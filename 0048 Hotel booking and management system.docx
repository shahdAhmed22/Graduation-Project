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2B59FD" w14:textId="2A493B76" w:rsidR="0085694F" w:rsidRDefault="44239012" w:rsidP="4694D8EF">
      <w:pPr>
        <w:spacing w:after="80"/>
        <w:jc w:val="center"/>
        <w:rPr>
          <w:rFonts w:asciiTheme="majorHAnsi" w:eastAsia="Philosopher" w:hAnsiTheme="majorHAnsi"/>
          <w:b/>
          <w:bCs/>
          <w:color w:val="C00000"/>
          <w:sz w:val="40"/>
          <w:szCs w:val="40"/>
          <w:rtl/>
        </w:rPr>
      </w:pPr>
      <w:r w:rsidRPr="4694D8EF">
        <w:rPr>
          <w:rFonts w:asciiTheme="majorHAnsi" w:eastAsia="Philosopher" w:hAnsiTheme="majorHAnsi"/>
          <w:b/>
          <w:bCs/>
          <w:color w:val="C00000"/>
          <w:sz w:val="40"/>
          <w:szCs w:val="40"/>
        </w:rPr>
        <w:t xml:space="preserve">        </w:t>
      </w:r>
      <w:r w:rsidR="5573C259" w:rsidRPr="4694D8EF">
        <w:rPr>
          <w:rFonts w:ascii="Times New Roman" w:hAnsi="Times New Roman"/>
          <w:b/>
          <w:bCs/>
          <w:sz w:val="48"/>
          <w:szCs w:val="48"/>
        </w:rPr>
        <w:t>Egyptian E-Learning University</w:t>
      </w:r>
    </w:p>
    <w:p w14:paraId="76448ACC" w14:textId="1825C0A0" w:rsidR="0085694F" w:rsidRDefault="07C38EEC" w:rsidP="4694D8EF">
      <w:pPr>
        <w:rPr>
          <w:rFonts w:ascii="Corbel" w:eastAsia="Corbel" w:hAnsi="Corbel" w:cs="Corbel"/>
          <w:sz w:val="40"/>
          <w:szCs w:val="40"/>
        </w:rPr>
      </w:pPr>
      <w:r w:rsidRPr="4694D8EF">
        <w:rPr>
          <w:rFonts w:ascii="Times New Roman" w:hAnsi="Times New Roman"/>
          <w:sz w:val="40"/>
          <w:szCs w:val="40"/>
        </w:rPr>
        <w:t xml:space="preserve">  </w:t>
      </w:r>
      <w:r w:rsidR="5573C259" w:rsidRPr="4694D8EF">
        <w:rPr>
          <w:rFonts w:ascii="Times New Roman" w:hAnsi="Times New Roman"/>
          <w:sz w:val="40"/>
          <w:szCs w:val="40"/>
        </w:rPr>
        <w:t>Faculty of Computers &amp; Information Technology</w:t>
      </w:r>
    </w:p>
    <w:p w14:paraId="171863ED" w14:textId="103D6B95" w:rsidR="00AB55A9" w:rsidRPr="00C03E05" w:rsidRDefault="00AB55A9" w:rsidP="4694D8EF">
      <w:pPr>
        <w:rPr>
          <w:rFonts w:ascii="Times New Roman" w:hAnsi="Times New Roman"/>
          <w:sz w:val="40"/>
          <w:szCs w:val="40"/>
        </w:rPr>
      </w:pPr>
    </w:p>
    <w:p w14:paraId="322B6BF3" w14:textId="66DE6925" w:rsidR="00AB55A9" w:rsidRPr="00C03E05" w:rsidRDefault="2C4D8499" w:rsidP="4694D8EF">
      <w:pPr>
        <w:jc w:val="center"/>
        <w:rPr>
          <w:rFonts w:eastAsiaTheme="minorEastAsia" w:cstheme="minorBidi"/>
          <w:b/>
          <w:bCs/>
          <w:sz w:val="40"/>
          <w:szCs w:val="40"/>
        </w:rPr>
      </w:pPr>
      <w:r w:rsidRPr="4694D8EF">
        <w:rPr>
          <w:rFonts w:eastAsiaTheme="minorEastAsia" w:cstheme="minorBidi"/>
          <w:b/>
          <w:bCs/>
          <w:sz w:val="40"/>
          <w:szCs w:val="40"/>
        </w:rPr>
        <w:t>HOTEL BOOKING AND MANAGEMENT</w:t>
      </w:r>
    </w:p>
    <w:p w14:paraId="29DDBB62" w14:textId="2E81AAE9" w:rsidR="00AB55A9" w:rsidRPr="00C03E05" w:rsidRDefault="33F3AC77" w:rsidP="4694D8EF">
      <w:pPr>
        <w:jc w:val="center"/>
        <w:rPr>
          <w:rFonts w:eastAsiaTheme="minorEastAsia" w:cstheme="minorBidi"/>
          <w:b/>
          <w:bCs/>
          <w:sz w:val="40"/>
          <w:szCs w:val="40"/>
        </w:rPr>
      </w:pPr>
      <w:r w:rsidRPr="4694D8EF">
        <w:rPr>
          <w:rFonts w:eastAsiaTheme="minorEastAsia" w:cstheme="minorBidi"/>
          <w:b/>
          <w:bCs/>
          <w:sz w:val="40"/>
          <w:szCs w:val="40"/>
        </w:rPr>
        <w:t>BY</w:t>
      </w:r>
    </w:p>
    <w:tbl>
      <w:tblPr>
        <w:tblStyle w:val="a7"/>
        <w:tblW w:w="0" w:type="auto"/>
        <w:tblLayout w:type="fixed"/>
        <w:tblLook w:val="04A0" w:firstRow="1" w:lastRow="0" w:firstColumn="1" w:lastColumn="0" w:noHBand="0" w:noVBand="1"/>
      </w:tblPr>
      <w:tblGrid>
        <w:gridCol w:w="5953"/>
        <w:gridCol w:w="2127"/>
      </w:tblGrid>
      <w:tr w:rsidR="4694D8EF" w14:paraId="54835886"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5747C05D" w14:textId="3DA8D37D" w:rsidR="33F3AC77" w:rsidRDefault="33F3AC77" w:rsidP="4694D8EF">
            <w:pPr>
              <w:spacing w:after="0" w:line="360" w:lineRule="auto"/>
              <w:rPr>
                <w:rFonts w:ascii="Times New Roman" w:hAnsi="Times New Roman"/>
                <w:sz w:val="20"/>
                <w:szCs w:val="20"/>
              </w:rPr>
            </w:pPr>
            <w:proofErr w:type="spellStart"/>
            <w:r w:rsidRPr="4694D8EF">
              <w:rPr>
                <w:rFonts w:ascii="Times New Roman" w:hAnsi="Times New Roman"/>
                <w:sz w:val="20"/>
                <w:szCs w:val="20"/>
              </w:rPr>
              <w:t>Youmna</w:t>
            </w:r>
            <w:proofErr w:type="spellEnd"/>
            <w:r w:rsidRPr="4694D8EF">
              <w:rPr>
                <w:rFonts w:ascii="Times New Roman" w:hAnsi="Times New Roman"/>
                <w:sz w:val="20"/>
                <w:szCs w:val="20"/>
              </w:rPr>
              <w:t xml:space="preserve"> </w:t>
            </w:r>
            <w:proofErr w:type="spellStart"/>
            <w:r w:rsidRPr="4694D8EF">
              <w:rPr>
                <w:rFonts w:ascii="Times New Roman" w:hAnsi="Times New Roman"/>
                <w:sz w:val="20"/>
                <w:szCs w:val="20"/>
              </w:rPr>
              <w:t>Abdeltawab</w:t>
            </w:r>
            <w:proofErr w:type="spellEnd"/>
            <w:r w:rsidRPr="4694D8EF">
              <w:rPr>
                <w:rFonts w:ascii="Times New Roman" w:hAnsi="Times New Roman"/>
                <w:sz w:val="20"/>
                <w:szCs w:val="20"/>
              </w:rPr>
              <w:t xml:space="preserve"> </w:t>
            </w:r>
            <w:proofErr w:type="spellStart"/>
            <w:r w:rsidRPr="4694D8EF">
              <w:rPr>
                <w:rFonts w:ascii="Times New Roman" w:hAnsi="Times New Roman"/>
                <w:sz w:val="20"/>
                <w:szCs w:val="20"/>
              </w:rPr>
              <w:t>Farouq</w:t>
            </w:r>
            <w:proofErr w:type="spellEnd"/>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6AF6CFD3" w14:textId="4CBB0802" w:rsidR="33F3AC77" w:rsidRDefault="33F3AC77" w:rsidP="4694D8EF">
            <w:pPr>
              <w:spacing w:after="0" w:line="360" w:lineRule="auto"/>
              <w:rPr>
                <w:rFonts w:ascii="Times New Roman" w:hAnsi="Times New Roman"/>
                <w:sz w:val="20"/>
                <w:szCs w:val="20"/>
              </w:rPr>
            </w:pPr>
            <w:r w:rsidRPr="4694D8EF">
              <w:rPr>
                <w:rFonts w:ascii="Times New Roman" w:hAnsi="Times New Roman"/>
                <w:sz w:val="20"/>
                <w:szCs w:val="20"/>
              </w:rPr>
              <w:t>21-02146</w:t>
            </w:r>
          </w:p>
        </w:tc>
      </w:tr>
      <w:tr w:rsidR="4694D8EF" w14:paraId="09D00B73"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0E760556" w14:textId="35C3CCC1" w:rsidR="33F3AC77" w:rsidRDefault="33F3AC77" w:rsidP="4694D8EF">
            <w:pPr>
              <w:spacing w:after="0" w:line="360" w:lineRule="auto"/>
              <w:rPr>
                <w:rFonts w:ascii="Times New Roman" w:hAnsi="Times New Roman"/>
                <w:sz w:val="20"/>
                <w:szCs w:val="20"/>
              </w:rPr>
            </w:pPr>
            <w:proofErr w:type="spellStart"/>
            <w:r w:rsidRPr="4694D8EF">
              <w:rPr>
                <w:rFonts w:ascii="Times New Roman" w:hAnsi="Times New Roman"/>
                <w:sz w:val="20"/>
                <w:szCs w:val="20"/>
              </w:rPr>
              <w:t>Shahd</w:t>
            </w:r>
            <w:proofErr w:type="spellEnd"/>
            <w:r w:rsidRPr="4694D8EF">
              <w:rPr>
                <w:rFonts w:ascii="Times New Roman" w:hAnsi="Times New Roman"/>
                <w:sz w:val="20"/>
                <w:szCs w:val="20"/>
              </w:rPr>
              <w:t xml:space="preserve"> </w:t>
            </w:r>
            <w:proofErr w:type="spellStart"/>
            <w:r w:rsidRPr="4694D8EF">
              <w:rPr>
                <w:rFonts w:ascii="Times New Roman" w:hAnsi="Times New Roman"/>
                <w:sz w:val="20"/>
                <w:szCs w:val="20"/>
              </w:rPr>
              <w:t>Nady</w:t>
            </w:r>
            <w:proofErr w:type="spellEnd"/>
            <w:r w:rsidRPr="4694D8EF">
              <w:rPr>
                <w:rFonts w:ascii="Times New Roman" w:hAnsi="Times New Roman"/>
                <w:sz w:val="20"/>
                <w:szCs w:val="20"/>
              </w:rPr>
              <w:t xml:space="preserve"> Saber</w:t>
            </w:r>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24B5E5BE" w14:textId="4349B8C2" w:rsidR="038BCEA4" w:rsidRDefault="038BCEA4" w:rsidP="4694D8EF">
            <w:pPr>
              <w:spacing w:after="0" w:line="360" w:lineRule="auto"/>
              <w:rPr>
                <w:rFonts w:ascii="Times New Roman" w:hAnsi="Times New Roman"/>
                <w:sz w:val="20"/>
                <w:szCs w:val="20"/>
              </w:rPr>
            </w:pPr>
            <w:r w:rsidRPr="4694D8EF">
              <w:rPr>
                <w:rFonts w:ascii="Times New Roman" w:hAnsi="Times New Roman"/>
                <w:sz w:val="20"/>
                <w:szCs w:val="20"/>
              </w:rPr>
              <w:t>21-01944</w:t>
            </w:r>
          </w:p>
        </w:tc>
      </w:tr>
      <w:tr w:rsidR="4694D8EF" w14:paraId="3FAD08C6"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7F88AA0D" w14:textId="6458D450" w:rsidR="70368F3F" w:rsidRDefault="70368F3F" w:rsidP="4694D8EF">
            <w:pPr>
              <w:spacing w:after="0" w:line="360" w:lineRule="auto"/>
              <w:rPr>
                <w:rFonts w:ascii="Times New Roman" w:hAnsi="Times New Roman"/>
                <w:sz w:val="20"/>
                <w:szCs w:val="20"/>
              </w:rPr>
            </w:pPr>
            <w:proofErr w:type="spellStart"/>
            <w:r w:rsidRPr="4694D8EF">
              <w:rPr>
                <w:rFonts w:ascii="Times New Roman" w:hAnsi="Times New Roman"/>
                <w:sz w:val="20"/>
                <w:szCs w:val="20"/>
              </w:rPr>
              <w:t>Shahd</w:t>
            </w:r>
            <w:proofErr w:type="spellEnd"/>
            <w:r w:rsidRPr="4694D8EF">
              <w:rPr>
                <w:rFonts w:ascii="Times New Roman" w:hAnsi="Times New Roman"/>
                <w:sz w:val="20"/>
                <w:szCs w:val="20"/>
              </w:rPr>
              <w:t xml:space="preserve"> Ahmed </w:t>
            </w:r>
            <w:proofErr w:type="spellStart"/>
            <w:r w:rsidRPr="4694D8EF">
              <w:rPr>
                <w:rFonts w:ascii="Times New Roman" w:hAnsi="Times New Roman"/>
                <w:sz w:val="20"/>
                <w:szCs w:val="20"/>
              </w:rPr>
              <w:t>Moftah</w:t>
            </w:r>
            <w:proofErr w:type="spellEnd"/>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6A645049" w14:textId="575130E2" w:rsidR="565D1F0F" w:rsidRDefault="565D1F0F" w:rsidP="4694D8EF">
            <w:pPr>
              <w:spacing w:after="0" w:line="360" w:lineRule="auto"/>
              <w:rPr>
                <w:rFonts w:ascii="Times New Roman" w:hAnsi="Times New Roman"/>
                <w:sz w:val="20"/>
                <w:szCs w:val="20"/>
              </w:rPr>
            </w:pPr>
            <w:r w:rsidRPr="4694D8EF">
              <w:rPr>
                <w:rFonts w:ascii="Times New Roman" w:hAnsi="Times New Roman"/>
                <w:sz w:val="20"/>
                <w:szCs w:val="20"/>
              </w:rPr>
              <w:t>21-01621</w:t>
            </w:r>
          </w:p>
        </w:tc>
      </w:tr>
      <w:tr w:rsidR="4694D8EF" w14:paraId="2449B825"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10BB77E7" w14:textId="5B8ADCB8" w:rsidR="791649F2" w:rsidRDefault="791649F2" w:rsidP="4694D8EF">
            <w:pPr>
              <w:spacing w:after="0" w:line="360" w:lineRule="auto"/>
              <w:rPr>
                <w:rFonts w:ascii="Times New Roman" w:hAnsi="Times New Roman"/>
                <w:sz w:val="20"/>
                <w:szCs w:val="20"/>
              </w:rPr>
            </w:pPr>
            <w:proofErr w:type="spellStart"/>
            <w:r w:rsidRPr="4694D8EF">
              <w:rPr>
                <w:rFonts w:ascii="Times New Roman" w:hAnsi="Times New Roman"/>
                <w:sz w:val="20"/>
                <w:szCs w:val="20"/>
              </w:rPr>
              <w:t>Noran</w:t>
            </w:r>
            <w:proofErr w:type="spellEnd"/>
            <w:r w:rsidRPr="4694D8EF">
              <w:rPr>
                <w:rFonts w:ascii="Times New Roman" w:hAnsi="Times New Roman"/>
                <w:sz w:val="20"/>
                <w:szCs w:val="20"/>
              </w:rPr>
              <w:t xml:space="preserve"> Mohamed </w:t>
            </w:r>
            <w:r w:rsidR="22B84A59" w:rsidRPr="4694D8EF">
              <w:rPr>
                <w:rFonts w:ascii="Times New Roman" w:hAnsi="Times New Roman"/>
                <w:sz w:val="20"/>
                <w:szCs w:val="20"/>
              </w:rPr>
              <w:t>Ahmed</w:t>
            </w:r>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23671433" w14:textId="05D57421" w:rsidR="54F788EB" w:rsidRDefault="54F788EB" w:rsidP="4694D8EF">
            <w:pPr>
              <w:spacing w:after="0" w:line="360" w:lineRule="auto"/>
              <w:rPr>
                <w:rFonts w:ascii="Times New Roman" w:hAnsi="Times New Roman"/>
                <w:sz w:val="20"/>
                <w:szCs w:val="20"/>
              </w:rPr>
            </w:pPr>
            <w:r w:rsidRPr="4694D8EF">
              <w:rPr>
                <w:rFonts w:ascii="Times New Roman" w:hAnsi="Times New Roman"/>
                <w:sz w:val="20"/>
                <w:szCs w:val="20"/>
              </w:rPr>
              <w:t>21-02121</w:t>
            </w:r>
          </w:p>
        </w:tc>
      </w:tr>
      <w:tr w:rsidR="4694D8EF" w14:paraId="53A7B990"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16AA6ACE" w14:textId="0D6F281B" w:rsidR="2292CEDA" w:rsidRDefault="2292CEDA" w:rsidP="4694D8EF">
            <w:pPr>
              <w:spacing w:after="0" w:line="360" w:lineRule="auto"/>
              <w:rPr>
                <w:rFonts w:ascii="Times New Roman" w:hAnsi="Times New Roman"/>
                <w:sz w:val="20"/>
                <w:szCs w:val="20"/>
              </w:rPr>
            </w:pPr>
            <w:r w:rsidRPr="4694D8EF">
              <w:rPr>
                <w:rFonts w:ascii="Times New Roman" w:hAnsi="Times New Roman"/>
                <w:sz w:val="20"/>
                <w:szCs w:val="20"/>
              </w:rPr>
              <w:t xml:space="preserve">Mohamed </w:t>
            </w:r>
            <w:proofErr w:type="spellStart"/>
            <w:r w:rsidRPr="4694D8EF">
              <w:rPr>
                <w:rFonts w:ascii="Times New Roman" w:hAnsi="Times New Roman"/>
                <w:sz w:val="20"/>
                <w:szCs w:val="20"/>
              </w:rPr>
              <w:t>Rady</w:t>
            </w:r>
            <w:proofErr w:type="spellEnd"/>
            <w:r w:rsidRPr="4694D8EF">
              <w:rPr>
                <w:rFonts w:ascii="Times New Roman" w:hAnsi="Times New Roman"/>
                <w:sz w:val="20"/>
                <w:szCs w:val="20"/>
              </w:rPr>
              <w:t xml:space="preserve"> </w:t>
            </w:r>
            <w:r w:rsidR="5E7C1715" w:rsidRPr="4694D8EF">
              <w:rPr>
                <w:rFonts w:ascii="Times New Roman" w:hAnsi="Times New Roman"/>
                <w:sz w:val="20"/>
                <w:szCs w:val="20"/>
              </w:rPr>
              <w:t>Kamal</w:t>
            </w:r>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722F2018" w14:textId="7C62EDB4" w:rsidR="78CF7CC3" w:rsidRDefault="78CF7CC3" w:rsidP="4694D8EF">
            <w:pPr>
              <w:spacing w:after="0" w:line="360" w:lineRule="auto"/>
              <w:rPr>
                <w:rFonts w:ascii="Times New Roman" w:hAnsi="Times New Roman"/>
                <w:sz w:val="20"/>
                <w:szCs w:val="20"/>
              </w:rPr>
            </w:pPr>
            <w:r w:rsidRPr="4694D8EF">
              <w:rPr>
                <w:rFonts w:ascii="Times New Roman" w:hAnsi="Times New Roman"/>
                <w:sz w:val="20"/>
                <w:szCs w:val="20"/>
              </w:rPr>
              <w:t>21-02034</w:t>
            </w:r>
          </w:p>
        </w:tc>
      </w:tr>
      <w:tr w:rsidR="4694D8EF" w14:paraId="32639C8B"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7CACD172" w14:textId="0C7E78D0" w:rsidR="49EAF869" w:rsidRDefault="49EAF869" w:rsidP="4694D8EF">
            <w:pPr>
              <w:spacing w:after="0" w:line="360" w:lineRule="auto"/>
              <w:rPr>
                <w:rFonts w:ascii="Times New Roman" w:hAnsi="Times New Roman"/>
                <w:sz w:val="20"/>
                <w:szCs w:val="20"/>
              </w:rPr>
            </w:pPr>
            <w:r w:rsidRPr="4694D8EF">
              <w:rPr>
                <w:rFonts w:ascii="Times New Roman" w:hAnsi="Times New Roman"/>
                <w:sz w:val="20"/>
                <w:szCs w:val="20"/>
              </w:rPr>
              <w:t xml:space="preserve">Mohamed Omer </w:t>
            </w:r>
            <w:proofErr w:type="spellStart"/>
            <w:r w:rsidR="519370CB" w:rsidRPr="4694D8EF">
              <w:rPr>
                <w:rFonts w:ascii="Times New Roman" w:hAnsi="Times New Roman"/>
                <w:sz w:val="20"/>
                <w:szCs w:val="20"/>
              </w:rPr>
              <w:t>Omer</w:t>
            </w:r>
            <w:proofErr w:type="spellEnd"/>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3B038DAE" w14:textId="1B1BBF60" w:rsidR="10C12941" w:rsidRDefault="10C12941" w:rsidP="4694D8EF">
            <w:pPr>
              <w:spacing w:after="0" w:line="360" w:lineRule="auto"/>
              <w:rPr>
                <w:rFonts w:ascii="Times New Roman" w:hAnsi="Times New Roman"/>
                <w:sz w:val="20"/>
                <w:szCs w:val="20"/>
              </w:rPr>
            </w:pPr>
            <w:r w:rsidRPr="4694D8EF">
              <w:rPr>
                <w:rFonts w:ascii="Times New Roman" w:hAnsi="Times New Roman"/>
                <w:sz w:val="20"/>
                <w:szCs w:val="20"/>
              </w:rPr>
              <w:t>21-02049</w:t>
            </w:r>
          </w:p>
        </w:tc>
      </w:tr>
      <w:tr w:rsidR="4694D8EF" w14:paraId="5936F972" w14:textId="77777777" w:rsidTr="4694D8EF">
        <w:trPr>
          <w:trHeight w:val="300"/>
        </w:trPr>
        <w:tc>
          <w:tcPr>
            <w:tcW w:w="5953" w:type="dxa"/>
            <w:tcBorders>
              <w:top w:val="single" w:sz="8" w:space="0" w:color="auto"/>
              <w:left w:val="single" w:sz="8" w:space="0" w:color="auto"/>
              <w:bottom w:val="single" w:sz="8" w:space="0" w:color="auto"/>
              <w:right w:val="single" w:sz="8" w:space="0" w:color="auto"/>
            </w:tcBorders>
            <w:tcMar>
              <w:left w:w="108" w:type="dxa"/>
              <w:right w:w="108" w:type="dxa"/>
            </w:tcMar>
          </w:tcPr>
          <w:p w14:paraId="6F37A23B" w14:textId="2968AEA8" w:rsidR="4FD4DC17" w:rsidRDefault="00FB7F6C" w:rsidP="4694D8EF">
            <w:pPr>
              <w:spacing w:after="0" w:line="360" w:lineRule="auto"/>
              <w:rPr>
                <w:rFonts w:ascii="Times New Roman" w:hAnsi="Times New Roman"/>
                <w:sz w:val="20"/>
                <w:szCs w:val="20"/>
              </w:rPr>
            </w:pPr>
            <w:r>
              <w:rPr>
                <w:rFonts w:ascii="Times New Roman" w:hAnsi="Times New Roman"/>
                <w:sz w:val="20"/>
                <w:szCs w:val="20"/>
              </w:rPr>
              <w:t>E</w:t>
            </w:r>
            <w:bookmarkStart w:id="0" w:name="_GoBack"/>
            <w:bookmarkEnd w:id="0"/>
            <w:r w:rsidR="4FD4DC17" w:rsidRPr="4694D8EF">
              <w:rPr>
                <w:rFonts w:ascii="Times New Roman" w:hAnsi="Times New Roman"/>
                <w:sz w:val="20"/>
                <w:szCs w:val="20"/>
              </w:rPr>
              <w:t xml:space="preserve">mad </w:t>
            </w:r>
            <w:proofErr w:type="spellStart"/>
            <w:r w:rsidR="4FD4DC17" w:rsidRPr="4694D8EF">
              <w:rPr>
                <w:rFonts w:ascii="Times New Roman" w:hAnsi="Times New Roman"/>
                <w:sz w:val="20"/>
                <w:szCs w:val="20"/>
              </w:rPr>
              <w:t>salib</w:t>
            </w:r>
            <w:proofErr w:type="spellEnd"/>
            <w:r w:rsidR="3189DC1D" w:rsidRPr="4694D8EF">
              <w:rPr>
                <w:rFonts w:ascii="Times New Roman" w:hAnsi="Times New Roman"/>
                <w:sz w:val="20"/>
                <w:szCs w:val="20"/>
              </w:rPr>
              <w:t xml:space="preserve"> </w:t>
            </w:r>
            <w:proofErr w:type="spellStart"/>
            <w:r w:rsidR="3189DC1D" w:rsidRPr="4694D8EF">
              <w:rPr>
                <w:rFonts w:ascii="Times New Roman" w:hAnsi="Times New Roman"/>
                <w:sz w:val="20"/>
                <w:szCs w:val="20"/>
              </w:rPr>
              <w:t>Fahmy</w:t>
            </w:r>
            <w:proofErr w:type="spellEnd"/>
          </w:p>
        </w:tc>
        <w:tc>
          <w:tcPr>
            <w:tcW w:w="2127" w:type="dxa"/>
            <w:tcBorders>
              <w:top w:val="single" w:sz="8" w:space="0" w:color="auto"/>
              <w:left w:val="single" w:sz="8" w:space="0" w:color="auto"/>
              <w:bottom w:val="single" w:sz="8" w:space="0" w:color="auto"/>
              <w:right w:val="single" w:sz="8" w:space="0" w:color="auto"/>
            </w:tcBorders>
            <w:tcMar>
              <w:left w:w="108" w:type="dxa"/>
              <w:right w:w="108" w:type="dxa"/>
            </w:tcMar>
          </w:tcPr>
          <w:p w14:paraId="0D2EC060" w14:textId="714FA2D9" w:rsidR="441B91A5" w:rsidRDefault="441B91A5" w:rsidP="4694D8EF">
            <w:pPr>
              <w:spacing w:after="0" w:line="360" w:lineRule="auto"/>
              <w:rPr>
                <w:rFonts w:ascii="Times New Roman" w:hAnsi="Times New Roman"/>
                <w:sz w:val="20"/>
                <w:szCs w:val="20"/>
              </w:rPr>
            </w:pPr>
            <w:r w:rsidRPr="4694D8EF">
              <w:rPr>
                <w:rFonts w:ascii="Times New Roman" w:hAnsi="Times New Roman"/>
                <w:sz w:val="20"/>
                <w:szCs w:val="20"/>
              </w:rPr>
              <w:t>21-01981</w:t>
            </w:r>
          </w:p>
        </w:tc>
      </w:tr>
    </w:tbl>
    <w:p w14:paraId="3CC1D631" w14:textId="105C04DF" w:rsidR="00AB55A9" w:rsidRPr="00C03E05" w:rsidRDefault="00AB55A9" w:rsidP="4694D8EF">
      <w:pPr>
        <w:jc w:val="center"/>
        <w:rPr>
          <w:rFonts w:eastAsiaTheme="minorEastAsia" w:cstheme="minorBidi"/>
          <w:b/>
          <w:bCs/>
          <w:sz w:val="16"/>
          <w:szCs w:val="16"/>
        </w:rPr>
      </w:pPr>
    </w:p>
    <w:p w14:paraId="0C50B680" w14:textId="5221C496" w:rsidR="00AB55A9" w:rsidRPr="00C03E05" w:rsidRDefault="70B9DE0C" w:rsidP="4694D8EF">
      <w:pPr>
        <w:pStyle w:val="af0"/>
        <w:spacing w:after="160" w:line="360" w:lineRule="auto"/>
        <w:jc w:val="center"/>
      </w:pPr>
      <w:r w:rsidRPr="4694D8EF">
        <w:rPr>
          <w:rFonts w:ascii="Times New Roman" w:eastAsia="Times New Roman" w:hAnsi="Times New Roman"/>
          <w:sz w:val="40"/>
          <w:szCs w:val="40"/>
        </w:rPr>
        <w:t>Supervised by</w:t>
      </w:r>
    </w:p>
    <w:p w14:paraId="6DC8ECC2" w14:textId="3AFD4CA0" w:rsidR="00AB55A9" w:rsidRPr="00C03E05" w:rsidRDefault="70B9DE0C" w:rsidP="4694D8EF">
      <w:pPr>
        <w:spacing w:after="160" w:line="360" w:lineRule="auto"/>
        <w:jc w:val="center"/>
        <w:rPr>
          <w:sz w:val="16"/>
          <w:szCs w:val="16"/>
        </w:rPr>
      </w:pPr>
      <w:r w:rsidRPr="4694D8EF">
        <w:rPr>
          <w:rFonts w:ascii="Times New Roman" w:hAnsi="Times New Roman"/>
          <w:sz w:val="36"/>
          <w:szCs w:val="36"/>
        </w:rPr>
        <w:t>Dr.</w:t>
      </w:r>
      <w:r w:rsidRPr="4694D8EF">
        <w:rPr>
          <w:sz w:val="40"/>
          <w:szCs w:val="40"/>
        </w:rPr>
        <w:t xml:space="preserve"> </w:t>
      </w:r>
      <w:proofErr w:type="spellStart"/>
      <w:r w:rsidRPr="4694D8EF">
        <w:rPr>
          <w:sz w:val="40"/>
          <w:szCs w:val="40"/>
        </w:rPr>
        <w:t>Amira</w:t>
      </w:r>
      <w:proofErr w:type="spellEnd"/>
      <w:r w:rsidRPr="4694D8EF">
        <w:rPr>
          <w:sz w:val="40"/>
          <w:szCs w:val="40"/>
        </w:rPr>
        <w:t xml:space="preserve"> </w:t>
      </w:r>
      <w:proofErr w:type="spellStart"/>
      <w:r w:rsidRPr="4694D8EF">
        <w:rPr>
          <w:sz w:val="40"/>
          <w:szCs w:val="40"/>
        </w:rPr>
        <w:t>Edris</w:t>
      </w:r>
      <w:proofErr w:type="spellEnd"/>
    </w:p>
    <w:p w14:paraId="473E0425" w14:textId="23D8A507" w:rsidR="00AB55A9" w:rsidRPr="00C03E05" w:rsidRDefault="4127158B" w:rsidP="4694D8EF">
      <w:pPr>
        <w:spacing w:after="160" w:line="360" w:lineRule="auto"/>
        <w:jc w:val="center"/>
        <w:rPr>
          <w:rFonts w:ascii="Times New Roman" w:hAnsi="Times New Roman"/>
          <w:color w:val="666666" w:themeColor="accent4"/>
          <w:sz w:val="40"/>
          <w:szCs w:val="40"/>
        </w:rPr>
      </w:pPr>
      <w:r w:rsidRPr="4694D8EF">
        <w:rPr>
          <w:rFonts w:ascii="Times New Roman" w:hAnsi="Times New Roman"/>
          <w:color w:val="666666" w:themeColor="accent4"/>
          <w:sz w:val="40"/>
          <w:szCs w:val="40"/>
        </w:rPr>
        <w:t>Assistant</w:t>
      </w:r>
    </w:p>
    <w:p w14:paraId="42244119" w14:textId="47B48496" w:rsidR="00AB55A9" w:rsidRPr="00C03E05" w:rsidRDefault="4127158B" w:rsidP="4694D8EF">
      <w:pPr>
        <w:spacing w:after="160" w:line="360" w:lineRule="auto"/>
        <w:jc w:val="center"/>
        <w:rPr>
          <w:rFonts w:ascii="Times New Roman" w:hAnsi="Times New Roman"/>
          <w:b/>
          <w:bCs/>
          <w:sz w:val="48"/>
          <w:szCs w:val="48"/>
        </w:rPr>
      </w:pPr>
      <w:r w:rsidRPr="4694D8EF">
        <w:rPr>
          <w:rFonts w:ascii="Times New Roman" w:hAnsi="Times New Roman"/>
          <w:sz w:val="32"/>
          <w:szCs w:val="32"/>
        </w:rPr>
        <w:t>Eng.</w:t>
      </w:r>
      <w:r w:rsidRPr="4694D8EF">
        <w:rPr>
          <w:sz w:val="32"/>
          <w:szCs w:val="32"/>
        </w:rPr>
        <w:t xml:space="preserve"> Rehab Abu Al-Hassan</w:t>
      </w:r>
    </w:p>
    <w:p w14:paraId="3A8C3733" w14:textId="4F4F3028" w:rsidR="00AB55A9" w:rsidRPr="00C03E05" w:rsidRDefault="20B9A734" w:rsidP="4694D8EF">
      <w:pPr>
        <w:spacing w:after="160" w:line="360" w:lineRule="auto"/>
        <w:jc w:val="center"/>
        <w:rPr>
          <w:rFonts w:ascii="Times New Roman" w:hAnsi="Times New Roman"/>
          <w:b/>
          <w:bCs/>
          <w:sz w:val="48"/>
          <w:szCs w:val="48"/>
        </w:rPr>
      </w:pPr>
      <w:r w:rsidRPr="4694D8EF">
        <w:rPr>
          <w:rFonts w:ascii="Times New Roman" w:hAnsi="Times New Roman"/>
          <w:b/>
          <w:bCs/>
          <w:sz w:val="48"/>
          <w:szCs w:val="48"/>
        </w:rPr>
        <w:lastRenderedPageBreak/>
        <w:t xml:space="preserve">Abstract  </w:t>
      </w:r>
    </w:p>
    <w:p w14:paraId="3046E67D" w14:textId="7B310674" w:rsidR="00AB55A9" w:rsidRPr="00C03E05" w:rsidRDefault="73318855" w:rsidP="4694D8EF">
      <w:pPr>
        <w:spacing w:before="360" w:after="80" w:line="360" w:lineRule="auto"/>
        <w:rPr>
          <w:sz w:val="28"/>
          <w:szCs w:val="28"/>
          <w:lang w:bidi="ar-EG"/>
        </w:rPr>
      </w:pPr>
      <w:r w:rsidRPr="4694D8EF">
        <w:rPr>
          <w:sz w:val="28"/>
          <w:szCs w:val="28"/>
          <w:lang w:bidi="ar-EG"/>
        </w:rPr>
        <w:t xml:space="preserve">The Hotel Booking and Management System is a web-based platform designed to streamline the process of booking, managing, and tracking hotel reservations. The system provides functionalities for guests to search for available rooms, make reservations, and manage bookings seamlessly. Staff can oversee room availability, manage bookings, and optimize hotel operations efficiently. Integrated with a secure payment gateway, the system ensures smooth payment processing and refunds. Unique features such as personalized room recommendations and group booking management enhance user experience and set the system apart. The platform focuses on improving operational efficiency, enhancing user satisfaction, and providing a competitive advantage in the hospitality industry. </w:t>
      </w:r>
    </w:p>
    <w:p w14:paraId="0E27B00A" w14:textId="77777777" w:rsidR="00AB55A9" w:rsidRPr="00AB55A9" w:rsidRDefault="00AB55A9" w:rsidP="4694D8EF">
      <w:pPr>
        <w:jc w:val="center"/>
        <w:rPr>
          <w:rFonts w:asciiTheme="majorHAnsi" w:hAnsiTheme="majorHAnsi"/>
          <w:b/>
          <w:bCs/>
          <w:sz w:val="40"/>
          <w:szCs w:val="40"/>
        </w:rPr>
      </w:pPr>
    </w:p>
    <w:p w14:paraId="5BD4056C" w14:textId="6418BCAA" w:rsidR="009F01CD" w:rsidRDefault="009F01CD" w:rsidP="4694D8EF">
      <w:pPr>
        <w:jc w:val="center"/>
        <w:rPr>
          <w:rFonts w:asciiTheme="majorHAnsi" w:hAnsiTheme="majorHAnsi"/>
          <w:b/>
          <w:bCs/>
          <w:sz w:val="40"/>
          <w:szCs w:val="40"/>
        </w:rPr>
      </w:pPr>
    </w:p>
    <w:p w14:paraId="4F417C79" w14:textId="520E6871" w:rsidR="009F01CD" w:rsidRDefault="009F01CD" w:rsidP="4694D8EF">
      <w:pPr>
        <w:jc w:val="center"/>
        <w:rPr>
          <w:rFonts w:asciiTheme="majorHAnsi" w:hAnsiTheme="majorHAnsi"/>
          <w:b/>
          <w:bCs/>
          <w:sz w:val="40"/>
          <w:szCs w:val="40"/>
        </w:rPr>
      </w:pPr>
    </w:p>
    <w:p w14:paraId="6A7E8E40" w14:textId="594D3FE0" w:rsidR="009F01CD" w:rsidRDefault="009F01CD" w:rsidP="4694D8EF">
      <w:pPr>
        <w:jc w:val="center"/>
        <w:rPr>
          <w:rFonts w:asciiTheme="majorHAnsi" w:hAnsiTheme="majorHAnsi"/>
          <w:b/>
          <w:bCs/>
          <w:sz w:val="40"/>
          <w:szCs w:val="40"/>
        </w:rPr>
      </w:pPr>
    </w:p>
    <w:p w14:paraId="42678EDC" w14:textId="7E535543" w:rsidR="009F01CD" w:rsidRDefault="009F01CD" w:rsidP="4694D8EF">
      <w:pPr>
        <w:jc w:val="center"/>
        <w:rPr>
          <w:rFonts w:asciiTheme="majorHAnsi" w:hAnsiTheme="majorHAnsi"/>
          <w:b/>
          <w:bCs/>
          <w:sz w:val="40"/>
          <w:szCs w:val="40"/>
        </w:rPr>
      </w:pPr>
    </w:p>
    <w:p w14:paraId="2A122F19" w14:textId="2BF30BC0" w:rsidR="009F01CD" w:rsidRDefault="009F01CD" w:rsidP="4694D8EF">
      <w:pPr>
        <w:jc w:val="center"/>
        <w:rPr>
          <w:rFonts w:asciiTheme="majorHAnsi" w:hAnsiTheme="majorHAnsi"/>
          <w:b/>
          <w:bCs/>
          <w:sz w:val="40"/>
          <w:szCs w:val="40"/>
        </w:rPr>
      </w:pPr>
    </w:p>
    <w:p w14:paraId="3E2E3774" w14:textId="55032500" w:rsidR="009F01CD" w:rsidRDefault="009F01CD" w:rsidP="4694D8EF">
      <w:pPr>
        <w:jc w:val="center"/>
        <w:rPr>
          <w:rFonts w:asciiTheme="majorHAnsi" w:hAnsiTheme="majorHAnsi"/>
          <w:b/>
          <w:bCs/>
          <w:sz w:val="40"/>
          <w:szCs w:val="40"/>
        </w:rPr>
      </w:pPr>
    </w:p>
    <w:p w14:paraId="31AED67B" w14:textId="3362DC2F" w:rsidR="009F01CD" w:rsidRDefault="009F01CD" w:rsidP="4694D8EF">
      <w:pPr>
        <w:jc w:val="center"/>
        <w:rPr>
          <w:b/>
          <w:bCs/>
          <w:color w:val="000000" w:themeColor="text1"/>
          <w:sz w:val="48"/>
          <w:szCs w:val="48"/>
        </w:rPr>
      </w:pPr>
    </w:p>
    <w:p w14:paraId="60061E4C" w14:textId="293543DD" w:rsidR="009F01CD" w:rsidRDefault="64EF5709" w:rsidP="4694D8EF">
      <w:pPr>
        <w:jc w:val="center"/>
        <w:rPr>
          <w:rFonts w:eastAsia="Philosopher"/>
          <w:b/>
          <w:bCs/>
          <w:sz w:val="48"/>
          <w:szCs w:val="48"/>
          <w:rtl/>
        </w:rPr>
      </w:pPr>
      <w:r w:rsidRPr="4694D8EF">
        <w:rPr>
          <w:b/>
          <w:bCs/>
          <w:color w:val="000000" w:themeColor="text1"/>
          <w:sz w:val="48"/>
          <w:szCs w:val="48"/>
        </w:rPr>
        <w:lastRenderedPageBreak/>
        <w:t>Acknowledgement</w:t>
      </w:r>
    </w:p>
    <w:p w14:paraId="5D6CFF41" w14:textId="77777777" w:rsidR="009F01CD" w:rsidRPr="00C03E05" w:rsidRDefault="64EF5709" w:rsidP="4694D8EF">
      <w:pPr>
        <w:jc w:val="both"/>
        <w:rPr>
          <w:sz w:val="28"/>
          <w:szCs w:val="28"/>
        </w:rPr>
      </w:pPr>
      <w:r w:rsidRPr="4694D8EF">
        <w:rPr>
          <w:sz w:val="28"/>
          <w:szCs w:val="28"/>
        </w:rPr>
        <w:t>We would like to express our gratitude to all the individuals and organizations who contributed to the success of this project. Special thanks to our professors for their guidance and support, as well as the team members who worked collaboratively to make this project a reality. We also thank the stakeholders and users who provided valuable feedback during the development process.</w:t>
      </w:r>
    </w:p>
    <w:p w14:paraId="44EAFD9C" w14:textId="77777777" w:rsidR="0085694F" w:rsidRDefault="0085694F" w:rsidP="009F01CD">
      <w:pPr>
        <w:rPr>
          <w:rFonts w:eastAsia="Philosopher"/>
          <w:sz w:val="40"/>
          <w:szCs w:val="40"/>
        </w:rPr>
      </w:pPr>
    </w:p>
    <w:p w14:paraId="3E2B2698" w14:textId="459E8038" w:rsidR="4694D8EF" w:rsidRDefault="4694D8EF" w:rsidP="4694D8EF">
      <w:pPr>
        <w:rPr>
          <w:rFonts w:eastAsia="Philosopher"/>
          <w:sz w:val="40"/>
          <w:szCs w:val="40"/>
        </w:rPr>
      </w:pPr>
    </w:p>
    <w:p w14:paraId="22688830" w14:textId="4BCEA3DF" w:rsidR="4694D8EF" w:rsidRDefault="4694D8EF" w:rsidP="4694D8EF">
      <w:pPr>
        <w:rPr>
          <w:rFonts w:eastAsia="Philosopher"/>
          <w:sz w:val="40"/>
          <w:szCs w:val="40"/>
        </w:rPr>
      </w:pPr>
    </w:p>
    <w:p w14:paraId="011D7655" w14:textId="5D17E906" w:rsidR="4694D8EF" w:rsidRDefault="4694D8EF" w:rsidP="4694D8EF">
      <w:pPr>
        <w:rPr>
          <w:rFonts w:eastAsia="Philosopher"/>
          <w:sz w:val="40"/>
          <w:szCs w:val="40"/>
        </w:rPr>
      </w:pPr>
    </w:p>
    <w:p w14:paraId="4E418488" w14:textId="14CD496B" w:rsidR="4694D8EF" w:rsidRDefault="4694D8EF" w:rsidP="4694D8EF">
      <w:pPr>
        <w:rPr>
          <w:rFonts w:eastAsia="Philosopher"/>
          <w:sz w:val="40"/>
          <w:szCs w:val="40"/>
        </w:rPr>
      </w:pPr>
    </w:p>
    <w:p w14:paraId="5D6F2ADA" w14:textId="4CF9B0FB" w:rsidR="4694D8EF" w:rsidRDefault="4694D8EF" w:rsidP="4694D8EF">
      <w:pPr>
        <w:rPr>
          <w:rFonts w:eastAsia="Philosopher"/>
          <w:sz w:val="40"/>
          <w:szCs w:val="40"/>
        </w:rPr>
      </w:pPr>
    </w:p>
    <w:p w14:paraId="5192D3CE" w14:textId="08CD44B0" w:rsidR="4694D8EF" w:rsidRDefault="4694D8EF" w:rsidP="4694D8EF">
      <w:pPr>
        <w:rPr>
          <w:rFonts w:eastAsia="Philosopher"/>
          <w:sz w:val="40"/>
          <w:szCs w:val="40"/>
        </w:rPr>
      </w:pPr>
    </w:p>
    <w:p w14:paraId="33EB706A" w14:textId="6314BA63" w:rsidR="4694D8EF" w:rsidRDefault="4694D8EF" w:rsidP="4694D8EF">
      <w:pPr>
        <w:rPr>
          <w:rFonts w:eastAsia="Philosopher"/>
          <w:sz w:val="40"/>
          <w:szCs w:val="40"/>
        </w:rPr>
      </w:pPr>
    </w:p>
    <w:p w14:paraId="35E5911A" w14:textId="5C42964F" w:rsidR="4694D8EF" w:rsidRDefault="4694D8EF" w:rsidP="4694D8EF">
      <w:pPr>
        <w:rPr>
          <w:rFonts w:eastAsia="Philosopher"/>
          <w:sz w:val="40"/>
          <w:szCs w:val="40"/>
        </w:rPr>
      </w:pPr>
    </w:p>
    <w:p w14:paraId="2B24F1FF" w14:textId="08ADD9F6" w:rsidR="4694D8EF" w:rsidRDefault="4694D8EF" w:rsidP="4694D8EF">
      <w:pPr>
        <w:rPr>
          <w:rFonts w:eastAsia="Philosopher"/>
          <w:sz w:val="40"/>
          <w:szCs w:val="40"/>
        </w:rPr>
      </w:pPr>
    </w:p>
    <w:p w14:paraId="698E87CB" w14:textId="40CF99A3" w:rsidR="4694D8EF" w:rsidRDefault="4694D8EF" w:rsidP="4694D8EF">
      <w:pPr>
        <w:rPr>
          <w:rFonts w:eastAsia="Philosopher"/>
          <w:sz w:val="40"/>
          <w:szCs w:val="40"/>
        </w:rPr>
      </w:pPr>
    </w:p>
    <w:p w14:paraId="5E973EE0" w14:textId="546E8AFA" w:rsidR="4694D8EF" w:rsidRDefault="4694D8EF" w:rsidP="4694D8EF">
      <w:pPr>
        <w:rPr>
          <w:rFonts w:eastAsia="Philosopher"/>
          <w:sz w:val="40"/>
          <w:szCs w:val="40"/>
        </w:rPr>
      </w:pPr>
    </w:p>
    <w:p w14:paraId="4375D288" w14:textId="1475E2D7" w:rsidR="4694D8EF" w:rsidRDefault="4694D8EF" w:rsidP="4694D8EF">
      <w:pPr>
        <w:rPr>
          <w:rFonts w:eastAsia="Philosopher"/>
          <w:sz w:val="40"/>
          <w:szCs w:val="40"/>
        </w:rPr>
      </w:pPr>
    </w:p>
    <w:p w14:paraId="364DBABC" w14:textId="0B1B7CFC" w:rsidR="4694D8EF" w:rsidRDefault="4694D8EF" w:rsidP="4694D8EF">
      <w:pPr>
        <w:rPr>
          <w:rFonts w:eastAsia="Philosopher"/>
          <w:sz w:val="40"/>
          <w:szCs w:val="40"/>
        </w:rPr>
      </w:pPr>
    </w:p>
    <w:p w14:paraId="1D9FE431" w14:textId="12631715" w:rsidR="5F121A30" w:rsidRDefault="5F121A30" w:rsidP="4694D8EF">
      <w:pPr>
        <w:spacing w:before="240" w:after="0" w:line="257" w:lineRule="auto"/>
      </w:pPr>
      <w:r w:rsidRPr="4694D8EF">
        <w:rPr>
          <w:rFonts w:ascii="Times New Roman" w:hAnsi="Times New Roman"/>
          <w:color w:val="2F5496"/>
          <w:sz w:val="32"/>
          <w:szCs w:val="32"/>
        </w:rPr>
        <w:t>Contents</w:t>
      </w:r>
    </w:p>
    <w:p w14:paraId="2D39C87A" w14:textId="338DCBE4" w:rsidR="5F121A30" w:rsidRDefault="0073331E" w:rsidP="4694D8EF">
      <w:pPr>
        <w:tabs>
          <w:tab w:val="right" w:leader="dot" w:pos="9350"/>
        </w:tabs>
        <w:spacing w:after="100" w:line="360" w:lineRule="auto"/>
      </w:pPr>
      <w:hyperlink r:id="rId12" w:anchor="_Toc197463970">
        <w:r w:rsidR="5F121A30" w:rsidRPr="4694D8EF">
          <w:rPr>
            <w:rStyle w:val="Hyperlink"/>
            <w:rFonts w:ascii="Times New Roman" w:hAnsi="Times New Roman"/>
            <w:color w:val="auto"/>
            <w:sz w:val="24"/>
            <w:szCs w:val="24"/>
          </w:rPr>
          <w:t>Abstract</w:t>
        </w:r>
        <w:r w:rsidR="009B23FA">
          <w:t>……………………………………………………………………………………………………………………………..</w:t>
        </w:r>
        <w:r w:rsidR="5F121A30" w:rsidRPr="009B23FA">
          <w:rPr>
            <w:rStyle w:val="Hyperlink"/>
            <w:rFonts w:ascii="Times New Roman" w:hAnsi="Times New Roman"/>
            <w:color w:val="auto"/>
            <w:sz w:val="24"/>
            <w:szCs w:val="24"/>
            <w:u w:val="none"/>
          </w:rPr>
          <w:t>2</w:t>
        </w:r>
      </w:hyperlink>
    </w:p>
    <w:p w14:paraId="66B6434A" w14:textId="61730290" w:rsidR="5F121A30" w:rsidRDefault="0073331E" w:rsidP="4694D8EF">
      <w:pPr>
        <w:tabs>
          <w:tab w:val="right" w:leader="dot" w:pos="9350"/>
        </w:tabs>
        <w:spacing w:after="100" w:line="360" w:lineRule="auto"/>
      </w:pPr>
      <w:hyperlink r:id="rId13" w:anchor="_Toc197463971">
        <w:r w:rsidR="5F121A30" w:rsidRPr="4694D8EF">
          <w:rPr>
            <w:rStyle w:val="Hyperlink"/>
            <w:rFonts w:ascii="Times New Roman" w:hAnsi="Times New Roman"/>
            <w:color w:val="auto"/>
            <w:sz w:val="24"/>
            <w:szCs w:val="24"/>
          </w:rPr>
          <w:t>Acknowledgments</w:t>
        </w:r>
        <w:r w:rsidR="009B23FA">
          <w:t>…………………………………………………………………………………………………………….</w:t>
        </w:r>
        <w:r w:rsidR="5F121A30" w:rsidRPr="009B23FA">
          <w:rPr>
            <w:rStyle w:val="Hyperlink"/>
            <w:rFonts w:ascii="Times New Roman" w:hAnsi="Times New Roman"/>
            <w:color w:val="auto"/>
            <w:sz w:val="24"/>
            <w:szCs w:val="24"/>
            <w:u w:val="none"/>
          </w:rPr>
          <w:t>3</w:t>
        </w:r>
      </w:hyperlink>
    </w:p>
    <w:p w14:paraId="54634844" w14:textId="158EFB84" w:rsidR="5F121A30" w:rsidRDefault="5F121A30" w:rsidP="4694D8EF">
      <w:pPr>
        <w:tabs>
          <w:tab w:val="right" w:leader="dot" w:pos="9350"/>
        </w:tabs>
        <w:spacing w:after="100" w:line="360" w:lineRule="auto"/>
        <w:rPr>
          <w:rFonts w:ascii="Times New Roman" w:hAnsi="Times New Roman"/>
          <w:sz w:val="24"/>
          <w:szCs w:val="24"/>
        </w:rPr>
      </w:pPr>
      <w:r w:rsidRPr="4694D8EF">
        <w:rPr>
          <w:rFonts w:ascii="Times New Roman" w:hAnsi="Times New Roman"/>
          <w:sz w:val="24"/>
          <w:szCs w:val="24"/>
        </w:rPr>
        <w:t>Introduction</w:t>
      </w:r>
      <w:r w:rsidR="009B23FA" w:rsidRPr="009B23FA">
        <w:t>…………………………………………………………………………………………………………………</w:t>
      </w:r>
      <w:r w:rsidR="009B23FA">
        <w:t>…..</w:t>
      </w:r>
      <w:r w:rsidR="47A3706C" w:rsidRPr="4694D8EF">
        <w:rPr>
          <w:rFonts w:ascii="Times New Roman" w:hAnsi="Times New Roman"/>
          <w:sz w:val="24"/>
          <w:szCs w:val="24"/>
        </w:rPr>
        <w:t>19</w:t>
      </w:r>
    </w:p>
    <w:p w14:paraId="7ED1E710" w14:textId="5E1F237E" w:rsidR="0AA20344" w:rsidRDefault="0AA20344" w:rsidP="4694D8EF">
      <w:pPr>
        <w:tabs>
          <w:tab w:val="right" w:leader="dot" w:pos="9350"/>
        </w:tabs>
        <w:spacing w:after="100" w:line="360" w:lineRule="auto"/>
        <w:rPr>
          <w:rFonts w:ascii="Times New Roman" w:hAnsi="Times New Roman"/>
          <w:sz w:val="24"/>
          <w:szCs w:val="24"/>
        </w:rPr>
      </w:pPr>
      <w:r w:rsidRPr="4694D8EF">
        <w:rPr>
          <w:rFonts w:ascii="Times New Roman" w:hAnsi="Times New Roman"/>
          <w:sz w:val="24"/>
          <w:szCs w:val="24"/>
          <w:u w:val="single"/>
        </w:rPr>
        <w:t>Relat</w:t>
      </w:r>
      <w:r w:rsidR="5F5E3D70" w:rsidRPr="4694D8EF">
        <w:rPr>
          <w:rFonts w:ascii="Times New Roman" w:hAnsi="Times New Roman"/>
          <w:sz w:val="24"/>
          <w:szCs w:val="24"/>
          <w:u w:val="single"/>
        </w:rPr>
        <w:t>ed</w:t>
      </w:r>
      <w:r w:rsidRPr="4694D8EF">
        <w:rPr>
          <w:rFonts w:ascii="Times New Roman" w:hAnsi="Times New Roman"/>
          <w:sz w:val="24"/>
          <w:szCs w:val="24"/>
          <w:u w:val="single"/>
        </w:rPr>
        <w:t xml:space="preserve"> E</w:t>
      </w:r>
      <w:r w:rsidR="45DBAE90" w:rsidRPr="4694D8EF">
        <w:rPr>
          <w:rFonts w:ascii="Times New Roman" w:hAnsi="Times New Roman"/>
          <w:sz w:val="24"/>
          <w:szCs w:val="24"/>
          <w:u w:val="single"/>
        </w:rPr>
        <w:t>xisting</w:t>
      </w:r>
      <w:r w:rsidRPr="4694D8EF">
        <w:rPr>
          <w:rFonts w:ascii="Times New Roman" w:hAnsi="Times New Roman"/>
          <w:sz w:val="24"/>
          <w:szCs w:val="24"/>
          <w:u w:val="single"/>
        </w:rPr>
        <w:t xml:space="preserve"> S</w:t>
      </w:r>
      <w:r w:rsidR="0CD045FD" w:rsidRPr="4694D8EF">
        <w:rPr>
          <w:rFonts w:ascii="Times New Roman" w:hAnsi="Times New Roman"/>
          <w:sz w:val="24"/>
          <w:szCs w:val="24"/>
          <w:u w:val="single"/>
        </w:rPr>
        <w:t>ystems</w:t>
      </w:r>
      <w:r w:rsidR="47AA50B8" w:rsidRPr="4694D8EF">
        <w:rPr>
          <w:rFonts w:ascii="Times New Roman" w:hAnsi="Times New Roman"/>
          <w:b/>
          <w:bCs/>
          <w:sz w:val="24"/>
          <w:szCs w:val="24"/>
        </w:rPr>
        <w:t>............................................................................................</w:t>
      </w:r>
      <w:r w:rsidR="2C679535" w:rsidRPr="4694D8EF">
        <w:rPr>
          <w:rFonts w:ascii="Times New Roman" w:hAnsi="Times New Roman"/>
          <w:sz w:val="24"/>
          <w:szCs w:val="24"/>
        </w:rPr>
        <w:t>31</w:t>
      </w:r>
    </w:p>
    <w:p w14:paraId="201FC552" w14:textId="1C383CE9" w:rsidR="74E613A6" w:rsidRDefault="74E613A6" w:rsidP="4694D8EF">
      <w:pPr>
        <w:tabs>
          <w:tab w:val="right" w:leader="dot" w:pos="9350"/>
        </w:tabs>
        <w:spacing w:after="100" w:line="360" w:lineRule="auto"/>
        <w:rPr>
          <w:rFonts w:ascii="Times New Roman" w:hAnsi="Times New Roman"/>
          <w:sz w:val="24"/>
          <w:szCs w:val="24"/>
          <w:u w:val="single"/>
        </w:rPr>
      </w:pPr>
      <w:r w:rsidRPr="4694D8EF">
        <w:rPr>
          <w:rFonts w:ascii="Times New Roman" w:hAnsi="Times New Roman"/>
          <w:sz w:val="24"/>
          <w:szCs w:val="24"/>
          <w:u w:val="single"/>
        </w:rPr>
        <w:t>S</w:t>
      </w:r>
      <w:r w:rsidR="41D0C43A" w:rsidRPr="4694D8EF">
        <w:rPr>
          <w:rFonts w:ascii="Times New Roman" w:hAnsi="Times New Roman"/>
          <w:sz w:val="24"/>
          <w:szCs w:val="24"/>
          <w:u w:val="single"/>
        </w:rPr>
        <w:t>ystem Requirements Engineering and Planning</w:t>
      </w:r>
      <w:r w:rsidR="2C68A4EF" w:rsidRPr="4694D8EF">
        <w:rPr>
          <w:rFonts w:ascii="Times New Roman" w:hAnsi="Times New Roman"/>
          <w:sz w:val="24"/>
          <w:szCs w:val="24"/>
          <w:u w:val="single"/>
        </w:rPr>
        <w:t xml:space="preserve"> </w:t>
      </w:r>
      <w:r w:rsidR="00456A3B" w:rsidRPr="4694D8EF">
        <w:rPr>
          <w:rFonts w:ascii="Times New Roman" w:hAnsi="Times New Roman"/>
          <w:b/>
          <w:bCs/>
          <w:sz w:val="24"/>
          <w:szCs w:val="24"/>
          <w:u w:val="single"/>
        </w:rPr>
        <w:t>..</w:t>
      </w:r>
      <w:r w:rsidR="00456A3B" w:rsidRPr="4694D8EF">
        <w:rPr>
          <w:rFonts w:ascii="Times New Roman" w:hAnsi="Times New Roman"/>
          <w:b/>
          <w:bCs/>
          <w:sz w:val="24"/>
          <w:szCs w:val="24"/>
        </w:rPr>
        <w:t>....................................................</w:t>
      </w:r>
      <w:r w:rsidR="00456A3B" w:rsidRPr="4694D8EF">
        <w:rPr>
          <w:rFonts w:ascii="Times New Roman" w:hAnsi="Times New Roman"/>
          <w:sz w:val="24"/>
          <w:szCs w:val="24"/>
        </w:rPr>
        <w:t>37</w:t>
      </w:r>
    </w:p>
    <w:p w14:paraId="4F8965B9" w14:textId="2C74061D" w:rsidR="5712E54A" w:rsidRDefault="5712E54A" w:rsidP="4694D8EF">
      <w:pPr>
        <w:tabs>
          <w:tab w:val="right" w:leader="dot" w:pos="9350"/>
        </w:tabs>
        <w:spacing w:after="100" w:line="360" w:lineRule="auto"/>
        <w:rPr>
          <w:rFonts w:ascii="Times New Roman" w:hAnsi="Times New Roman"/>
          <w:b/>
          <w:bCs/>
          <w:sz w:val="24"/>
          <w:szCs w:val="24"/>
        </w:rPr>
      </w:pPr>
      <w:r w:rsidRPr="4694D8EF">
        <w:rPr>
          <w:rFonts w:ascii="Times New Roman" w:hAnsi="Times New Roman"/>
          <w:sz w:val="24"/>
          <w:szCs w:val="24"/>
          <w:u w:val="single"/>
        </w:rPr>
        <w:t xml:space="preserve">System Design </w:t>
      </w:r>
      <w:r w:rsidR="5A3D4A6D" w:rsidRPr="4694D8EF">
        <w:rPr>
          <w:rFonts w:ascii="Times New Roman" w:hAnsi="Times New Roman"/>
          <w:b/>
          <w:bCs/>
          <w:sz w:val="24"/>
          <w:szCs w:val="24"/>
        </w:rPr>
        <w:t>............................................................................................................</w:t>
      </w:r>
      <w:r w:rsidR="5A3D4A6D" w:rsidRPr="4694D8EF">
        <w:rPr>
          <w:rFonts w:ascii="Times New Roman" w:hAnsi="Times New Roman"/>
          <w:sz w:val="24"/>
          <w:szCs w:val="24"/>
        </w:rPr>
        <w:t>46</w:t>
      </w:r>
    </w:p>
    <w:p w14:paraId="02ED9B9E" w14:textId="45E32603" w:rsidR="6620C54B" w:rsidRDefault="6620C54B" w:rsidP="4694D8EF">
      <w:pPr>
        <w:tabs>
          <w:tab w:val="right" w:leader="dot" w:pos="9350"/>
        </w:tabs>
        <w:spacing w:after="100" w:line="360" w:lineRule="auto"/>
        <w:rPr>
          <w:rFonts w:ascii="Times New Roman" w:hAnsi="Times New Roman"/>
          <w:b/>
          <w:bCs/>
          <w:sz w:val="24"/>
          <w:szCs w:val="24"/>
        </w:rPr>
      </w:pPr>
      <w:r w:rsidRPr="4694D8EF">
        <w:rPr>
          <w:rFonts w:ascii="Times New Roman" w:hAnsi="Times New Roman"/>
          <w:sz w:val="24"/>
          <w:szCs w:val="24"/>
          <w:u w:val="single"/>
        </w:rPr>
        <w:t xml:space="preserve">System Implementation </w:t>
      </w:r>
      <w:r w:rsidR="79343870" w:rsidRPr="4694D8EF">
        <w:rPr>
          <w:rFonts w:ascii="Times New Roman" w:hAnsi="Times New Roman"/>
          <w:b/>
          <w:bCs/>
          <w:sz w:val="24"/>
          <w:szCs w:val="24"/>
        </w:rPr>
        <w:t>.............................................................................................</w:t>
      </w:r>
      <w:r w:rsidR="79343870" w:rsidRPr="4694D8EF">
        <w:rPr>
          <w:rFonts w:ascii="Times New Roman" w:hAnsi="Times New Roman"/>
          <w:sz w:val="24"/>
          <w:szCs w:val="24"/>
        </w:rPr>
        <w:t>57</w:t>
      </w:r>
    </w:p>
    <w:p w14:paraId="35D59BC0" w14:textId="052126D9" w:rsidR="6620C54B" w:rsidRDefault="6620C54B" w:rsidP="4694D8EF">
      <w:pPr>
        <w:tabs>
          <w:tab w:val="right" w:leader="dot" w:pos="9350"/>
        </w:tabs>
        <w:spacing w:after="100" w:line="360" w:lineRule="auto"/>
        <w:rPr>
          <w:rFonts w:ascii="Times New Roman" w:hAnsi="Times New Roman"/>
          <w:b/>
          <w:bCs/>
          <w:sz w:val="24"/>
          <w:szCs w:val="24"/>
        </w:rPr>
      </w:pPr>
      <w:r w:rsidRPr="4694D8EF">
        <w:rPr>
          <w:rFonts w:ascii="Times New Roman" w:hAnsi="Times New Roman"/>
          <w:sz w:val="24"/>
          <w:szCs w:val="24"/>
          <w:u w:val="single"/>
        </w:rPr>
        <w:t>System Testing and Installation</w:t>
      </w:r>
      <w:r w:rsidR="7671F628" w:rsidRPr="4694D8EF">
        <w:rPr>
          <w:rFonts w:ascii="Times New Roman" w:hAnsi="Times New Roman"/>
          <w:b/>
          <w:bCs/>
          <w:sz w:val="24"/>
          <w:szCs w:val="24"/>
        </w:rPr>
        <w:t>.........................................................................</w:t>
      </w:r>
      <w:r w:rsidR="009B23FA">
        <w:rPr>
          <w:rFonts w:ascii="Times New Roman" w:hAnsi="Times New Roman"/>
          <w:b/>
          <w:bCs/>
          <w:sz w:val="24"/>
          <w:szCs w:val="24"/>
        </w:rPr>
        <w:t>.</w:t>
      </w:r>
      <w:r w:rsidR="7671F628" w:rsidRPr="4694D8EF">
        <w:rPr>
          <w:rFonts w:ascii="Times New Roman" w:hAnsi="Times New Roman"/>
          <w:b/>
          <w:bCs/>
          <w:sz w:val="24"/>
          <w:szCs w:val="24"/>
        </w:rPr>
        <w:t>......</w:t>
      </w:r>
      <w:r w:rsidR="5CAF3B39" w:rsidRPr="4694D8EF">
        <w:rPr>
          <w:rFonts w:ascii="Times New Roman" w:hAnsi="Times New Roman"/>
          <w:b/>
          <w:bCs/>
          <w:sz w:val="24"/>
          <w:szCs w:val="24"/>
        </w:rPr>
        <w:t>.</w:t>
      </w:r>
      <w:r w:rsidR="7671F628" w:rsidRPr="4694D8EF">
        <w:rPr>
          <w:rFonts w:ascii="Times New Roman" w:hAnsi="Times New Roman"/>
          <w:b/>
          <w:bCs/>
          <w:sz w:val="24"/>
          <w:szCs w:val="24"/>
        </w:rPr>
        <w:t>..</w:t>
      </w:r>
      <w:r w:rsidR="04D8AB4B" w:rsidRPr="4694D8EF">
        <w:rPr>
          <w:rFonts w:ascii="Times New Roman" w:hAnsi="Times New Roman"/>
          <w:sz w:val="24"/>
          <w:szCs w:val="24"/>
        </w:rPr>
        <w:t>84</w:t>
      </w:r>
    </w:p>
    <w:p w14:paraId="5EEFC14A" w14:textId="4DC7347E" w:rsidR="26A37534" w:rsidRDefault="26A37534" w:rsidP="4694D8EF">
      <w:pPr>
        <w:tabs>
          <w:tab w:val="right" w:leader="dot" w:pos="9350"/>
        </w:tabs>
        <w:spacing w:after="100" w:line="360" w:lineRule="auto"/>
        <w:rPr>
          <w:rFonts w:ascii="Times New Roman" w:hAnsi="Times New Roman"/>
          <w:sz w:val="24"/>
          <w:szCs w:val="24"/>
          <w:u w:val="single"/>
        </w:rPr>
      </w:pPr>
      <w:r w:rsidRPr="4694D8EF">
        <w:rPr>
          <w:rFonts w:ascii="Times New Roman" w:hAnsi="Times New Roman"/>
          <w:sz w:val="24"/>
          <w:szCs w:val="24"/>
          <w:u w:val="single"/>
        </w:rPr>
        <w:t>Project Conclusion and FutureWork</w:t>
      </w:r>
      <w:r w:rsidR="5CDE70DC" w:rsidRPr="4694D8EF">
        <w:rPr>
          <w:rFonts w:ascii="Times New Roman" w:hAnsi="Times New Roman"/>
          <w:b/>
          <w:bCs/>
          <w:sz w:val="24"/>
          <w:szCs w:val="24"/>
        </w:rPr>
        <w:t>.......................................................................</w:t>
      </w:r>
      <w:r w:rsidR="009B23FA">
        <w:rPr>
          <w:rFonts w:ascii="Times New Roman" w:hAnsi="Times New Roman"/>
          <w:b/>
          <w:bCs/>
          <w:sz w:val="24"/>
          <w:szCs w:val="24"/>
        </w:rPr>
        <w:t>.</w:t>
      </w:r>
      <w:r w:rsidR="5CDE70DC" w:rsidRPr="4694D8EF">
        <w:rPr>
          <w:rFonts w:ascii="Times New Roman" w:hAnsi="Times New Roman"/>
          <w:b/>
          <w:bCs/>
          <w:sz w:val="24"/>
          <w:szCs w:val="24"/>
        </w:rPr>
        <w:t>...</w:t>
      </w:r>
      <w:r w:rsidR="5CDE70DC" w:rsidRPr="4694D8EF">
        <w:rPr>
          <w:rFonts w:ascii="Times New Roman" w:hAnsi="Times New Roman"/>
          <w:sz w:val="24"/>
          <w:szCs w:val="24"/>
        </w:rPr>
        <w:t>.</w:t>
      </w:r>
      <w:r w:rsidR="75565B06" w:rsidRPr="4694D8EF">
        <w:rPr>
          <w:rFonts w:ascii="Times New Roman" w:hAnsi="Times New Roman"/>
          <w:sz w:val="24"/>
          <w:szCs w:val="24"/>
        </w:rPr>
        <w:t>91</w:t>
      </w:r>
    </w:p>
    <w:p w14:paraId="5C722631" w14:textId="7682AEEB" w:rsidR="5F121A30" w:rsidRDefault="009B23FA" w:rsidP="4694D8EF">
      <w:pPr>
        <w:tabs>
          <w:tab w:val="right" w:leader="dot" w:pos="9350"/>
        </w:tabs>
        <w:spacing w:after="100" w:line="360" w:lineRule="auto"/>
        <w:rPr>
          <w:rFonts w:ascii="Times New Roman" w:hAnsi="Times New Roman"/>
          <w:sz w:val="24"/>
          <w:szCs w:val="24"/>
          <w:u w:val="single"/>
        </w:rPr>
      </w:pPr>
      <w:r w:rsidRPr="009B23FA">
        <w:rPr>
          <w:u w:val="single"/>
        </w:rPr>
        <w:t>References</w:t>
      </w:r>
      <w:r w:rsidRPr="009B23FA">
        <w:t xml:space="preserve"> </w:t>
      </w:r>
      <w:r>
        <w:t>…………………………………………………………………………………………………………………………</w:t>
      </w:r>
      <w:r w:rsidR="42AAA80B" w:rsidRPr="009B23FA">
        <w:rPr>
          <w:rFonts w:ascii="Times New Roman" w:hAnsi="Times New Roman"/>
          <w:sz w:val="24"/>
          <w:szCs w:val="24"/>
        </w:rPr>
        <w:t>97</w:t>
      </w:r>
    </w:p>
    <w:p w14:paraId="08D777FD" w14:textId="7CE6AB67" w:rsidR="4694D8EF" w:rsidRDefault="4694D8EF" w:rsidP="4694D8EF">
      <w:pPr>
        <w:tabs>
          <w:tab w:val="right" w:leader="dot" w:pos="9350"/>
        </w:tabs>
        <w:spacing w:after="100" w:line="360" w:lineRule="auto"/>
        <w:rPr>
          <w:rFonts w:ascii="Times New Roman" w:hAnsi="Times New Roman"/>
          <w:sz w:val="24"/>
          <w:szCs w:val="24"/>
          <w:u w:val="single"/>
        </w:rPr>
      </w:pPr>
    </w:p>
    <w:p w14:paraId="2C0ED4E3" w14:textId="48B134D4" w:rsidR="4694D8EF" w:rsidRDefault="4694D8EF" w:rsidP="4694D8EF">
      <w:pPr>
        <w:tabs>
          <w:tab w:val="right" w:leader="dot" w:pos="9350"/>
        </w:tabs>
        <w:spacing w:after="100" w:line="360" w:lineRule="auto"/>
        <w:rPr>
          <w:rFonts w:ascii="Times New Roman" w:hAnsi="Times New Roman"/>
          <w:sz w:val="24"/>
          <w:szCs w:val="24"/>
          <w:u w:val="single"/>
        </w:rPr>
      </w:pPr>
    </w:p>
    <w:p w14:paraId="5E48B950" w14:textId="71BA177E" w:rsidR="4694D8EF" w:rsidRDefault="4694D8EF" w:rsidP="4694D8EF">
      <w:pPr>
        <w:spacing w:after="160" w:line="360" w:lineRule="auto"/>
        <w:jc w:val="both"/>
        <w:rPr>
          <w:rFonts w:ascii="Times New Roman" w:hAnsi="Times New Roman"/>
          <w:b/>
          <w:bCs/>
          <w:sz w:val="24"/>
          <w:szCs w:val="24"/>
        </w:rPr>
      </w:pPr>
    </w:p>
    <w:p w14:paraId="3E1BA639" w14:textId="5EB74E8F" w:rsidR="4694D8EF" w:rsidRDefault="4694D8EF" w:rsidP="4694D8EF">
      <w:pPr>
        <w:rPr>
          <w:rFonts w:eastAsia="Philosopher"/>
          <w:sz w:val="40"/>
          <w:szCs w:val="40"/>
        </w:rPr>
      </w:pPr>
    </w:p>
    <w:p w14:paraId="4B94D5A5" w14:textId="77777777" w:rsidR="009F01CD" w:rsidRDefault="009F01CD" w:rsidP="009F01CD">
      <w:pPr>
        <w:rPr>
          <w:rFonts w:eastAsia="Philosopher"/>
          <w:sz w:val="40"/>
          <w:szCs w:val="40"/>
        </w:rPr>
      </w:pPr>
    </w:p>
    <w:p w14:paraId="3DEEC669" w14:textId="77777777" w:rsidR="009F01CD" w:rsidRDefault="009F01CD" w:rsidP="009F01CD">
      <w:pPr>
        <w:rPr>
          <w:rFonts w:eastAsia="Philosopher"/>
          <w:sz w:val="40"/>
          <w:szCs w:val="40"/>
        </w:rPr>
      </w:pPr>
    </w:p>
    <w:p w14:paraId="3656B9AB" w14:textId="77777777" w:rsidR="009F01CD" w:rsidRDefault="009F01CD" w:rsidP="009F01CD">
      <w:pPr>
        <w:rPr>
          <w:rFonts w:eastAsia="Philosopher"/>
          <w:sz w:val="40"/>
          <w:szCs w:val="40"/>
        </w:rPr>
      </w:pPr>
    </w:p>
    <w:p w14:paraId="45FB0818" w14:textId="77777777" w:rsidR="009F01CD" w:rsidRDefault="009F01CD" w:rsidP="009F01CD">
      <w:pPr>
        <w:rPr>
          <w:rFonts w:eastAsia="Philosopher"/>
          <w:sz w:val="40"/>
          <w:szCs w:val="40"/>
        </w:rPr>
      </w:pPr>
    </w:p>
    <w:p w14:paraId="049F31CB" w14:textId="77777777" w:rsidR="009F01CD" w:rsidRDefault="009F01CD" w:rsidP="009F01CD">
      <w:pPr>
        <w:rPr>
          <w:rFonts w:eastAsia="Philosopher"/>
          <w:sz w:val="40"/>
          <w:szCs w:val="40"/>
        </w:rPr>
      </w:pPr>
    </w:p>
    <w:p w14:paraId="53128261" w14:textId="77777777" w:rsidR="009F01CD" w:rsidRDefault="009F01CD" w:rsidP="009F01CD">
      <w:pPr>
        <w:rPr>
          <w:rFonts w:eastAsia="Philosopher"/>
          <w:sz w:val="40"/>
          <w:szCs w:val="40"/>
        </w:rPr>
      </w:pPr>
    </w:p>
    <w:p w14:paraId="62486C05" w14:textId="77777777" w:rsidR="009F01CD" w:rsidRDefault="009F01CD" w:rsidP="009F01CD">
      <w:pPr>
        <w:rPr>
          <w:rFonts w:eastAsia="Philosopher"/>
          <w:sz w:val="40"/>
          <w:szCs w:val="40"/>
        </w:rPr>
      </w:pPr>
    </w:p>
    <w:p w14:paraId="4101652C" w14:textId="77777777" w:rsidR="009F01CD" w:rsidRDefault="009F01CD" w:rsidP="009F01CD">
      <w:pPr>
        <w:rPr>
          <w:rFonts w:eastAsia="Philosopher"/>
          <w:sz w:val="40"/>
          <w:szCs w:val="40"/>
        </w:rPr>
      </w:pPr>
    </w:p>
    <w:p w14:paraId="4B99056E" w14:textId="77777777" w:rsidR="009F01CD" w:rsidRDefault="009F01CD" w:rsidP="009F01CD">
      <w:pPr>
        <w:rPr>
          <w:rFonts w:eastAsia="Philosopher"/>
          <w:sz w:val="40"/>
          <w:szCs w:val="40"/>
        </w:rPr>
      </w:pPr>
    </w:p>
    <w:p w14:paraId="1299C43A" w14:textId="77777777" w:rsidR="009F01CD" w:rsidRDefault="009F01CD" w:rsidP="4694D8EF">
      <w:pPr>
        <w:jc w:val="center"/>
        <w:rPr>
          <w:rFonts w:eastAsia="Philosopher"/>
          <w:sz w:val="40"/>
          <w:szCs w:val="40"/>
        </w:rPr>
      </w:pPr>
    </w:p>
    <w:p w14:paraId="4DDBEF00" w14:textId="77777777" w:rsidR="009F01CD" w:rsidRDefault="009F01CD" w:rsidP="009F01CD">
      <w:pPr>
        <w:rPr>
          <w:rFonts w:eastAsia="Philosopher"/>
          <w:sz w:val="40"/>
          <w:szCs w:val="40"/>
        </w:rPr>
      </w:pPr>
    </w:p>
    <w:p w14:paraId="3461D779" w14:textId="77777777" w:rsidR="009F01CD" w:rsidRDefault="009F01CD" w:rsidP="009F01CD">
      <w:pPr>
        <w:rPr>
          <w:rFonts w:eastAsia="Philosopher"/>
          <w:sz w:val="40"/>
          <w:szCs w:val="40"/>
        </w:rPr>
      </w:pPr>
    </w:p>
    <w:p w14:paraId="4A3C7B71" w14:textId="5665091D" w:rsidR="00AB55A9" w:rsidRPr="00DC2F99" w:rsidRDefault="73437CE5" w:rsidP="4694D8EF">
      <w:pPr>
        <w:spacing w:after="80"/>
        <w:jc w:val="center"/>
      </w:pPr>
      <w:r w:rsidRPr="4694D8EF">
        <w:rPr>
          <w:rFonts w:ascii="Times New Roman" w:hAnsi="Times New Roman"/>
          <w:color w:val="323E4F" w:themeColor="text2" w:themeShade="BF"/>
          <w:sz w:val="36"/>
          <w:szCs w:val="36"/>
        </w:rPr>
        <w:t>Chapter 1</w:t>
      </w:r>
    </w:p>
    <w:p w14:paraId="2946DB82" w14:textId="206B4805" w:rsidR="00AB55A9" w:rsidRPr="00DC2F99" w:rsidRDefault="73437CE5" w:rsidP="4694D8EF">
      <w:pPr>
        <w:spacing w:before="360" w:after="80" w:line="360" w:lineRule="auto"/>
        <w:jc w:val="center"/>
        <w:rPr>
          <w:rFonts w:ascii="Times New Roman" w:hAnsi="Times New Roman"/>
          <w:b/>
          <w:bCs/>
          <w:color w:val="2F5496"/>
          <w:sz w:val="44"/>
          <w:szCs w:val="44"/>
        </w:rPr>
      </w:pPr>
      <w:r w:rsidRPr="4694D8EF">
        <w:rPr>
          <w:rFonts w:ascii="Times New Roman" w:hAnsi="Times New Roman"/>
          <w:b/>
          <w:bCs/>
          <w:color w:val="2F5496"/>
          <w:sz w:val="44"/>
          <w:szCs w:val="44"/>
        </w:rPr>
        <w:t>Introd</w:t>
      </w:r>
      <w:r w:rsidR="70EB8F84" w:rsidRPr="4694D8EF">
        <w:rPr>
          <w:rFonts w:ascii="Times New Roman" w:hAnsi="Times New Roman"/>
          <w:b/>
          <w:bCs/>
          <w:color w:val="2F5496"/>
          <w:sz w:val="44"/>
          <w:szCs w:val="44"/>
        </w:rPr>
        <w:t>uction</w:t>
      </w:r>
    </w:p>
    <w:p w14:paraId="5997CC1D" w14:textId="77777777" w:rsidR="0031034A" w:rsidRDefault="0031034A"/>
    <w:p w14:paraId="110FFD37" w14:textId="77777777" w:rsidR="0031034A" w:rsidRDefault="0031034A">
      <w:r>
        <w:br w:type="page"/>
      </w:r>
    </w:p>
    <w:p w14:paraId="6B699379" w14:textId="77777777" w:rsidR="0020593E" w:rsidRDefault="0020593E"/>
    <w:p w14:paraId="54473A6D" w14:textId="4C9BD511"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1.1 Preamble</w:t>
      </w:r>
    </w:p>
    <w:p w14:paraId="465C91BA" w14:textId="30BF5B0C"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 1.2 Problem Background</w:t>
      </w:r>
    </w:p>
    <w:p w14:paraId="5ABBE458" w14:textId="1E8EA9FA"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 1.3 Problem Statement</w:t>
      </w:r>
    </w:p>
    <w:p w14:paraId="2FC8883D" w14:textId="556422A4"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 1.4 Significance of the project </w:t>
      </w:r>
    </w:p>
    <w:p w14:paraId="28886FE0" w14:textId="6B56D56E"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1.5 Project Aim and Objectives </w:t>
      </w:r>
    </w:p>
    <w:p w14:paraId="04F7B987" w14:textId="6770EEAD"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1.6 Project Scope </w:t>
      </w:r>
    </w:p>
    <w:p w14:paraId="3213924D" w14:textId="0608EA58"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1.7 Project Software and Hardware Requirements </w:t>
      </w:r>
    </w:p>
    <w:p w14:paraId="4A5D2119" w14:textId="6D7B06C7"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1.8 Project Limitations </w:t>
      </w:r>
    </w:p>
    <w:p w14:paraId="71B4FA6D" w14:textId="30197CE9"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.9 Project Expected Output </w:t>
      </w:r>
    </w:p>
    <w:p w14:paraId="3D28C819" w14:textId="57D12955" w:rsidR="0020593E" w:rsidRDefault="1A64BA90" w:rsidP="4694D8EF">
      <w:pPr>
        <w:spacing w:before="240" w:after="240"/>
        <w:jc w:val="both"/>
        <w:rPr>
          <w:rFonts w:ascii="Calibri" w:eastAsia="Calibri" w:hAnsi="Calibri" w:cs="Calibri"/>
          <w:sz w:val="24"/>
          <w:szCs w:val="24"/>
        </w:rPr>
      </w:pPr>
      <w:r w:rsidRPr="4694D8EF">
        <w:rPr>
          <w:rFonts w:ascii="Calibri" w:eastAsia="Calibri" w:hAnsi="Calibri" w:cs="Calibri"/>
          <w:sz w:val="24"/>
          <w:szCs w:val="24"/>
        </w:rPr>
        <w:t xml:space="preserve">1.10 Project Schedule </w:t>
      </w:r>
    </w:p>
    <w:p w14:paraId="7C6E3E1C" w14:textId="406A3FFE" w:rsidR="0020593E" w:rsidRDefault="1A64BA90" w:rsidP="4694D8EF">
      <w:pPr>
        <w:spacing w:before="240" w:after="240"/>
        <w:jc w:val="both"/>
        <w:rPr>
          <w:rFonts w:ascii="Calibri" w:eastAsia="Calibri" w:hAnsi="Calibri" w:cs="Calibri"/>
        </w:rPr>
      </w:pPr>
      <w:r w:rsidRPr="4694D8EF">
        <w:rPr>
          <w:rFonts w:ascii="Calibri" w:eastAsia="Calibri" w:hAnsi="Calibri" w:cs="Calibri"/>
          <w:sz w:val="24"/>
          <w:szCs w:val="24"/>
        </w:rPr>
        <w:t>1.11 Report Outline</w:t>
      </w:r>
    </w:p>
    <w:p w14:paraId="3FE9F23F" w14:textId="6ABA76EF" w:rsidR="0020593E" w:rsidRDefault="0020593E"/>
    <w:p w14:paraId="1F72F646" w14:textId="77777777" w:rsidR="0020593E" w:rsidRDefault="0020593E"/>
    <w:p w14:paraId="08CE6F91" w14:textId="77777777" w:rsidR="0020593E" w:rsidRDefault="0020593E"/>
    <w:p w14:paraId="61CDCEAD" w14:textId="77777777" w:rsidR="0020593E" w:rsidRDefault="0020593E"/>
    <w:p w14:paraId="6BB9E253" w14:textId="77777777" w:rsidR="0020593E" w:rsidRDefault="0020593E"/>
    <w:p w14:paraId="23DE523C" w14:textId="77777777" w:rsidR="0020593E" w:rsidRDefault="0020593E"/>
    <w:p w14:paraId="52E56223" w14:textId="77777777" w:rsidR="0020593E" w:rsidRDefault="0020593E"/>
    <w:p w14:paraId="07547A01" w14:textId="77777777" w:rsidR="0020593E" w:rsidRDefault="0020593E"/>
    <w:p w14:paraId="5043CB0F" w14:textId="77777777" w:rsidR="0020593E" w:rsidRDefault="0020593E"/>
    <w:p w14:paraId="383A8D26" w14:textId="2F928910" w:rsidR="4694D8EF" w:rsidRDefault="4694D8EF" w:rsidP="4694D8EF">
      <w:pPr>
        <w:ind w:left="720" w:hanging="720"/>
        <w:jc w:val="center"/>
        <w:rPr>
          <w:sz w:val="24"/>
          <w:szCs w:val="24"/>
        </w:rPr>
      </w:pPr>
    </w:p>
    <w:p w14:paraId="1D2A0887" w14:textId="631C0496" w:rsidR="4694D8EF" w:rsidRDefault="4694D8EF" w:rsidP="4694D8EF">
      <w:pPr>
        <w:ind w:left="720" w:hanging="720"/>
        <w:jc w:val="center"/>
        <w:rPr>
          <w:sz w:val="24"/>
          <w:szCs w:val="24"/>
        </w:rPr>
      </w:pPr>
    </w:p>
    <w:p w14:paraId="29737E25" w14:textId="2C63E6D7" w:rsidR="4694D8EF" w:rsidRDefault="4694D8EF" w:rsidP="4694D8EF">
      <w:pPr>
        <w:ind w:left="720" w:hanging="720"/>
        <w:jc w:val="center"/>
        <w:rPr>
          <w:sz w:val="24"/>
          <w:szCs w:val="24"/>
        </w:rPr>
      </w:pPr>
    </w:p>
    <w:p w14:paraId="38B7BA8D" w14:textId="5001F45A" w:rsidR="4694D8EF" w:rsidRDefault="4694D8EF" w:rsidP="4694D8EF">
      <w:pPr>
        <w:ind w:left="720" w:hanging="720"/>
        <w:jc w:val="center"/>
        <w:rPr>
          <w:sz w:val="24"/>
          <w:szCs w:val="24"/>
        </w:rPr>
      </w:pPr>
    </w:p>
    <w:p w14:paraId="50635092" w14:textId="2A6CB388" w:rsidR="4694D8EF" w:rsidRDefault="4694D8EF" w:rsidP="4694D8EF">
      <w:pPr>
        <w:ind w:left="720" w:hanging="720"/>
        <w:jc w:val="center"/>
        <w:rPr>
          <w:sz w:val="24"/>
          <w:szCs w:val="24"/>
        </w:rPr>
      </w:pPr>
    </w:p>
    <w:p w14:paraId="7D68886C" w14:textId="333B220B" w:rsidR="4694D8EF" w:rsidRDefault="4694D8EF" w:rsidP="4694D8EF">
      <w:pPr>
        <w:ind w:left="720" w:hanging="720"/>
        <w:jc w:val="center"/>
        <w:rPr>
          <w:sz w:val="24"/>
          <w:szCs w:val="24"/>
        </w:rPr>
      </w:pPr>
    </w:p>
    <w:p w14:paraId="401B0C12" w14:textId="77777777" w:rsidR="009B23FA" w:rsidRDefault="009B23FA" w:rsidP="4694D8EF">
      <w:pPr>
        <w:spacing w:after="80"/>
        <w:jc w:val="center"/>
        <w:rPr>
          <w:rFonts w:ascii="Times New Roman" w:hAnsi="Times New Roman"/>
          <w:color w:val="323E4F" w:themeColor="text2" w:themeShade="BF"/>
          <w:sz w:val="36"/>
          <w:szCs w:val="36"/>
        </w:rPr>
      </w:pPr>
    </w:p>
    <w:p w14:paraId="68AAE9F3" w14:textId="77777777" w:rsidR="009B23FA" w:rsidRDefault="009B23FA" w:rsidP="4694D8EF">
      <w:pPr>
        <w:spacing w:after="80"/>
        <w:jc w:val="center"/>
        <w:rPr>
          <w:rFonts w:ascii="Times New Roman" w:hAnsi="Times New Roman"/>
          <w:color w:val="323E4F" w:themeColor="text2" w:themeShade="BF"/>
          <w:sz w:val="36"/>
          <w:szCs w:val="36"/>
        </w:rPr>
      </w:pPr>
    </w:p>
    <w:p w14:paraId="7FDE0031" w14:textId="77777777" w:rsidR="009B23FA" w:rsidRDefault="009B23FA" w:rsidP="4694D8EF">
      <w:pPr>
        <w:spacing w:after="80"/>
        <w:jc w:val="center"/>
        <w:rPr>
          <w:rFonts w:ascii="Times New Roman" w:hAnsi="Times New Roman"/>
          <w:color w:val="323E4F" w:themeColor="text2" w:themeShade="BF"/>
          <w:sz w:val="36"/>
          <w:szCs w:val="36"/>
        </w:rPr>
      </w:pPr>
    </w:p>
    <w:p w14:paraId="02BA4DBE" w14:textId="77777777" w:rsidR="009B23FA" w:rsidRDefault="009B23FA" w:rsidP="4694D8EF">
      <w:pPr>
        <w:spacing w:after="80"/>
        <w:jc w:val="center"/>
        <w:rPr>
          <w:rFonts w:ascii="Times New Roman" w:hAnsi="Times New Roman"/>
          <w:color w:val="323E4F" w:themeColor="text2" w:themeShade="BF"/>
          <w:sz w:val="36"/>
          <w:szCs w:val="36"/>
        </w:rPr>
      </w:pPr>
    </w:p>
    <w:p w14:paraId="404521E7" w14:textId="77777777" w:rsidR="009B23FA" w:rsidRDefault="009B23FA" w:rsidP="4694D8EF">
      <w:pPr>
        <w:spacing w:after="80"/>
        <w:jc w:val="center"/>
        <w:rPr>
          <w:rFonts w:ascii="Times New Roman" w:hAnsi="Times New Roman"/>
          <w:color w:val="323E4F" w:themeColor="text2" w:themeShade="BF"/>
          <w:sz w:val="36"/>
          <w:szCs w:val="36"/>
        </w:rPr>
      </w:pPr>
    </w:p>
    <w:p w14:paraId="37327762" w14:textId="77777777" w:rsidR="009B23FA" w:rsidRDefault="009B23FA" w:rsidP="4694D8EF">
      <w:pPr>
        <w:spacing w:after="80"/>
        <w:jc w:val="center"/>
        <w:rPr>
          <w:rFonts w:ascii="Times New Roman" w:hAnsi="Times New Roman"/>
          <w:color w:val="323E4F" w:themeColor="text2" w:themeShade="BF"/>
          <w:sz w:val="36"/>
          <w:szCs w:val="36"/>
        </w:rPr>
      </w:pPr>
    </w:p>
    <w:p w14:paraId="261ABAA0" w14:textId="77777777" w:rsidR="009B23FA" w:rsidRDefault="009B23FA" w:rsidP="4694D8EF">
      <w:pPr>
        <w:spacing w:after="80"/>
        <w:jc w:val="center"/>
        <w:rPr>
          <w:rFonts w:ascii="Times New Roman" w:hAnsi="Times New Roman"/>
          <w:color w:val="323E4F" w:themeColor="text2" w:themeShade="BF"/>
          <w:sz w:val="36"/>
          <w:szCs w:val="36"/>
        </w:rPr>
      </w:pPr>
    </w:p>
    <w:p w14:paraId="129411E6" w14:textId="1BD19D46" w:rsidR="07E3DE4E" w:rsidRDefault="07E3DE4E" w:rsidP="4694D8EF">
      <w:pPr>
        <w:spacing w:after="80"/>
        <w:jc w:val="center"/>
      </w:pPr>
      <w:r w:rsidRPr="4694D8EF">
        <w:rPr>
          <w:rFonts w:ascii="Times New Roman" w:hAnsi="Times New Roman"/>
          <w:color w:val="323E4F" w:themeColor="text2" w:themeShade="BF"/>
          <w:sz w:val="36"/>
          <w:szCs w:val="36"/>
        </w:rPr>
        <w:t>Chapter 2</w:t>
      </w:r>
    </w:p>
    <w:p w14:paraId="7E8F569C" w14:textId="4CB25C88" w:rsidR="4694D8EF" w:rsidRDefault="4694D8EF" w:rsidP="4694D8EF">
      <w:pPr>
        <w:spacing w:after="80"/>
        <w:jc w:val="center"/>
        <w:rPr>
          <w:rFonts w:ascii="Times New Roman" w:hAnsi="Times New Roman"/>
          <w:color w:val="323E4F" w:themeColor="text2" w:themeShade="BF"/>
          <w:sz w:val="36"/>
          <w:szCs w:val="36"/>
        </w:rPr>
      </w:pPr>
    </w:p>
    <w:p w14:paraId="11ED409D" w14:textId="61C805CE" w:rsidR="07E3DE4E" w:rsidRDefault="07E3DE4E" w:rsidP="4694D8EF">
      <w:pPr>
        <w:ind w:left="720" w:hanging="720"/>
        <w:jc w:val="center"/>
        <w:rPr>
          <w:rFonts w:eastAsiaTheme="minorEastAsia" w:cstheme="minorBidi"/>
          <w:b/>
          <w:bCs/>
          <w:color w:val="2C567A" w:themeColor="accent1"/>
          <w:sz w:val="40"/>
          <w:szCs w:val="40"/>
        </w:rPr>
      </w:pPr>
      <w:r w:rsidRPr="4694D8EF">
        <w:rPr>
          <w:rFonts w:eastAsiaTheme="minorEastAsia" w:cstheme="minorBidi"/>
          <w:b/>
          <w:bCs/>
          <w:color w:val="2C567A" w:themeColor="accent1"/>
          <w:sz w:val="40"/>
          <w:szCs w:val="40"/>
        </w:rPr>
        <w:t>RELATED EXISTING SYSTEMS</w:t>
      </w:r>
    </w:p>
    <w:p w14:paraId="32A6C059" w14:textId="03BCF417" w:rsidR="4694D8EF" w:rsidRDefault="4694D8EF" w:rsidP="4694D8EF">
      <w:pPr>
        <w:ind w:left="720" w:hanging="720"/>
        <w:jc w:val="center"/>
        <w:rPr>
          <w:rFonts w:eastAsiaTheme="minorEastAsia" w:cstheme="minorBidi"/>
          <w:b/>
          <w:bCs/>
          <w:color w:val="2C567A" w:themeColor="accent1"/>
          <w:sz w:val="40"/>
          <w:szCs w:val="40"/>
        </w:rPr>
      </w:pPr>
    </w:p>
    <w:p w14:paraId="3EA3CB19" w14:textId="2A7461BC" w:rsidR="4694D8EF" w:rsidRDefault="4694D8EF" w:rsidP="4694D8EF">
      <w:pPr>
        <w:ind w:left="720" w:hanging="720"/>
        <w:jc w:val="center"/>
        <w:rPr>
          <w:rFonts w:eastAsiaTheme="minorEastAsia" w:cstheme="minorBidi"/>
          <w:b/>
          <w:bCs/>
          <w:color w:val="2C567A" w:themeColor="accent1"/>
          <w:sz w:val="40"/>
          <w:szCs w:val="40"/>
        </w:rPr>
      </w:pPr>
    </w:p>
    <w:p w14:paraId="386DFFA4" w14:textId="6DADA6B3" w:rsidR="4694D8EF" w:rsidRDefault="4694D8EF" w:rsidP="4694D8EF">
      <w:pPr>
        <w:ind w:left="720" w:hanging="720"/>
        <w:jc w:val="center"/>
        <w:rPr>
          <w:rFonts w:eastAsiaTheme="minorEastAsia" w:cstheme="minorBidi"/>
          <w:b/>
          <w:bCs/>
          <w:color w:val="2C567A" w:themeColor="accent1"/>
          <w:sz w:val="40"/>
          <w:szCs w:val="40"/>
        </w:rPr>
      </w:pPr>
    </w:p>
    <w:p w14:paraId="3D208754" w14:textId="0DDC6999" w:rsidR="4694D8EF" w:rsidRDefault="4694D8EF" w:rsidP="4694D8EF">
      <w:pPr>
        <w:ind w:left="720" w:hanging="720"/>
        <w:jc w:val="center"/>
        <w:rPr>
          <w:rFonts w:eastAsiaTheme="minorEastAsia" w:cstheme="minorBidi"/>
          <w:b/>
          <w:bCs/>
          <w:color w:val="2C567A" w:themeColor="accent1"/>
          <w:sz w:val="40"/>
          <w:szCs w:val="40"/>
        </w:rPr>
      </w:pPr>
    </w:p>
    <w:p w14:paraId="761AB0EB" w14:textId="41E5E031" w:rsidR="4694D8EF" w:rsidRDefault="4694D8EF" w:rsidP="4694D8EF">
      <w:pPr>
        <w:ind w:left="720" w:hanging="720"/>
        <w:jc w:val="center"/>
        <w:rPr>
          <w:rFonts w:eastAsiaTheme="minorEastAsia" w:cstheme="minorBidi"/>
          <w:b/>
          <w:bCs/>
          <w:color w:val="2C567A" w:themeColor="accent1"/>
          <w:sz w:val="40"/>
          <w:szCs w:val="40"/>
        </w:rPr>
      </w:pPr>
    </w:p>
    <w:p w14:paraId="0C3A6F39" w14:textId="7C25299B" w:rsidR="4694D8EF" w:rsidRDefault="4694D8EF" w:rsidP="4694D8EF">
      <w:pPr>
        <w:ind w:left="720" w:hanging="720"/>
        <w:jc w:val="center"/>
        <w:rPr>
          <w:rFonts w:eastAsiaTheme="minorEastAsia" w:cstheme="minorBidi"/>
          <w:b/>
          <w:bCs/>
          <w:color w:val="2C567A" w:themeColor="accent1"/>
          <w:sz w:val="40"/>
          <w:szCs w:val="40"/>
        </w:rPr>
      </w:pPr>
    </w:p>
    <w:p w14:paraId="336DBB13" w14:textId="19B16B3B" w:rsidR="4694D8EF" w:rsidRDefault="4694D8EF" w:rsidP="4694D8EF">
      <w:pPr>
        <w:ind w:left="720" w:hanging="720"/>
        <w:jc w:val="center"/>
        <w:rPr>
          <w:rFonts w:eastAsiaTheme="minorEastAsia" w:cstheme="minorBidi"/>
          <w:b/>
          <w:bCs/>
          <w:color w:val="2C567A" w:themeColor="accent1"/>
          <w:sz w:val="40"/>
          <w:szCs w:val="40"/>
        </w:rPr>
      </w:pPr>
    </w:p>
    <w:p w14:paraId="16EFE02E" w14:textId="45B42AAB" w:rsidR="4694D8EF" w:rsidRDefault="4694D8EF" w:rsidP="4694D8EF">
      <w:pPr>
        <w:ind w:left="720" w:hanging="720"/>
        <w:jc w:val="center"/>
        <w:rPr>
          <w:rFonts w:eastAsiaTheme="minorEastAsia" w:cstheme="minorBidi"/>
          <w:b/>
          <w:bCs/>
          <w:color w:val="2C567A" w:themeColor="accent1"/>
          <w:sz w:val="40"/>
          <w:szCs w:val="40"/>
        </w:rPr>
      </w:pPr>
    </w:p>
    <w:p w14:paraId="28082DAC" w14:textId="34F84570" w:rsidR="4694D8EF" w:rsidRDefault="4694D8EF" w:rsidP="4694D8EF">
      <w:pPr>
        <w:ind w:left="720" w:hanging="720"/>
        <w:jc w:val="center"/>
        <w:rPr>
          <w:rFonts w:eastAsiaTheme="minorEastAsia" w:cstheme="minorBidi"/>
          <w:b/>
          <w:bCs/>
          <w:color w:val="2C567A" w:themeColor="accent1"/>
          <w:sz w:val="40"/>
          <w:szCs w:val="40"/>
        </w:rPr>
      </w:pPr>
    </w:p>
    <w:p w14:paraId="22EE4396" w14:textId="420F80E3" w:rsidR="4694D8EF" w:rsidRDefault="4694D8EF" w:rsidP="4694D8EF">
      <w:pPr>
        <w:ind w:left="720" w:hanging="720"/>
        <w:jc w:val="center"/>
        <w:rPr>
          <w:rFonts w:eastAsiaTheme="minorEastAsia" w:cstheme="minorBidi"/>
          <w:b/>
          <w:bCs/>
          <w:color w:val="2C567A" w:themeColor="accent1"/>
          <w:sz w:val="40"/>
          <w:szCs w:val="40"/>
        </w:rPr>
      </w:pPr>
    </w:p>
    <w:p w14:paraId="2AC22EFB" w14:textId="3B98AA69" w:rsidR="4694D8EF" w:rsidRDefault="4694D8EF" w:rsidP="4694D8EF">
      <w:pPr>
        <w:ind w:left="720" w:hanging="720"/>
        <w:jc w:val="center"/>
        <w:rPr>
          <w:rFonts w:eastAsiaTheme="minorEastAsia" w:cstheme="minorBidi"/>
          <w:b/>
          <w:bCs/>
          <w:color w:val="2C567A" w:themeColor="accent1"/>
          <w:sz w:val="40"/>
          <w:szCs w:val="40"/>
        </w:rPr>
      </w:pPr>
    </w:p>
    <w:p w14:paraId="12CAD4F9" w14:textId="2EFD64F5" w:rsidR="580B9012" w:rsidRDefault="580B9012" w:rsidP="4694D8EF">
      <w:pPr>
        <w:spacing w:before="240" w:after="240"/>
        <w:rPr>
          <w:rFonts w:ascii="Calibri" w:eastAsia="Calibri" w:hAnsi="Calibri" w:cs="Calibri"/>
          <w:sz w:val="32"/>
          <w:szCs w:val="32"/>
        </w:rPr>
      </w:pPr>
      <w:r w:rsidRPr="4694D8EF">
        <w:rPr>
          <w:rFonts w:ascii="Calibri" w:eastAsia="Calibri" w:hAnsi="Calibri" w:cs="Calibri"/>
          <w:sz w:val="32"/>
          <w:szCs w:val="32"/>
        </w:rPr>
        <w:lastRenderedPageBreak/>
        <w:t xml:space="preserve">2.1 Introduction </w:t>
      </w:r>
    </w:p>
    <w:p w14:paraId="166A34ED" w14:textId="66165825" w:rsidR="580B9012" w:rsidRDefault="580B9012"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2.2 Existing Systems </w:t>
      </w:r>
    </w:p>
    <w:p w14:paraId="04AED866" w14:textId="14BF45B0" w:rsidR="580B9012" w:rsidRDefault="580B9012"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2.3 Overall Problems of Existing Systems </w:t>
      </w:r>
    </w:p>
    <w:p w14:paraId="18B594C9" w14:textId="0ACCB2A9" w:rsidR="580B9012" w:rsidRDefault="580B9012"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2.4 Overall Solution Approach </w:t>
      </w:r>
    </w:p>
    <w:p w14:paraId="68190549" w14:textId="462DF7C8" w:rsidR="580B9012" w:rsidRDefault="580B9012" w:rsidP="4694D8EF">
      <w:pPr>
        <w:spacing w:before="240" w:after="240"/>
        <w:rPr>
          <w:rFonts w:ascii="Calibri" w:eastAsia="Calibri" w:hAnsi="Calibri" w:cs="Calibri"/>
          <w:sz w:val="32"/>
          <w:szCs w:val="32"/>
        </w:rPr>
      </w:pPr>
      <w:r w:rsidRPr="4694D8EF">
        <w:rPr>
          <w:rFonts w:ascii="Calibri" w:eastAsia="Calibri" w:hAnsi="Calibri" w:cs="Calibri"/>
          <w:sz w:val="32"/>
          <w:szCs w:val="32"/>
        </w:rPr>
        <w:t>2.5 Summary</w:t>
      </w:r>
    </w:p>
    <w:p w14:paraId="05EAEBEA" w14:textId="2E7FE25B" w:rsidR="4694D8EF" w:rsidRDefault="4694D8EF" w:rsidP="4694D8EF">
      <w:pPr>
        <w:ind w:left="720" w:hanging="720"/>
        <w:rPr>
          <w:rFonts w:eastAsiaTheme="minorEastAsia" w:cstheme="minorBidi"/>
          <w:b/>
          <w:bCs/>
          <w:color w:val="2C567A" w:themeColor="accent1"/>
          <w:sz w:val="40"/>
          <w:szCs w:val="40"/>
        </w:rPr>
      </w:pPr>
    </w:p>
    <w:p w14:paraId="39B6B1D1" w14:textId="77777777" w:rsidR="009E3F92" w:rsidRDefault="009E3F92" w:rsidP="0020593E">
      <w:pPr>
        <w:ind w:left="720" w:hanging="720"/>
        <w:jc w:val="center"/>
        <w:rPr>
          <w:sz w:val="96"/>
          <w:szCs w:val="96"/>
        </w:rPr>
      </w:pPr>
      <w:r>
        <w:rPr>
          <w:sz w:val="96"/>
          <w:szCs w:val="96"/>
        </w:rPr>
        <w:t xml:space="preserve">    </w:t>
      </w:r>
    </w:p>
    <w:p w14:paraId="07459315" w14:textId="77777777" w:rsidR="00617F82" w:rsidRDefault="00617F82" w:rsidP="00F346DB">
      <w:pPr>
        <w:ind w:left="720" w:hanging="720"/>
        <w:rPr>
          <w:sz w:val="96"/>
          <w:szCs w:val="96"/>
          <w:rtl/>
        </w:rPr>
      </w:pPr>
    </w:p>
    <w:p w14:paraId="5F3B64AC" w14:textId="01B38E40" w:rsidR="0020593E" w:rsidRPr="0020593E" w:rsidRDefault="0020593E" w:rsidP="4694D8EF">
      <w:pPr>
        <w:ind w:left="720" w:hanging="720"/>
        <w:rPr>
          <w:sz w:val="96"/>
          <w:szCs w:val="96"/>
          <w:rtl/>
        </w:rPr>
      </w:pPr>
    </w:p>
    <w:p w14:paraId="4513F807" w14:textId="6357D736" w:rsidR="0020593E" w:rsidRPr="0020593E" w:rsidRDefault="0020593E" w:rsidP="4694D8EF">
      <w:pPr>
        <w:ind w:left="720" w:hanging="720"/>
        <w:rPr>
          <w:sz w:val="96"/>
          <w:szCs w:val="96"/>
          <w:rtl/>
        </w:rPr>
      </w:pPr>
    </w:p>
    <w:p w14:paraId="5A1FFEF0" w14:textId="5394145D" w:rsidR="0020593E" w:rsidRPr="0020593E" w:rsidRDefault="0020593E" w:rsidP="4694D8EF">
      <w:pPr>
        <w:ind w:left="720" w:hanging="720"/>
        <w:rPr>
          <w:sz w:val="96"/>
          <w:szCs w:val="96"/>
          <w:rtl/>
        </w:rPr>
      </w:pPr>
    </w:p>
    <w:p w14:paraId="18433849" w14:textId="45E3461E" w:rsidR="0020593E" w:rsidRPr="0020593E" w:rsidRDefault="0020593E" w:rsidP="4694D8EF">
      <w:pPr>
        <w:ind w:left="720" w:hanging="720"/>
        <w:rPr>
          <w:sz w:val="96"/>
          <w:szCs w:val="96"/>
          <w:rtl/>
        </w:rPr>
      </w:pPr>
    </w:p>
    <w:p w14:paraId="03DC423C" w14:textId="3473FF18" w:rsidR="0020593E" w:rsidRPr="0020593E" w:rsidRDefault="0020593E" w:rsidP="4694D8EF">
      <w:pPr>
        <w:ind w:left="720" w:hanging="720"/>
        <w:rPr>
          <w:sz w:val="96"/>
          <w:szCs w:val="96"/>
          <w:rtl/>
        </w:rPr>
      </w:pPr>
    </w:p>
    <w:p w14:paraId="60976D93" w14:textId="0C93863E" w:rsidR="0020593E" w:rsidRPr="0020593E" w:rsidRDefault="0020593E" w:rsidP="4694D8EF">
      <w:pPr>
        <w:ind w:left="720" w:hanging="720"/>
        <w:rPr>
          <w:sz w:val="96"/>
          <w:szCs w:val="96"/>
          <w:rtl/>
        </w:rPr>
      </w:pPr>
    </w:p>
    <w:p w14:paraId="6A7665A9" w14:textId="77777777" w:rsidR="009B23FA" w:rsidRDefault="009B23FA" w:rsidP="4694D8EF">
      <w:pPr>
        <w:spacing w:after="80"/>
        <w:jc w:val="center"/>
        <w:rPr>
          <w:rFonts w:ascii="Times New Roman" w:hAnsi="Times New Roman"/>
          <w:color w:val="323E4F" w:themeColor="text2" w:themeShade="BF"/>
          <w:sz w:val="36"/>
          <w:szCs w:val="36"/>
        </w:rPr>
      </w:pPr>
    </w:p>
    <w:p w14:paraId="5B2706EB" w14:textId="77777777" w:rsidR="009B23FA" w:rsidRDefault="009B23FA" w:rsidP="4694D8EF">
      <w:pPr>
        <w:spacing w:after="80"/>
        <w:jc w:val="center"/>
        <w:rPr>
          <w:rFonts w:ascii="Times New Roman" w:hAnsi="Times New Roman"/>
          <w:color w:val="323E4F" w:themeColor="text2" w:themeShade="BF"/>
          <w:sz w:val="36"/>
          <w:szCs w:val="36"/>
        </w:rPr>
      </w:pPr>
    </w:p>
    <w:p w14:paraId="03414F40" w14:textId="77777777" w:rsidR="009B23FA" w:rsidRDefault="009B23FA" w:rsidP="4694D8EF">
      <w:pPr>
        <w:spacing w:after="80"/>
        <w:jc w:val="center"/>
        <w:rPr>
          <w:rFonts w:ascii="Times New Roman" w:hAnsi="Times New Roman"/>
          <w:color w:val="323E4F" w:themeColor="text2" w:themeShade="BF"/>
          <w:sz w:val="36"/>
          <w:szCs w:val="36"/>
        </w:rPr>
      </w:pPr>
    </w:p>
    <w:p w14:paraId="7B89F09C" w14:textId="77777777" w:rsidR="009B23FA" w:rsidRDefault="009B23FA" w:rsidP="4694D8EF">
      <w:pPr>
        <w:spacing w:after="80"/>
        <w:jc w:val="center"/>
        <w:rPr>
          <w:rFonts w:ascii="Times New Roman" w:hAnsi="Times New Roman"/>
          <w:color w:val="323E4F" w:themeColor="text2" w:themeShade="BF"/>
          <w:sz w:val="36"/>
          <w:szCs w:val="36"/>
        </w:rPr>
      </w:pPr>
    </w:p>
    <w:p w14:paraId="75E090E0" w14:textId="77777777" w:rsidR="009B23FA" w:rsidRDefault="009B23FA" w:rsidP="4694D8EF">
      <w:pPr>
        <w:spacing w:after="80"/>
        <w:jc w:val="center"/>
        <w:rPr>
          <w:rFonts w:ascii="Times New Roman" w:hAnsi="Times New Roman"/>
          <w:color w:val="323E4F" w:themeColor="text2" w:themeShade="BF"/>
          <w:sz w:val="36"/>
          <w:szCs w:val="36"/>
        </w:rPr>
      </w:pPr>
    </w:p>
    <w:p w14:paraId="4322CA0D" w14:textId="77777777" w:rsidR="009B23FA" w:rsidRDefault="009B23FA" w:rsidP="4694D8EF">
      <w:pPr>
        <w:spacing w:after="80"/>
        <w:jc w:val="center"/>
        <w:rPr>
          <w:rFonts w:ascii="Times New Roman" w:hAnsi="Times New Roman"/>
          <w:color w:val="323E4F" w:themeColor="text2" w:themeShade="BF"/>
          <w:sz w:val="36"/>
          <w:szCs w:val="36"/>
        </w:rPr>
      </w:pPr>
    </w:p>
    <w:p w14:paraId="44E2D622" w14:textId="1CB6E6FF" w:rsidR="0020593E" w:rsidRDefault="666D3161" w:rsidP="4694D8EF">
      <w:pPr>
        <w:spacing w:after="80"/>
        <w:jc w:val="center"/>
        <w:rPr>
          <w:rFonts w:ascii="Times New Roman" w:hAnsi="Times New Roman"/>
          <w:color w:val="323E4F" w:themeColor="text2" w:themeShade="BF"/>
          <w:sz w:val="36"/>
          <w:szCs w:val="36"/>
        </w:rPr>
      </w:pPr>
      <w:r w:rsidRPr="4694D8EF">
        <w:rPr>
          <w:rFonts w:ascii="Times New Roman" w:hAnsi="Times New Roman"/>
          <w:color w:val="323E4F" w:themeColor="text2" w:themeShade="BF"/>
          <w:sz w:val="36"/>
          <w:szCs w:val="36"/>
        </w:rPr>
        <w:t>Chapter 3</w:t>
      </w:r>
    </w:p>
    <w:p w14:paraId="28AE251F" w14:textId="77777777" w:rsidR="009B23FA" w:rsidRPr="0020593E" w:rsidRDefault="009B23FA" w:rsidP="4694D8EF">
      <w:pPr>
        <w:spacing w:after="80"/>
        <w:jc w:val="center"/>
      </w:pPr>
    </w:p>
    <w:p w14:paraId="3D3ED25D" w14:textId="3E1848DB" w:rsidR="0020593E" w:rsidRPr="0020593E" w:rsidRDefault="666D3161" w:rsidP="4694D8EF">
      <w:pPr>
        <w:ind w:left="720" w:hanging="720"/>
        <w:jc w:val="center"/>
        <w:rPr>
          <w:rFonts w:eastAsiaTheme="minorEastAsia" w:cstheme="minorBidi"/>
          <w:b/>
          <w:bCs/>
          <w:color w:val="2C567A" w:themeColor="accent1"/>
          <w:sz w:val="36"/>
          <w:szCs w:val="36"/>
        </w:rPr>
      </w:pPr>
      <w:r w:rsidRPr="4694D8EF">
        <w:rPr>
          <w:rFonts w:eastAsiaTheme="minorEastAsia" w:cstheme="minorBidi"/>
          <w:b/>
          <w:bCs/>
          <w:color w:val="2C567A" w:themeColor="accent1"/>
          <w:sz w:val="36"/>
          <w:szCs w:val="36"/>
        </w:rPr>
        <w:t>SYSTEM REQUIREMENTS ENGINEERING AND PLANNING</w:t>
      </w:r>
    </w:p>
    <w:p w14:paraId="4AF90D2B" w14:textId="5D971DF4" w:rsidR="0020593E" w:rsidRPr="0020593E" w:rsidRDefault="0020593E" w:rsidP="4694D8EF">
      <w:pPr>
        <w:ind w:left="720" w:hanging="720"/>
        <w:jc w:val="center"/>
        <w:rPr>
          <w:rFonts w:eastAsiaTheme="minorEastAsia" w:cstheme="minorBidi"/>
          <w:b/>
          <w:bCs/>
          <w:color w:val="2C567A" w:themeColor="accent1"/>
          <w:sz w:val="36"/>
          <w:szCs w:val="36"/>
        </w:rPr>
      </w:pPr>
    </w:p>
    <w:p w14:paraId="4EC608AE" w14:textId="477241BE" w:rsidR="0020593E" w:rsidRPr="0020593E" w:rsidRDefault="0020593E" w:rsidP="4694D8EF">
      <w:pPr>
        <w:ind w:left="720" w:hanging="720"/>
        <w:jc w:val="center"/>
        <w:rPr>
          <w:rFonts w:eastAsiaTheme="minorEastAsia" w:cstheme="minorBidi"/>
          <w:b/>
          <w:bCs/>
          <w:color w:val="2C567A" w:themeColor="accent1"/>
          <w:sz w:val="36"/>
          <w:szCs w:val="36"/>
        </w:rPr>
      </w:pPr>
    </w:p>
    <w:p w14:paraId="4BA2F6F6" w14:textId="2EAA6A25" w:rsidR="0020593E" w:rsidRPr="0020593E" w:rsidRDefault="0020593E" w:rsidP="4694D8EF">
      <w:pPr>
        <w:ind w:left="720" w:hanging="720"/>
        <w:jc w:val="center"/>
        <w:rPr>
          <w:rFonts w:eastAsiaTheme="minorEastAsia" w:cstheme="minorBidi"/>
          <w:b/>
          <w:bCs/>
          <w:color w:val="2C567A" w:themeColor="accent1"/>
          <w:sz w:val="36"/>
          <w:szCs w:val="36"/>
        </w:rPr>
      </w:pPr>
    </w:p>
    <w:p w14:paraId="5DFC3B9F" w14:textId="4FBA6791" w:rsidR="0020593E" w:rsidRPr="0020593E" w:rsidRDefault="0020593E" w:rsidP="4694D8EF">
      <w:pPr>
        <w:ind w:left="720" w:hanging="720"/>
        <w:jc w:val="center"/>
        <w:rPr>
          <w:rFonts w:eastAsiaTheme="minorEastAsia" w:cstheme="minorBidi"/>
          <w:b/>
          <w:bCs/>
          <w:color w:val="2C567A" w:themeColor="accent1"/>
          <w:sz w:val="36"/>
          <w:szCs w:val="36"/>
        </w:rPr>
      </w:pPr>
    </w:p>
    <w:p w14:paraId="30D2315C" w14:textId="3B23839C" w:rsidR="0020593E" w:rsidRPr="0020593E" w:rsidRDefault="0020593E" w:rsidP="4694D8EF">
      <w:pPr>
        <w:ind w:left="720" w:hanging="720"/>
        <w:jc w:val="center"/>
        <w:rPr>
          <w:rFonts w:eastAsiaTheme="minorEastAsia" w:cstheme="minorBidi"/>
          <w:b/>
          <w:bCs/>
          <w:color w:val="2C567A" w:themeColor="accent1"/>
          <w:sz w:val="36"/>
          <w:szCs w:val="36"/>
        </w:rPr>
      </w:pPr>
    </w:p>
    <w:p w14:paraId="78B3BCD5" w14:textId="4B4638B2" w:rsidR="0020593E" w:rsidRPr="0020593E" w:rsidRDefault="0020593E" w:rsidP="4694D8EF">
      <w:pPr>
        <w:ind w:left="720" w:hanging="720"/>
        <w:jc w:val="center"/>
        <w:rPr>
          <w:rFonts w:eastAsiaTheme="minorEastAsia" w:cstheme="minorBidi"/>
          <w:b/>
          <w:bCs/>
          <w:color w:val="2C567A" w:themeColor="accent1"/>
          <w:sz w:val="36"/>
          <w:szCs w:val="36"/>
        </w:rPr>
      </w:pPr>
    </w:p>
    <w:p w14:paraId="5A126012" w14:textId="31E78367" w:rsidR="0020593E" w:rsidRPr="0020593E" w:rsidRDefault="0020593E" w:rsidP="4694D8EF">
      <w:pPr>
        <w:ind w:left="720" w:hanging="720"/>
        <w:jc w:val="center"/>
        <w:rPr>
          <w:rFonts w:eastAsiaTheme="minorEastAsia" w:cstheme="minorBidi"/>
          <w:b/>
          <w:bCs/>
          <w:color w:val="2C567A" w:themeColor="accent1"/>
          <w:sz w:val="36"/>
          <w:szCs w:val="36"/>
        </w:rPr>
      </w:pPr>
    </w:p>
    <w:p w14:paraId="4BF1A09A" w14:textId="63CA1560" w:rsidR="0020593E" w:rsidRPr="0020593E" w:rsidRDefault="0020593E" w:rsidP="4694D8EF">
      <w:pPr>
        <w:ind w:left="720" w:hanging="720"/>
        <w:jc w:val="center"/>
        <w:rPr>
          <w:rFonts w:eastAsiaTheme="minorEastAsia" w:cstheme="minorBidi"/>
          <w:b/>
          <w:bCs/>
          <w:color w:val="2C567A" w:themeColor="accent1"/>
          <w:sz w:val="36"/>
          <w:szCs w:val="36"/>
        </w:rPr>
      </w:pPr>
    </w:p>
    <w:p w14:paraId="60A7573D" w14:textId="5FF17A8D" w:rsidR="0020593E" w:rsidRPr="0020593E" w:rsidRDefault="0020593E" w:rsidP="4694D8EF">
      <w:pPr>
        <w:ind w:left="720" w:hanging="720"/>
        <w:jc w:val="center"/>
        <w:rPr>
          <w:rFonts w:eastAsiaTheme="minorEastAsia" w:cstheme="minorBidi"/>
          <w:b/>
          <w:bCs/>
          <w:color w:val="2C567A" w:themeColor="accent1"/>
          <w:sz w:val="36"/>
          <w:szCs w:val="36"/>
        </w:rPr>
      </w:pPr>
    </w:p>
    <w:p w14:paraId="30DCA2F8" w14:textId="4A8D13C7" w:rsidR="0020593E" w:rsidRPr="0020593E" w:rsidRDefault="0020593E" w:rsidP="4694D8EF">
      <w:pPr>
        <w:ind w:left="720" w:hanging="720"/>
        <w:jc w:val="center"/>
        <w:rPr>
          <w:rFonts w:eastAsiaTheme="minorEastAsia" w:cstheme="minorBidi"/>
          <w:b/>
          <w:bCs/>
          <w:color w:val="2C567A" w:themeColor="accent1"/>
          <w:sz w:val="36"/>
          <w:szCs w:val="36"/>
        </w:rPr>
      </w:pPr>
    </w:p>
    <w:p w14:paraId="26D1DAE9" w14:textId="76837D68"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lastRenderedPageBreak/>
        <w:t xml:space="preserve">3.1 Introduction </w:t>
      </w:r>
    </w:p>
    <w:p w14:paraId="6FDC0FFF" w14:textId="64123F5B"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3.2 Feasibility Study</w:t>
      </w:r>
    </w:p>
    <w:p w14:paraId="2AC5D159" w14:textId="00CDBC56"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3.3 Requirements Elicitation Techniques</w:t>
      </w:r>
    </w:p>
    <w:p w14:paraId="2400B5DC" w14:textId="110B3DBF"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3.4 Targeted Users</w:t>
      </w:r>
    </w:p>
    <w:p w14:paraId="7DBE60B6" w14:textId="5C30E33D"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3.5 Functional Requirements Definition</w:t>
      </w:r>
    </w:p>
    <w:p w14:paraId="6410315E" w14:textId="0421F17B"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3.6 Functional Requirements Specification</w:t>
      </w:r>
    </w:p>
    <w:p w14:paraId="5A5C8781" w14:textId="221502FE"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3.7 Non Functional Requirements</w:t>
      </w:r>
    </w:p>
    <w:p w14:paraId="5C00DF85" w14:textId="06B92BC7" w:rsidR="0020593E" w:rsidRPr="0020593E" w:rsidRDefault="7C25E51A"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 3.8 Summary</w:t>
      </w:r>
    </w:p>
    <w:p w14:paraId="581AEBBC" w14:textId="47B599F1" w:rsidR="0020593E" w:rsidRPr="0020593E" w:rsidRDefault="0020593E" w:rsidP="4694D8EF">
      <w:pPr>
        <w:ind w:left="720" w:hanging="720"/>
        <w:rPr>
          <w:rFonts w:eastAsiaTheme="minorEastAsia" w:cstheme="minorBidi"/>
          <w:b/>
          <w:bCs/>
          <w:color w:val="2C567A" w:themeColor="accent1"/>
          <w:sz w:val="36"/>
          <w:szCs w:val="36"/>
        </w:rPr>
      </w:pPr>
    </w:p>
    <w:p w14:paraId="4BD18C18" w14:textId="293D7456" w:rsidR="0020593E" w:rsidRPr="0020593E" w:rsidRDefault="0020593E" w:rsidP="4694D8EF">
      <w:pPr>
        <w:ind w:left="720" w:hanging="720"/>
        <w:rPr>
          <w:rFonts w:eastAsiaTheme="minorEastAsia" w:cstheme="minorBidi"/>
          <w:b/>
          <w:bCs/>
          <w:color w:val="2C567A" w:themeColor="accent1"/>
          <w:sz w:val="36"/>
          <w:szCs w:val="36"/>
        </w:rPr>
      </w:pPr>
    </w:p>
    <w:p w14:paraId="5B9A0CDD" w14:textId="41C0A0ED" w:rsidR="0020593E" w:rsidRPr="0020593E" w:rsidRDefault="0020593E" w:rsidP="4694D8EF">
      <w:pPr>
        <w:ind w:left="720" w:hanging="720"/>
        <w:rPr>
          <w:rFonts w:eastAsiaTheme="minorEastAsia" w:cstheme="minorBidi"/>
          <w:b/>
          <w:bCs/>
          <w:color w:val="2C567A" w:themeColor="accent1"/>
          <w:sz w:val="36"/>
          <w:szCs w:val="36"/>
        </w:rPr>
      </w:pPr>
    </w:p>
    <w:p w14:paraId="2F7C6F62" w14:textId="4F9DF455" w:rsidR="0020593E" w:rsidRPr="0020593E" w:rsidRDefault="0020593E" w:rsidP="4694D8EF">
      <w:pPr>
        <w:ind w:left="720" w:hanging="720"/>
        <w:rPr>
          <w:rFonts w:eastAsiaTheme="minorEastAsia" w:cstheme="minorBidi"/>
          <w:b/>
          <w:bCs/>
          <w:color w:val="2C567A" w:themeColor="accent1"/>
          <w:sz w:val="36"/>
          <w:szCs w:val="36"/>
        </w:rPr>
      </w:pPr>
    </w:p>
    <w:p w14:paraId="4BF7942D" w14:textId="7F17028C" w:rsidR="0020593E" w:rsidRPr="0020593E" w:rsidRDefault="0020593E" w:rsidP="4694D8EF">
      <w:pPr>
        <w:ind w:left="720" w:hanging="720"/>
        <w:rPr>
          <w:rFonts w:eastAsiaTheme="minorEastAsia" w:cstheme="minorBidi"/>
          <w:b/>
          <w:bCs/>
          <w:color w:val="2C567A" w:themeColor="accent1"/>
          <w:sz w:val="36"/>
          <w:szCs w:val="36"/>
        </w:rPr>
      </w:pPr>
    </w:p>
    <w:p w14:paraId="27AF8330" w14:textId="21F82E97" w:rsidR="0020593E" w:rsidRPr="0020593E" w:rsidRDefault="0020593E" w:rsidP="4694D8EF">
      <w:pPr>
        <w:ind w:left="720" w:hanging="720"/>
        <w:rPr>
          <w:rFonts w:eastAsiaTheme="minorEastAsia" w:cstheme="minorBidi"/>
          <w:b/>
          <w:bCs/>
          <w:color w:val="2C567A" w:themeColor="accent1"/>
          <w:sz w:val="36"/>
          <w:szCs w:val="36"/>
        </w:rPr>
      </w:pPr>
    </w:p>
    <w:p w14:paraId="2F814DFA" w14:textId="3BC37C62" w:rsidR="0020593E" w:rsidRPr="0020593E" w:rsidRDefault="0020593E" w:rsidP="4694D8EF">
      <w:pPr>
        <w:ind w:left="720" w:hanging="720"/>
        <w:rPr>
          <w:rFonts w:eastAsiaTheme="minorEastAsia" w:cstheme="minorBidi"/>
          <w:b/>
          <w:bCs/>
          <w:color w:val="2C567A" w:themeColor="accent1"/>
          <w:sz w:val="36"/>
          <w:szCs w:val="36"/>
        </w:rPr>
      </w:pPr>
    </w:p>
    <w:p w14:paraId="02A59E61" w14:textId="405BB922" w:rsidR="0020593E" w:rsidRPr="0020593E" w:rsidRDefault="0020593E" w:rsidP="4694D8EF">
      <w:pPr>
        <w:ind w:left="720" w:hanging="720"/>
        <w:rPr>
          <w:rFonts w:eastAsiaTheme="minorEastAsia" w:cstheme="minorBidi"/>
          <w:b/>
          <w:bCs/>
          <w:color w:val="2C567A" w:themeColor="accent1"/>
          <w:sz w:val="36"/>
          <w:szCs w:val="36"/>
        </w:rPr>
      </w:pPr>
    </w:p>
    <w:p w14:paraId="23D04B41" w14:textId="047039BD" w:rsidR="0020593E" w:rsidRPr="0020593E" w:rsidRDefault="0020593E" w:rsidP="4694D8EF">
      <w:pPr>
        <w:ind w:left="720" w:hanging="720"/>
        <w:rPr>
          <w:rFonts w:eastAsiaTheme="minorEastAsia" w:cstheme="minorBidi"/>
          <w:b/>
          <w:bCs/>
          <w:color w:val="2C567A" w:themeColor="accent1"/>
          <w:sz w:val="36"/>
          <w:szCs w:val="36"/>
        </w:rPr>
      </w:pPr>
    </w:p>
    <w:p w14:paraId="589C6B1D" w14:textId="6FED4336" w:rsidR="0020593E" w:rsidRPr="0020593E" w:rsidRDefault="0020593E" w:rsidP="4694D8EF">
      <w:pPr>
        <w:ind w:left="720" w:hanging="720"/>
        <w:jc w:val="center"/>
        <w:rPr>
          <w:rFonts w:eastAsiaTheme="minorEastAsia" w:cstheme="minorBidi"/>
          <w:b/>
          <w:bCs/>
          <w:color w:val="2C567A" w:themeColor="accent1"/>
          <w:sz w:val="36"/>
          <w:szCs w:val="36"/>
        </w:rPr>
      </w:pPr>
    </w:p>
    <w:p w14:paraId="2F4B9DF5" w14:textId="2516DDDC" w:rsidR="0020593E" w:rsidRPr="0020593E" w:rsidRDefault="0020593E" w:rsidP="4694D8EF">
      <w:pPr>
        <w:ind w:left="720" w:hanging="720"/>
        <w:jc w:val="center"/>
        <w:rPr>
          <w:rFonts w:eastAsiaTheme="minorEastAsia" w:cstheme="minorBidi"/>
          <w:b/>
          <w:bCs/>
          <w:color w:val="2C567A" w:themeColor="accent1"/>
          <w:sz w:val="36"/>
          <w:szCs w:val="36"/>
        </w:rPr>
      </w:pPr>
    </w:p>
    <w:p w14:paraId="0630F012" w14:textId="747030B4" w:rsidR="0020593E" w:rsidRPr="0020593E" w:rsidRDefault="0020593E" w:rsidP="4694D8EF">
      <w:pPr>
        <w:ind w:left="720" w:hanging="720"/>
        <w:jc w:val="center"/>
        <w:rPr>
          <w:rFonts w:eastAsiaTheme="minorEastAsia" w:cstheme="minorBidi"/>
          <w:b/>
          <w:bCs/>
          <w:color w:val="2C567A" w:themeColor="accent1"/>
          <w:sz w:val="36"/>
          <w:szCs w:val="36"/>
        </w:rPr>
      </w:pPr>
    </w:p>
    <w:p w14:paraId="7F290591" w14:textId="6A8B3DC6" w:rsidR="0020593E" w:rsidRPr="0020593E" w:rsidRDefault="0020593E" w:rsidP="4694D8EF">
      <w:pPr>
        <w:ind w:left="720" w:hanging="720"/>
        <w:jc w:val="center"/>
        <w:rPr>
          <w:rFonts w:eastAsiaTheme="minorEastAsia" w:cstheme="minorBidi"/>
          <w:b/>
          <w:bCs/>
          <w:color w:val="2C567A" w:themeColor="accent1"/>
          <w:sz w:val="36"/>
          <w:szCs w:val="36"/>
        </w:rPr>
      </w:pPr>
    </w:p>
    <w:p w14:paraId="4859ABC0" w14:textId="6301D381" w:rsidR="0020593E" w:rsidRPr="0020593E" w:rsidRDefault="0020593E" w:rsidP="4694D8EF">
      <w:pPr>
        <w:ind w:left="720" w:hanging="720"/>
        <w:jc w:val="center"/>
        <w:rPr>
          <w:rFonts w:eastAsiaTheme="minorEastAsia" w:cstheme="minorBidi"/>
          <w:b/>
          <w:bCs/>
          <w:color w:val="2C567A" w:themeColor="accent1"/>
          <w:sz w:val="36"/>
          <w:szCs w:val="36"/>
        </w:rPr>
      </w:pPr>
    </w:p>
    <w:p w14:paraId="695F2B41" w14:textId="42D11EF6" w:rsidR="0020593E" w:rsidRDefault="0020593E" w:rsidP="4694D8EF">
      <w:pPr>
        <w:ind w:left="720" w:hanging="720"/>
        <w:jc w:val="center"/>
        <w:rPr>
          <w:rFonts w:eastAsiaTheme="minorEastAsia" w:cstheme="minorBidi"/>
          <w:b/>
          <w:bCs/>
          <w:color w:val="2C567A" w:themeColor="accent1"/>
          <w:sz w:val="36"/>
          <w:szCs w:val="36"/>
        </w:rPr>
      </w:pPr>
    </w:p>
    <w:p w14:paraId="3BD2EC48" w14:textId="77777777" w:rsidR="009B23FA" w:rsidRDefault="009B23FA" w:rsidP="4694D8EF">
      <w:pPr>
        <w:ind w:left="720" w:hanging="720"/>
        <w:jc w:val="center"/>
        <w:rPr>
          <w:rFonts w:eastAsiaTheme="minorEastAsia" w:cstheme="minorBidi"/>
          <w:b/>
          <w:bCs/>
          <w:color w:val="2C567A" w:themeColor="accent1"/>
          <w:sz w:val="36"/>
          <w:szCs w:val="36"/>
        </w:rPr>
      </w:pPr>
    </w:p>
    <w:p w14:paraId="25BF4DB7" w14:textId="77777777" w:rsidR="009B23FA" w:rsidRDefault="009B23FA" w:rsidP="4694D8EF">
      <w:pPr>
        <w:ind w:left="720" w:hanging="720"/>
        <w:jc w:val="center"/>
        <w:rPr>
          <w:rFonts w:eastAsiaTheme="minorEastAsia" w:cstheme="minorBidi"/>
          <w:b/>
          <w:bCs/>
          <w:color w:val="2C567A" w:themeColor="accent1"/>
          <w:sz w:val="36"/>
          <w:szCs w:val="36"/>
        </w:rPr>
      </w:pPr>
    </w:p>
    <w:p w14:paraId="37152ADD" w14:textId="77777777" w:rsidR="009B23FA" w:rsidRDefault="009B23FA" w:rsidP="4694D8EF">
      <w:pPr>
        <w:ind w:left="720" w:hanging="720"/>
        <w:jc w:val="center"/>
        <w:rPr>
          <w:rFonts w:eastAsiaTheme="minorEastAsia" w:cstheme="minorBidi"/>
          <w:b/>
          <w:bCs/>
          <w:color w:val="2C567A" w:themeColor="accent1"/>
          <w:sz w:val="36"/>
          <w:szCs w:val="36"/>
        </w:rPr>
      </w:pPr>
    </w:p>
    <w:p w14:paraId="421A41C4" w14:textId="77777777" w:rsidR="009B23FA" w:rsidRPr="0020593E" w:rsidRDefault="009B23FA" w:rsidP="4694D8EF">
      <w:pPr>
        <w:ind w:left="720" w:hanging="720"/>
        <w:jc w:val="center"/>
        <w:rPr>
          <w:rFonts w:eastAsiaTheme="minorEastAsia" w:cstheme="minorBidi"/>
          <w:b/>
          <w:bCs/>
          <w:color w:val="2C567A" w:themeColor="accent1"/>
          <w:sz w:val="36"/>
          <w:szCs w:val="36"/>
        </w:rPr>
      </w:pPr>
    </w:p>
    <w:p w14:paraId="7388C24E" w14:textId="7E6B6100" w:rsidR="0020593E" w:rsidRPr="0020593E" w:rsidRDefault="654CEE4F" w:rsidP="4694D8EF">
      <w:pPr>
        <w:spacing w:after="80"/>
        <w:jc w:val="center"/>
      </w:pPr>
      <w:r w:rsidRPr="4694D8EF">
        <w:rPr>
          <w:rFonts w:ascii="Times New Roman" w:hAnsi="Times New Roman"/>
          <w:color w:val="323E4F" w:themeColor="text2" w:themeShade="BF"/>
          <w:sz w:val="36"/>
          <w:szCs w:val="36"/>
        </w:rPr>
        <w:t>Chapter 4</w:t>
      </w:r>
    </w:p>
    <w:p w14:paraId="0ACEB61E" w14:textId="789855A2" w:rsidR="0020593E" w:rsidRPr="0020593E" w:rsidRDefault="654CEE4F" w:rsidP="4694D8EF">
      <w:pPr>
        <w:ind w:left="720" w:hanging="720"/>
        <w:jc w:val="center"/>
        <w:rPr>
          <w:rFonts w:eastAsiaTheme="minorEastAsia" w:cstheme="minorBidi"/>
          <w:b/>
          <w:bCs/>
          <w:color w:val="2C567A" w:themeColor="accent1"/>
          <w:sz w:val="36"/>
          <w:szCs w:val="36"/>
        </w:rPr>
      </w:pPr>
      <w:r w:rsidRPr="4694D8EF">
        <w:rPr>
          <w:rFonts w:eastAsiaTheme="minorEastAsia" w:cstheme="minorBidi"/>
          <w:b/>
          <w:bCs/>
          <w:color w:val="2C567A" w:themeColor="accent1"/>
          <w:sz w:val="36"/>
          <w:szCs w:val="36"/>
        </w:rPr>
        <w:t>SYSTEM DESIGN</w:t>
      </w:r>
    </w:p>
    <w:p w14:paraId="743F79B1" w14:textId="160AE660" w:rsidR="0020593E" w:rsidRPr="0020593E" w:rsidRDefault="0020593E" w:rsidP="4694D8EF">
      <w:pPr>
        <w:ind w:left="720" w:hanging="720"/>
        <w:jc w:val="center"/>
        <w:rPr>
          <w:rFonts w:eastAsiaTheme="minorEastAsia" w:cstheme="minorBidi"/>
          <w:b/>
          <w:bCs/>
          <w:color w:val="2C567A" w:themeColor="accent1"/>
          <w:sz w:val="36"/>
          <w:szCs w:val="36"/>
        </w:rPr>
      </w:pPr>
    </w:p>
    <w:p w14:paraId="339AC5B0" w14:textId="38892B99" w:rsidR="0020593E" w:rsidRPr="0020593E" w:rsidRDefault="0020593E" w:rsidP="4694D8EF">
      <w:pPr>
        <w:ind w:left="720" w:hanging="720"/>
        <w:jc w:val="center"/>
        <w:rPr>
          <w:rFonts w:eastAsiaTheme="minorEastAsia" w:cstheme="minorBidi"/>
          <w:b/>
          <w:bCs/>
          <w:color w:val="2C567A" w:themeColor="accent1"/>
          <w:sz w:val="36"/>
          <w:szCs w:val="36"/>
        </w:rPr>
      </w:pPr>
    </w:p>
    <w:p w14:paraId="3855F6DF" w14:textId="7D1F504C" w:rsidR="0020593E" w:rsidRPr="0020593E" w:rsidRDefault="0020593E" w:rsidP="4694D8EF">
      <w:pPr>
        <w:ind w:left="720" w:hanging="720"/>
        <w:jc w:val="center"/>
        <w:rPr>
          <w:rFonts w:eastAsiaTheme="minorEastAsia" w:cstheme="minorBidi"/>
          <w:b/>
          <w:bCs/>
          <w:color w:val="2C567A" w:themeColor="accent1"/>
          <w:sz w:val="36"/>
          <w:szCs w:val="36"/>
        </w:rPr>
      </w:pPr>
    </w:p>
    <w:p w14:paraId="3FD02E5F" w14:textId="16142424" w:rsidR="0020593E" w:rsidRPr="0020593E" w:rsidRDefault="0020593E" w:rsidP="4694D8EF">
      <w:pPr>
        <w:ind w:left="720" w:hanging="720"/>
        <w:jc w:val="center"/>
        <w:rPr>
          <w:rFonts w:eastAsiaTheme="minorEastAsia" w:cstheme="minorBidi"/>
          <w:b/>
          <w:bCs/>
          <w:color w:val="2C567A" w:themeColor="accent1"/>
          <w:sz w:val="36"/>
          <w:szCs w:val="36"/>
        </w:rPr>
      </w:pPr>
    </w:p>
    <w:p w14:paraId="7BC78549" w14:textId="3DE3980F" w:rsidR="0020593E" w:rsidRPr="0020593E" w:rsidRDefault="0020593E" w:rsidP="4694D8EF">
      <w:pPr>
        <w:ind w:left="720" w:hanging="720"/>
        <w:jc w:val="center"/>
        <w:rPr>
          <w:rFonts w:eastAsiaTheme="minorEastAsia" w:cstheme="minorBidi"/>
          <w:b/>
          <w:bCs/>
          <w:color w:val="2C567A" w:themeColor="accent1"/>
          <w:sz w:val="36"/>
          <w:szCs w:val="36"/>
        </w:rPr>
      </w:pPr>
    </w:p>
    <w:p w14:paraId="472D9783" w14:textId="084C3F25" w:rsidR="0020593E" w:rsidRPr="0020593E" w:rsidRDefault="0020593E" w:rsidP="4694D8EF">
      <w:pPr>
        <w:ind w:left="720" w:hanging="720"/>
        <w:jc w:val="center"/>
        <w:rPr>
          <w:rFonts w:eastAsiaTheme="minorEastAsia" w:cstheme="minorBidi"/>
          <w:b/>
          <w:bCs/>
          <w:color w:val="2C567A" w:themeColor="accent1"/>
          <w:sz w:val="36"/>
          <w:szCs w:val="36"/>
        </w:rPr>
      </w:pPr>
    </w:p>
    <w:p w14:paraId="78373325" w14:textId="4F2F992C" w:rsidR="0020593E" w:rsidRPr="0020593E" w:rsidRDefault="0020593E" w:rsidP="4694D8EF">
      <w:pPr>
        <w:ind w:left="720" w:hanging="720"/>
        <w:jc w:val="center"/>
        <w:rPr>
          <w:rFonts w:eastAsiaTheme="minorEastAsia" w:cstheme="minorBidi"/>
          <w:b/>
          <w:bCs/>
          <w:color w:val="2C567A" w:themeColor="accent1"/>
          <w:sz w:val="36"/>
          <w:szCs w:val="36"/>
        </w:rPr>
      </w:pPr>
    </w:p>
    <w:p w14:paraId="49A89E08" w14:textId="0C039613" w:rsidR="0020593E" w:rsidRPr="0020593E" w:rsidRDefault="0020593E" w:rsidP="4694D8EF">
      <w:pPr>
        <w:ind w:left="720" w:hanging="720"/>
        <w:jc w:val="center"/>
        <w:rPr>
          <w:rFonts w:eastAsiaTheme="minorEastAsia" w:cstheme="minorBidi"/>
          <w:b/>
          <w:bCs/>
          <w:color w:val="2C567A" w:themeColor="accent1"/>
          <w:sz w:val="36"/>
          <w:szCs w:val="36"/>
        </w:rPr>
      </w:pPr>
    </w:p>
    <w:p w14:paraId="279EAFAF" w14:textId="5DD87A89" w:rsidR="0020593E" w:rsidRPr="0020593E" w:rsidRDefault="0020593E" w:rsidP="4694D8EF">
      <w:pPr>
        <w:ind w:left="720" w:hanging="720"/>
        <w:jc w:val="center"/>
        <w:rPr>
          <w:rFonts w:eastAsiaTheme="minorEastAsia" w:cstheme="minorBidi"/>
          <w:b/>
          <w:bCs/>
          <w:color w:val="2C567A" w:themeColor="accent1"/>
          <w:sz w:val="36"/>
          <w:szCs w:val="36"/>
        </w:rPr>
      </w:pPr>
    </w:p>
    <w:p w14:paraId="2D7D5E25" w14:textId="32DE0AFE" w:rsidR="0020593E" w:rsidRPr="0020593E" w:rsidRDefault="0020593E" w:rsidP="4694D8EF">
      <w:pPr>
        <w:ind w:left="720" w:hanging="720"/>
        <w:jc w:val="center"/>
        <w:rPr>
          <w:rFonts w:eastAsiaTheme="minorEastAsia" w:cstheme="minorBidi"/>
          <w:b/>
          <w:bCs/>
          <w:color w:val="2C567A" w:themeColor="accent1"/>
          <w:sz w:val="36"/>
          <w:szCs w:val="36"/>
        </w:rPr>
      </w:pPr>
    </w:p>
    <w:p w14:paraId="0C303AC7" w14:textId="25012EE5" w:rsidR="0020593E" w:rsidRPr="0020593E" w:rsidRDefault="0020593E" w:rsidP="4694D8EF">
      <w:pPr>
        <w:ind w:left="720" w:hanging="720"/>
        <w:jc w:val="center"/>
        <w:rPr>
          <w:rFonts w:eastAsiaTheme="minorEastAsia" w:cstheme="minorBidi"/>
          <w:b/>
          <w:bCs/>
          <w:color w:val="2C567A" w:themeColor="accent1"/>
          <w:sz w:val="36"/>
          <w:szCs w:val="36"/>
        </w:rPr>
      </w:pPr>
    </w:p>
    <w:p w14:paraId="2095A412" w14:textId="52748833" w:rsidR="0020593E" w:rsidRPr="0020593E" w:rsidRDefault="0020593E" w:rsidP="4694D8EF">
      <w:pPr>
        <w:ind w:left="720" w:hanging="720"/>
        <w:jc w:val="center"/>
        <w:rPr>
          <w:rFonts w:eastAsiaTheme="minorEastAsia" w:cstheme="minorBidi"/>
          <w:b/>
          <w:bCs/>
          <w:color w:val="2C567A" w:themeColor="accent1"/>
          <w:sz w:val="36"/>
          <w:szCs w:val="36"/>
        </w:rPr>
      </w:pPr>
    </w:p>
    <w:p w14:paraId="63D65796" w14:textId="08D41093"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4.1 Introduction </w:t>
      </w:r>
    </w:p>
    <w:p w14:paraId="0800FE93" w14:textId="60032E09"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The following are required for structured design</w:t>
      </w:r>
    </w:p>
    <w:p w14:paraId="5DC6A6A5" w14:textId="448E22E5"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 4.2 Context Diagram </w:t>
      </w:r>
    </w:p>
    <w:p w14:paraId="2C24CA03" w14:textId="6D1DEAB6"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4.3 Data Flow Diagram (DFD) </w:t>
      </w:r>
    </w:p>
    <w:p w14:paraId="5A06FF30" w14:textId="5C047294"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4.4 Entity Relationship Diagram (ERD)</w:t>
      </w:r>
    </w:p>
    <w:p w14:paraId="1FEB893A" w14:textId="6EAC9AA4" w:rsidR="0020593E" w:rsidRPr="0020593E" w:rsidRDefault="2CA1F495" w:rsidP="4694D8EF">
      <w:pPr>
        <w:spacing w:before="240" w:after="240"/>
        <w:rPr>
          <w:rFonts w:ascii="Calibri" w:eastAsia="Calibri" w:hAnsi="Calibri" w:cs="Calibri"/>
          <w:sz w:val="32"/>
          <w:szCs w:val="32"/>
        </w:rPr>
      </w:pPr>
      <w:r w:rsidRPr="4694D8EF">
        <w:rPr>
          <w:rFonts w:ascii="Calibri" w:eastAsia="Calibri" w:hAnsi="Calibri" w:cs="Calibri"/>
          <w:sz w:val="32"/>
          <w:szCs w:val="32"/>
        </w:rPr>
        <w:t>4.7 Summary</w:t>
      </w:r>
    </w:p>
    <w:p w14:paraId="09C341E1" w14:textId="63B6B71F" w:rsidR="0020593E" w:rsidRPr="0020593E" w:rsidRDefault="0020593E" w:rsidP="4694D8EF">
      <w:pPr>
        <w:spacing w:before="240" w:after="240"/>
        <w:rPr>
          <w:rFonts w:ascii="Calibri" w:eastAsia="Calibri" w:hAnsi="Calibri" w:cs="Calibri"/>
          <w:sz w:val="36"/>
          <w:szCs w:val="36"/>
        </w:rPr>
      </w:pPr>
    </w:p>
    <w:p w14:paraId="6C3B5BC9" w14:textId="4DC9E149" w:rsidR="0020593E" w:rsidRPr="0020593E" w:rsidRDefault="0020593E" w:rsidP="4694D8EF">
      <w:pPr>
        <w:ind w:left="720" w:hanging="720"/>
        <w:rPr>
          <w:rFonts w:eastAsiaTheme="minorEastAsia" w:cstheme="minorBidi"/>
          <w:b/>
          <w:bCs/>
          <w:color w:val="2C567A" w:themeColor="accent1"/>
          <w:sz w:val="36"/>
          <w:szCs w:val="36"/>
        </w:rPr>
      </w:pPr>
    </w:p>
    <w:p w14:paraId="4065AE71" w14:textId="0B41273D" w:rsidR="0020593E" w:rsidRPr="0020593E" w:rsidRDefault="0020593E" w:rsidP="4694D8EF">
      <w:pPr>
        <w:ind w:left="720" w:hanging="720"/>
        <w:rPr>
          <w:rFonts w:eastAsiaTheme="minorEastAsia" w:cstheme="minorBidi"/>
          <w:b/>
          <w:bCs/>
          <w:color w:val="2C567A" w:themeColor="accent1"/>
          <w:sz w:val="36"/>
          <w:szCs w:val="36"/>
        </w:rPr>
      </w:pPr>
    </w:p>
    <w:p w14:paraId="69BD7ED1" w14:textId="5C3C5F31" w:rsidR="0020593E" w:rsidRPr="0020593E" w:rsidRDefault="0020593E" w:rsidP="4694D8EF">
      <w:pPr>
        <w:ind w:left="720" w:hanging="720"/>
        <w:rPr>
          <w:rFonts w:eastAsiaTheme="minorEastAsia" w:cstheme="minorBidi"/>
          <w:b/>
          <w:bCs/>
          <w:color w:val="2C567A" w:themeColor="accent1"/>
          <w:sz w:val="36"/>
          <w:szCs w:val="36"/>
        </w:rPr>
      </w:pPr>
    </w:p>
    <w:p w14:paraId="1EAF4F9D" w14:textId="3FD15DFE" w:rsidR="0020593E" w:rsidRPr="0020593E" w:rsidRDefault="0020593E" w:rsidP="4694D8EF">
      <w:pPr>
        <w:ind w:left="720" w:hanging="720"/>
        <w:rPr>
          <w:rFonts w:eastAsiaTheme="minorEastAsia" w:cstheme="minorBidi"/>
          <w:b/>
          <w:bCs/>
          <w:color w:val="2C567A" w:themeColor="accent1"/>
          <w:sz w:val="36"/>
          <w:szCs w:val="36"/>
        </w:rPr>
      </w:pPr>
    </w:p>
    <w:p w14:paraId="5535B0DE" w14:textId="6FF145ED" w:rsidR="0020593E" w:rsidRPr="0020593E" w:rsidRDefault="0020593E" w:rsidP="4694D8EF">
      <w:pPr>
        <w:ind w:left="720" w:hanging="720"/>
        <w:rPr>
          <w:rFonts w:eastAsiaTheme="minorEastAsia" w:cstheme="minorBidi"/>
          <w:b/>
          <w:bCs/>
          <w:color w:val="2C567A" w:themeColor="accent1"/>
          <w:sz w:val="36"/>
          <w:szCs w:val="36"/>
        </w:rPr>
      </w:pPr>
    </w:p>
    <w:p w14:paraId="257FE42B" w14:textId="0CE1C0D4" w:rsidR="0020593E" w:rsidRPr="0020593E" w:rsidRDefault="0020593E" w:rsidP="4694D8EF">
      <w:pPr>
        <w:ind w:left="720" w:hanging="720"/>
        <w:rPr>
          <w:rFonts w:eastAsiaTheme="minorEastAsia" w:cstheme="minorBidi"/>
          <w:b/>
          <w:bCs/>
          <w:color w:val="2C567A" w:themeColor="accent1"/>
          <w:sz w:val="36"/>
          <w:szCs w:val="36"/>
        </w:rPr>
      </w:pPr>
    </w:p>
    <w:p w14:paraId="662A09C7" w14:textId="319E0C50" w:rsidR="0020593E" w:rsidRPr="0020593E" w:rsidRDefault="0020593E" w:rsidP="4694D8EF">
      <w:pPr>
        <w:ind w:left="720" w:hanging="720"/>
        <w:rPr>
          <w:rFonts w:eastAsiaTheme="minorEastAsia" w:cstheme="minorBidi"/>
          <w:b/>
          <w:bCs/>
          <w:color w:val="2C567A" w:themeColor="accent1"/>
          <w:sz w:val="36"/>
          <w:szCs w:val="36"/>
        </w:rPr>
      </w:pPr>
    </w:p>
    <w:p w14:paraId="142B7DB8" w14:textId="420A4CF2" w:rsidR="0020593E" w:rsidRPr="0020593E" w:rsidRDefault="0020593E" w:rsidP="4694D8EF">
      <w:pPr>
        <w:ind w:left="720" w:hanging="720"/>
        <w:rPr>
          <w:rFonts w:eastAsiaTheme="minorEastAsia" w:cstheme="minorBidi"/>
          <w:b/>
          <w:bCs/>
          <w:color w:val="2C567A" w:themeColor="accent1"/>
          <w:sz w:val="36"/>
          <w:szCs w:val="36"/>
        </w:rPr>
      </w:pPr>
    </w:p>
    <w:p w14:paraId="2A0DEB67" w14:textId="63F25C77" w:rsidR="0020593E" w:rsidRPr="0020593E" w:rsidRDefault="0020593E" w:rsidP="4694D8EF">
      <w:pPr>
        <w:ind w:left="720" w:hanging="720"/>
        <w:rPr>
          <w:rFonts w:eastAsiaTheme="minorEastAsia" w:cstheme="minorBidi"/>
          <w:b/>
          <w:bCs/>
          <w:color w:val="2C567A" w:themeColor="accent1"/>
          <w:sz w:val="36"/>
          <w:szCs w:val="36"/>
        </w:rPr>
      </w:pPr>
    </w:p>
    <w:p w14:paraId="4EEF8C9F" w14:textId="7129D81C" w:rsidR="0020593E" w:rsidRPr="0020593E" w:rsidRDefault="0020593E" w:rsidP="4694D8EF">
      <w:pPr>
        <w:ind w:left="720" w:hanging="720"/>
        <w:rPr>
          <w:rFonts w:eastAsiaTheme="minorEastAsia" w:cstheme="minorBidi"/>
          <w:b/>
          <w:bCs/>
          <w:color w:val="2C567A" w:themeColor="accent1"/>
          <w:sz w:val="36"/>
          <w:szCs w:val="36"/>
        </w:rPr>
      </w:pPr>
    </w:p>
    <w:p w14:paraId="0F8CDC80" w14:textId="5FDC6C3E" w:rsidR="0020593E" w:rsidRPr="0020593E" w:rsidRDefault="0020593E" w:rsidP="4694D8EF">
      <w:pPr>
        <w:ind w:left="720" w:hanging="720"/>
        <w:rPr>
          <w:rFonts w:eastAsiaTheme="minorEastAsia" w:cstheme="minorBidi"/>
          <w:b/>
          <w:bCs/>
          <w:color w:val="2C567A" w:themeColor="accent1"/>
          <w:sz w:val="36"/>
          <w:szCs w:val="36"/>
        </w:rPr>
      </w:pPr>
    </w:p>
    <w:p w14:paraId="4E698601" w14:textId="3D2D58F4" w:rsidR="0020593E" w:rsidRPr="0020593E" w:rsidRDefault="0020593E" w:rsidP="4694D8EF">
      <w:pPr>
        <w:ind w:left="720" w:hanging="720"/>
        <w:rPr>
          <w:rFonts w:eastAsiaTheme="minorEastAsia" w:cstheme="minorBidi"/>
          <w:b/>
          <w:bCs/>
          <w:color w:val="2C567A" w:themeColor="accent1"/>
          <w:sz w:val="36"/>
          <w:szCs w:val="36"/>
        </w:rPr>
      </w:pPr>
    </w:p>
    <w:p w14:paraId="0D5A9323" w14:textId="6EBB7CE5" w:rsidR="0020593E" w:rsidRPr="0020593E" w:rsidRDefault="0020593E" w:rsidP="4694D8EF">
      <w:pPr>
        <w:ind w:left="720" w:hanging="720"/>
        <w:jc w:val="center"/>
        <w:rPr>
          <w:rFonts w:eastAsiaTheme="minorEastAsia" w:cstheme="minorBidi"/>
          <w:b/>
          <w:bCs/>
          <w:color w:val="2C567A" w:themeColor="accent1"/>
          <w:sz w:val="36"/>
          <w:szCs w:val="36"/>
        </w:rPr>
      </w:pPr>
    </w:p>
    <w:p w14:paraId="4D83B53F" w14:textId="40025155" w:rsidR="0020593E" w:rsidRPr="0020593E" w:rsidRDefault="0020593E" w:rsidP="4694D8EF">
      <w:pPr>
        <w:ind w:left="720" w:hanging="720"/>
        <w:jc w:val="center"/>
        <w:rPr>
          <w:rFonts w:eastAsiaTheme="minorEastAsia" w:cstheme="minorBidi"/>
          <w:b/>
          <w:bCs/>
          <w:color w:val="2C567A" w:themeColor="accent1"/>
          <w:sz w:val="36"/>
          <w:szCs w:val="36"/>
        </w:rPr>
      </w:pPr>
    </w:p>
    <w:p w14:paraId="0BEFA98B" w14:textId="115DAE0F" w:rsidR="0020593E" w:rsidRPr="0020593E" w:rsidRDefault="0020593E" w:rsidP="4694D8EF">
      <w:pPr>
        <w:ind w:left="720" w:hanging="720"/>
        <w:jc w:val="center"/>
        <w:rPr>
          <w:rFonts w:eastAsiaTheme="minorEastAsia" w:cstheme="minorBidi"/>
          <w:b/>
          <w:bCs/>
          <w:color w:val="2C567A" w:themeColor="accent1"/>
          <w:sz w:val="36"/>
          <w:szCs w:val="36"/>
        </w:rPr>
      </w:pPr>
    </w:p>
    <w:p w14:paraId="1A2A7B3B" w14:textId="36908B30" w:rsidR="0020593E" w:rsidRPr="0020593E" w:rsidRDefault="0020593E" w:rsidP="4694D8EF">
      <w:pPr>
        <w:ind w:left="720" w:hanging="720"/>
        <w:jc w:val="center"/>
        <w:rPr>
          <w:rFonts w:eastAsiaTheme="minorEastAsia" w:cstheme="minorBidi"/>
          <w:b/>
          <w:bCs/>
          <w:color w:val="2C567A" w:themeColor="accent1"/>
          <w:sz w:val="36"/>
          <w:szCs w:val="36"/>
        </w:rPr>
      </w:pPr>
    </w:p>
    <w:p w14:paraId="78CE72EF" w14:textId="074F95D0" w:rsidR="0020593E" w:rsidRPr="0020593E" w:rsidRDefault="0020593E" w:rsidP="4694D8EF">
      <w:pPr>
        <w:ind w:left="720" w:hanging="720"/>
        <w:jc w:val="center"/>
        <w:rPr>
          <w:rFonts w:eastAsiaTheme="minorEastAsia" w:cstheme="minorBidi"/>
          <w:b/>
          <w:bCs/>
          <w:color w:val="2C567A" w:themeColor="accent1"/>
          <w:sz w:val="36"/>
          <w:szCs w:val="36"/>
        </w:rPr>
      </w:pPr>
    </w:p>
    <w:p w14:paraId="5C152FEE" w14:textId="1665939F" w:rsidR="0020593E" w:rsidRPr="0020593E" w:rsidRDefault="0020593E" w:rsidP="4694D8EF">
      <w:pPr>
        <w:ind w:left="720" w:hanging="720"/>
        <w:jc w:val="center"/>
        <w:rPr>
          <w:rFonts w:eastAsiaTheme="minorEastAsia" w:cstheme="minorBidi"/>
          <w:b/>
          <w:bCs/>
          <w:color w:val="2C567A" w:themeColor="accent1"/>
          <w:sz w:val="36"/>
          <w:szCs w:val="36"/>
        </w:rPr>
      </w:pPr>
    </w:p>
    <w:p w14:paraId="31D547CF" w14:textId="70162B39" w:rsidR="0020593E" w:rsidRPr="0020593E" w:rsidRDefault="0020593E" w:rsidP="4694D8EF">
      <w:pPr>
        <w:ind w:left="720" w:hanging="720"/>
        <w:jc w:val="center"/>
        <w:rPr>
          <w:rFonts w:eastAsiaTheme="minorEastAsia" w:cstheme="minorBidi"/>
          <w:b/>
          <w:bCs/>
          <w:color w:val="2C567A" w:themeColor="accent1"/>
          <w:sz w:val="36"/>
          <w:szCs w:val="36"/>
        </w:rPr>
      </w:pPr>
    </w:p>
    <w:p w14:paraId="590377B2" w14:textId="0541B8E0" w:rsidR="0020593E" w:rsidRPr="0020593E" w:rsidRDefault="10049130" w:rsidP="4694D8EF">
      <w:pPr>
        <w:spacing w:after="80"/>
        <w:jc w:val="center"/>
      </w:pPr>
      <w:r w:rsidRPr="4694D8EF">
        <w:rPr>
          <w:rFonts w:ascii="Times New Roman" w:hAnsi="Times New Roman"/>
          <w:color w:val="323E4F" w:themeColor="text2" w:themeShade="BF"/>
          <w:sz w:val="36"/>
          <w:szCs w:val="36"/>
        </w:rPr>
        <w:t>Chapter 5</w:t>
      </w:r>
    </w:p>
    <w:p w14:paraId="61B0A0AE" w14:textId="5DEAE21C" w:rsidR="0020593E" w:rsidRPr="0020593E" w:rsidRDefault="10049130" w:rsidP="4694D8EF">
      <w:pPr>
        <w:spacing w:before="360" w:after="80" w:line="360" w:lineRule="auto"/>
        <w:jc w:val="center"/>
        <w:rPr>
          <w:rFonts w:eastAsiaTheme="minorEastAsia" w:cstheme="minorBidi"/>
          <w:b/>
          <w:bCs/>
          <w:color w:val="2F5496"/>
          <w:sz w:val="44"/>
          <w:szCs w:val="44"/>
        </w:rPr>
      </w:pPr>
      <w:r w:rsidRPr="4694D8EF">
        <w:rPr>
          <w:rFonts w:eastAsiaTheme="minorEastAsia" w:cstheme="minorBidi"/>
          <w:b/>
          <w:bCs/>
          <w:color w:val="2F5496"/>
          <w:sz w:val="44"/>
          <w:szCs w:val="44"/>
        </w:rPr>
        <w:t>SYSTEM IMPLEMENTATION</w:t>
      </w:r>
    </w:p>
    <w:p w14:paraId="038080F2" w14:textId="712A6521" w:rsidR="0020593E" w:rsidRDefault="0020593E" w:rsidP="4694D8EF">
      <w:pPr>
        <w:spacing w:before="360" w:after="80" w:line="360" w:lineRule="auto"/>
        <w:jc w:val="center"/>
        <w:rPr>
          <w:rFonts w:ascii="Times New Roman" w:hAnsi="Times New Roman"/>
          <w:b/>
          <w:bCs/>
          <w:color w:val="2F5496"/>
          <w:sz w:val="44"/>
          <w:szCs w:val="44"/>
        </w:rPr>
      </w:pPr>
    </w:p>
    <w:p w14:paraId="0459E21C" w14:textId="77777777" w:rsidR="009B23FA" w:rsidRPr="0020593E" w:rsidRDefault="009B23FA" w:rsidP="4694D8EF">
      <w:pPr>
        <w:spacing w:before="360" w:after="80" w:line="360" w:lineRule="auto"/>
        <w:jc w:val="center"/>
        <w:rPr>
          <w:rFonts w:ascii="Times New Roman" w:hAnsi="Times New Roman"/>
          <w:b/>
          <w:bCs/>
          <w:color w:val="2F5496"/>
          <w:sz w:val="44"/>
          <w:szCs w:val="44"/>
        </w:rPr>
      </w:pPr>
    </w:p>
    <w:p w14:paraId="66B2907A" w14:textId="0495812A" w:rsidR="0020593E" w:rsidRPr="0020593E" w:rsidRDefault="0020593E" w:rsidP="4694D8EF">
      <w:pPr>
        <w:spacing w:before="360" w:after="80" w:line="360" w:lineRule="auto"/>
        <w:jc w:val="center"/>
        <w:rPr>
          <w:rFonts w:ascii="Times New Roman" w:hAnsi="Times New Roman"/>
          <w:b/>
          <w:bCs/>
          <w:color w:val="2F5496"/>
          <w:sz w:val="44"/>
          <w:szCs w:val="44"/>
        </w:rPr>
      </w:pPr>
    </w:p>
    <w:p w14:paraId="0EE718B7" w14:textId="225DE808" w:rsidR="0020593E" w:rsidRPr="0020593E" w:rsidRDefault="0020593E" w:rsidP="4694D8EF">
      <w:pPr>
        <w:spacing w:before="360" w:after="80" w:line="360" w:lineRule="auto"/>
        <w:jc w:val="center"/>
        <w:rPr>
          <w:rFonts w:ascii="Times New Roman" w:hAnsi="Times New Roman"/>
          <w:b/>
          <w:bCs/>
          <w:color w:val="2F5496"/>
          <w:sz w:val="44"/>
          <w:szCs w:val="44"/>
        </w:rPr>
      </w:pPr>
    </w:p>
    <w:p w14:paraId="3249BCC0" w14:textId="722DFA45" w:rsidR="0020593E" w:rsidRPr="0020593E" w:rsidRDefault="0020593E" w:rsidP="4694D8EF">
      <w:pPr>
        <w:spacing w:before="360" w:after="80" w:line="360" w:lineRule="auto"/>
        <w:jc w:val="center"/>
        <w:rPr>
          <w:rFonts w:ascii="Times New Roman" w:hAnsi="Times New Roman"/>
          <w:b/>
          <w:bCs/>
          <w:color w:val="2F5496"/>
          <w:sz w:val="44"/>
          <w:szCs w:val="44"/>
        </w:rPr>
      </w:pPr>
    </w:p>
    <w:p w14:paraId="232DAA83" w14:textId="0D00F558" w:rsidR="0020593E" w:rsidRPr="0020593E" w:rsidRDefault="0020593E" w:rsidP="4694D8EF">
      <w:pPr>
        <w:spacing w:before="360" w:after="80" w:line="360" w:lineRule="auto"/>
        <w:jc w:val="center"/>
        <w:rPr>
          <w:rFonts w:ascii="Times New Roman" w:hAnsi="Times New Roman"/>
          <w:b/>
          <w:bCs/>
          <w:color w:val="2F5496"/>
          <w:sz w:val="44"/>
          <w:szCs w:val="44"/>
        </w:rPr>
      </w:pPr>
    </w:p>
    <w:p w14:paraId="6317D52F" w14:textId="38A07D20"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lastRenderedPageBreak/>
        <w:t xml:space="preserve">5.1 Introduction </w:t>
      </w:r>
    </w:p>
    <w:p w14:paraId="5A552302" w14:textId="26E133AB"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5.2 Database Implementation </w:t>
      </w:r>
    </w:p>
    <w:p w14:paraId="516BB70B" w14:textId="4901A8D7"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5.3 Graphical User Interface Implementation</w:t>
      </w:r>
    </w:p>
    <w:p w14:paraId="55799DA2" w14:textId="73C44892"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 5.4 Other Components Implementation </w:t>
      </w:r>
    </w:p>
    <w:p w14:paraId="1EF27DAE" w14:textId="306367DB"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5.5 Summary</w:t>
      </w:r>
    </w:p>
    <w:p w14:paraId="73D2A94B" w14:textId="14F0AEA1" w:rsidR="0020593E" w:rsidRPr="0020593E" w:rsidRDefault="0020593E" w:rsidP="4694D8EF">
      <w:pPr>
        <w:spacing w:before="240" w:after="240"/>
        <w:rPr>
          <w:rFonts w:eastAsiaTheme="minorEastAsia" w:cstheme="minorBidi"/>
          <w:sz w:val="32"/>
          <w:szCs w:val="32"/>
        </w:rPr>
      </w:pPr>
    </w:p>
    <w:p w14:paraId="68371EFA" w14:textId="4F5DDB7B" w:rsidR="0020593E" w:rsidRPr="0020593E" w:rsidRDefault="0020593E" w:rsidP="4694D8EF">
      <w:pPr>
        <w:spacing w:before="240" w:after="240"/>
        <w:rPr>
          <w:rFonts w:ascii="Times New Roman" w:hAnsi="Times New Roman"/>
          <w:sz w:val="32"/>
          <w:szCs w:val="32"/>
        </w:rPr>
      </w:pPr>
    </w:p>
    <w:p w14:paraId="773314BA" w14:textId="270D8F7A" w:rsidR="0020593E" w:rsidRPr="0020593E" w:rsidRDefault="0020593E" w:rsidP="4694D8EF">
      <w:pPr>
        <w:spacing w:before="240" w:after="240"/>
        <w:rPr>
          <w:rFonts w:ascii="Times New Roman" w:hAnsi="Times New Roman"/>
          <w:sz w:val="32"/>
          <w:szCs w:val="32"/>
        </w:rPr>
      </w:pPr>
    </w:p>
    <w:p w14:paraId="55346CDA" w14:textId="49E5C897" w:rsidR="0020593E" w:rsidRPr="0020593E" w:rsidRDefault="0020593E" w:rsidP="4694D8EF">
      <w:pPr>
        <w:spacing w:before="240" w:after="240"/>
        <w:rPr>
          <w:rFonts w:ascii="Times New Roman" w:hAnsi="Times New Roman"/>
          <w:sz w:val="32"/>
          <w:szCs w:val="32"/>
        </w:rPr>
      </w:pPr>
    </w:p>
    <w:p w14:paraId="521F7F1C" w14:textId="6CA7C308" w:rsidR="0020593E" w:rsidRPr="0020593E" w:rsidRDefault="0020593E" w:rsidP="4694D8EF">
      <w:pPr>
        <w:spacing w:before="240" w:after="240"/>
        <w:rPr>
          <w:rFonts w:ascii="Times New Roman" w:hAnsi="Times New Roman"/>
          <w:sz w:val="32"/>
          <w:szCs w:val="32"/>
        </w:rPr>
      </w:pPr>
    </w:p>
    <w:p w14:paraId="7690DFC1" w14:textId="023978CF" w:rsidR="0020593E" w:rsidRPr="0020593E" w:rsidRDefault="0020593E" w:rsidP="4694D8EF">
      <w:pPr>
        <w:spacing w:before="240" w:after="240"/>
        <w:rPr>
          <w:rFonts w:ascii="Times New Roman" w:hAnsi="Times New Roman"/>
          <w:sz w:val="32"/>
          <w:szCs w:val="32"/>
        </w:rPr>
      </w:pPr>
    </w:p>
    <w:p w14:paraId="382EE6DA" w14:textId="2EC21CF0" w:rsidR="0020593E" w:rsidRPr="0020593E" w:rsidRDefault="0020593E" w:rsidP="4694D8EF">
      <w:pPr>
        <w:spacing w:before="240" w:after="240"/>
        <w:rPr>
          <w:rFonts w:ascii="Times New Roman" w:hAnsi="Times New Roman"/>
          <w:sz w:val="32"/>
          <w:szCs w:val="32"/>
        </w:rPr>
      </w:pPr>
    </w:p>
    <w:p w14:paraId="5CDC8EDD" w14:textId="28524BAD" w:rsidR="0020593E" w:rsidRPr="0020593E" w:rsidRDefault="0020593E" w:rsidP="4694D8EF">
      <w:pPr>
        <w:spacing w:before="240" w:after="240"/>
        <w:rPr>
          <w:rFonts w:ascii="Times New Roman" w:hAnsi="Times New Roman"/>
          <w:sz w:val="32"/>
          <w:szCs w:val="32"/>
        </w:rPr>
      </w:pPr>
    </w:p>
    <w:p w14:paraId="5107717C" w14:textId="65464B90" w:rsidR="0020593E" w:rsidRPr="0020593E" w:rsidRDefault="0020593E" w:rsidP="4694D8EF">
      <w:pPr>
        <w:spacing w:before="240" w:after="240"/>
        <w:rPr>
          <w:rFonts w:ascii="Times New Roman" w:hAnsi="Times New Roman"/>
          <w:sz w:val="32"/>
          <w:szCs w:val="32"/>
        </w:rPr>
      </w:pPr>
    </w:p>
    <w:p w14:paraId="05D95FBC" w14:textId="62F43FA1" w:rsidR="0020593E" w:rsidRPr="0020593E" w:rsidRDefault="0020593E" w:rsidP="4694D8EF">
      <w:pPr>
        <w:spacing w:before="240" w:after="240"/>
        <w:rPr>
          <w:rFonts w:ascii="Times New Roman" w:hAnsi="Times New Roman"/>
          <w:sz w:val="32"/>
          <w:szCs w:val="32"/>
        </w:rPr>
      </w:pPr>
    </w:p>
    <w:p w14:paraId="6BFDDCD0" w14:textId="5B6B7D42" w:rsidR="0020593E" w:rsidRPr="0020593E" w:rsidRDefault="0020593E" w:rsidP="4694D8EF">
      <w:pPr>
        <w:spacing w:before="240" w:after="240"/>
        <w:rPr>
          <w:rFonts w:ascii="Times New Roman" w:hAnsi="Times New Roman"/>
          <w:sz w:val="32"/>
          <w:szCs w:val="32"/>
        </w:rPr>
      </w:pPr>
    </w:p>
    <w:p w14:paraId="67344599" w14:textId="4E87CC17" w:rsidR="0020593E" w:rsidRPr="0020593E" w:rsidRDefault="0020593E" w:rsidP="4694D8EF">
      <w:pPr>
        <w:spacing w:before="240" w:after="240"/>
        <w:rPr>
          <w:rFonts w:ascii="Times New Roman" w:hAnsi="Times New Roman"/>
          <w:sz w:val="32"/>
          <w:szCs w:val="32"/>
        </w:rPr>
      </w:pPr>
    </w:p>
    <w:p w14:paraId="0E59E628" w14:textId="15A0E6A4" w:rsidR="0020593E" w:rsidRPr="0020593E" w:rsidRDefault="0020593E" w:rsidP="4694D8EF">
      <w:pPr>
        <w:spacing w:before="240" w:after="240"/>
        <w:jc w:val="center"/>
        <w:rPr>
          <w:rFonts w:ascii="Times New Roman" w:hAnsi="Times New Roman"/>
          <w:sz w:val="32"/>
          <w:szCs w:val="32"/>
        </w:rPr>
      </w:pPr>
    </w:p>
    <w:p w14:paraId="2C9C399D" w14:textId="3072B481" w:rsidR="0020593E" w:rsidRPr="0020593E" w:rsidRDefault="0020593E" w:rsidP="4694D8EF">
      <w:pPr>
        <w:spacing w:before="240" w:after="240"/>
        <w:jc w:val="center"/>
        <w:rPr>
          <w:rFonts w:ascii="Times New Roman" w:hAnsi="Times New Roman"/>
          <w:sz w:val="32"/>
          <w:szCs w:val="32"/>
        </w:rPr>
      </w:pPr>
    </w:p>
    <w:p w14:paraId="6F15247D" w14:textId="781FBE77" w:rsidR="0020593E" w:rsidRPr="0020593E" w:rsidRDefault="0020593E" w:rsidP="4694D8EF">
      <w:pPr>
        <w:spacing w:before="240" w:after="240"/>
        <w:jc w:val="center"/>
        <w:rPr>
          <w:rFonts w:ascii="Times New Roman" w:hAnsi="Times New Roman"/>
          <w:sz w:val="32"/>
          <w:szCs w:val="32"/>
        </w:rPr>
      </w:pPr>
    </w:p>
    <w:p w14:paraId="370CF951" w14:textId="4CD1D6F9" w:rsidR="0020593E" w:rsidRPr="0020593E" w:rsidRDefault="0020593E" w:rsidP="4694D8EF">
      <w:pPr>
        <w:spacing w:before="240" w:after="240"/>
        <w:jc w:val="center"/>
        <w:rPr>
          <w:rFonts w:ascii="Times New Roman" w:hAnsi="Times New Roman"/>
          <w:sz w:val="32"/>
          <w:szCs w:val="32"/>
        </w:rPr>
      </w:pPr>
    </w:p>
    <w:p w14:paraId="15EAFDA1" w14:textId="2D53DB92" w:rsidR="0020593E" w:rsidRPr="0020593E" w:rsidRDefault="0020593E" w:rsidP="4694D8EF">
      <w:pPr>
        <w:spacing w:before="240" w:after="240"/>
        <w:jc w:val="center"/>
        <w:rPr>
          <w:rFonts w:ascii="Times New Roman" w:hAnsi="Times New Roman"/>
          <w:sz w:val="32"/>
          <w:szCs w:val="32"/>
        </w:rPr>
      </w:pPr>
    </w:p>
    <w:p w14:paraId="3645FA48" w14:textId="4685005A" w:rsidR="0020593E" w:rsidRDefault="0020593E" w:rsidP="4694D8EF">
      <w:pPr>
        <w:spacing w:before="240" w:after="240"/>
        <w:jc w:val="center"/>
        <w:rPr>
          <w:rFonts w:ascii="Times New Roman" w:hAnsi="Times New Roman"/>
          <w:sz w:val="32"/>
          <w:szCs w:val="32"/>
        </w:rPr>
      </w:pPr>
    </w:p>
    <w:p w14:paraId="074400DA" w14:textId="77777777" w:rsidR="009B23FA" w:rsidRDefault="009B23FA" w:rsidP="4694D8EF">
      <w:pPr>
        <w:spacing w:before="240" w:after="240"/>
        <w:jc w:val="center"/>
        <w:rPr>
          <w:rFonts w:ascii="Times New Roman" w:hAnsi="Times New Roman"/>
          <w:sz w:val="32"/>
          <w:szCs w:val="32"/>
        </w:rPr>
      </w:pPr>
    </w:p>
    <w:p w14:paraId="56E152E8" w14:textId="77777777" w:rsidR="009B23FA" w:rsidRDefault="009B23FA" w:rsidP="4694D8EF">
      <w:pPr>
        <w:spacing w:before="240" w:after="240"/>
        <w:jc w:val="center"/>
        <w:rPr>
          <w:rFonts w:ascii="Times New Roman" w:hAnsi="Times New Roman"/>
          <w:sz w:val="32"/>
          <w:szCs w:val="32"/>
        </w:rPr>
      </w:pPr>
    </w:p>
    <w:p w14:paraId="1D367276" w14:textId="77777777" w:rsidR="009B23FA" w:rsidRDefault="009B23FA" w:rsidP="4694D8EF">
      <w:pPr>
        <w:spacing w:before="240" w:after="240"/>
        <w:jc w:val="center"/>
        <w:rPr>
          <w:rFonts w:ascii="Times New Roman" w:hAnsi="Times New Roman"/>
          <w:sz w:val="32"/>
          <w:szCs w:val="32"/>
        </w:rPr>
      </w:pPr>
    </w:p>
    <w:p w14:paraId="4CD1ED16" w14:textId="77777777" w:rsidR="009B23FA" w:rsidRDefault="009B23FA" w:rsidP="4694D8EF">
      <w:pPr>
        <w:spacing w:before="240" w:after="240"/>
        <w:jc w:val="center"/>
        <w:rPr>
          <w:rFonts w:ascii="Times New Roman" w:hAnsi="Times New Roman"/>
          <w:sz w:val="32"/>
          <w:szCs w:val="32"/>
        </w:rPr>
      </w:pPr>
    </w:p>
    <w:p w14:paraId="2C814520" w14:textId="77777777" w:rsidR="009B23FA" w:rsidRPr="0020593E" w:rsidRDefault="009B23FA" w:rsidP="4694D8EF">
      <w:pPr>
        <w:spacing w:before="240" w:after="240"/>
        <w:jc w:val="center"/>
        <w:rPr>
          <w:rFonts w:ascii="Times New Roman" w:hAnsi="Times New Roman"/>
          <w:sz w:val="32"/>
          <w:szCs w:val="32"/>
        </w:rPr>
      </w:pPr>
    </w:p>
    <w:p w14:paraId="50340CE0" w14:textId="237C0C4F" w:rsidR="0020593E" w:rsidRPr="0020593E" w:rsidRDefault="10049130" w:rsidP="4694D8EF">
      <w:pPr>
        <w:spacing w:after="80"/>
        <w:jc w:val="center"/>
      </w:pPr>
      <w:r w:rsidRPr="4694D8EF">
        <w:rPr>
          <w:rFonts w:ascii="Times New Roman" w:hAnsi="Times New Roman"/>
          <w:color w:val="323E4F" w:themeColor="text2" w:themeShade="BF"/>
          <w:sz w:val="36"/>
          <w:szCs w:val="36"/>
        </w:rPr>
        <w:t>Chapter 6</w:t>
      </w:r>
    </w:p>
    <w:p w14:paraId="5C6888A1" w14:textId="3BEC8554" w:rsidR="0020593E" w:rsidRPr="0020593E" w:rsidRDefault="10049130" w:rsidP="4694D8EF">
      <w:pPr>
        <w:spacing w:before="360" w:after="80" w:line="360" w:lineRule="auto"/>
        <w:jc w:val="center"/>
        <w:rPr>
          <w:rFonts w:eastAsiaTheme="minorEastAsia" w:cstheme="minorBidi"/>
          <w:b/>
          <w:bCs/>
          <w:color w:val="2F5496"/>
          <w:sz w:val="44"/>
          <w:szCs w:val="44"/>
        </w:rPr>
      </w:pPr>
      <w:r w:rsidRPr="4694D8EF">
        <w:rPr>
          <w:rFonts w:eastAsiaTheme="minorEastAsia" w:cstheme="minorBidi"/>
          <w:b/>
          <w:bCs/>
          <w:color w:val="2F5496"/>
          <w:sz w:val="44"/>
          <w:szCs w:val="44"/>
        </w:rPr>
        <w:t>SYSTEM TESTING AND INSTALLATION</w:t>
      </w:r>
    </w:p>
    <w:p w14:paraId="7F8FA6BB" w14:textId="6B850D1C" w:rsidR="0020593E" w:rsidRPr="0020593E" w:rsidRDefault="0020593E" w:rsidP="4694D8EF">
      <w:pPr>
        <w:spacing w:before="360" w:after="80" w:line="360" w:lineRule="auto"/>
        <w:jc w:val="center"/>
        <w:rPr>
          <w:rFonts w:ascii="Times New Roman" w:hAnsi="Times New Roman"/>
          <w:b/>
          <w:bCs/>
          <w:color w:val="2F5496"/>
          <w:sz w:val="44"/>
          <w:szCs w:val="44"/>
        </w:rPr>
      </w:pPr>
    </w:p>
    <w:p w14:paraId="5163DDE0" w14:textId="66181F89" w:rsidR="0020593E" w:rsidRPr="0020593E" w:rsidRDefault="0020593E" w:rsidP="4694D8EF">
      <w:pPr>
        <w:spacing w:before="360" w:after="80" w:line="360" w:lineRule="auto"/>
        <w:jc w:val="center"/>
        <w:rPr>
          <w:rFonts w:ascii="Times New Roman" w:hAnsi="Times New Roman"/>
          <w:b/>
          <w:bCs/>
          <w:color w:val="2F5496"/>
          <w:sz w:val="44"/>
          <w:szCs w:val="44"/>
        </w:rPr>
      </w:pPr>
    </w:p>
    <w:p w14:paraId="185CF3DB" w14:textId="0F624994" w:rsidR="0020593E" w:rsidRDefault="0020593E" w:rsidP="4694D8EF">
      <w:pPr>
        <w:spacing w:before="360" w:after="80" w:line="360" w:lineRule="auto"/>
        <w:jc w:val="center"/>
        <w:rPr>
          <w:rFonts w:ascii="Times New Roman" w:hAnsi="Times New Roman"/>
          <w:b/>
          <w:bCs/>
          <w:color w:val="2F5496"/>
          <w:sz w:val="44"/>
          <w:szCs w:val="44"/>
        </w:rPr>
      </w:pPr>
    </w:p>
    <w:p w14:paraId="7645B82F" w14:textId="77777777" w:rsidR="009B23FA" w:rsidRDefault="009B23FA" w:rsidP="4694D8EF">
      <w:pPr>
        <w:spacing w:before="360" w:after="80" w:line="360" w:lineRule="auto"/>
        <w:jc w:val="center"/>
        <w:rPr>
          <w:rFonts w:ascii="Times New Roman" w:hAnsi="Times New Roman"/>
          <w:b/>
          <w:bCs/>
          <w:color w:val="2F5496"/>
          <w:sz w:val="44"/>
          <w:szCs w:val="44"/>
        </w:rPr>
      </w:pPr>
    </w:p>
    <w:p w14:paraId="6BB7E1ED" w14:textId="77777777" w:rsidR="009B23FA" w:rsidRDefault="009B23FA" w:rsidP="4694D8EF">
      <w:pPr>
        <w:spacing w:before="360" w:after="80" w:line="360" w:lineRule="auto"/>
        <w:jc w:val="center"/>
        <w:rPr>
          <w:rFonts w:ascii="Times New Roman" w:hAnsi="Times New Roman"/>
          <w:b/>
          <w:bCs/>
          <w:color w:val="2F5496"/>
          <w:sz w:val="44"/>
          <w:szCs w:val="44"/>
        </w:rPr>
      </w:pPr>
    </w:p>
    <w:p w14:paraId="08632EDF" w14:textId="77777777" w:rsidR="009B23FA" w:rsidRPr="0020593E" w:rsidRDefault="009B23FA" w:rsidP="4694D8EF">
      <w:pPr>
        <w:spacing w:before="360" w:after="80" w:line="360" w:lineRule="auto"/>
        <w:jc w:val="center"/>
        <w:rPr>
          <w:rFonts w:ascii="Times New Roman" w:hAnsi="Times New Roman"/>
          <w:b/>
          <w:bCs/>
          <w:color w:val="2F5496"/>
          <w:sz w:val="44"/>
          <w:szCs w:val="44"/>
        </w:rPr>
      </w:pPr>
    </w:p>
    <w:p w14:paraId="0D9AB8A5" w14:textId="3DD6525B" w:rsidR="0020593E" w:rsidRPr="0020593E" w:rsidRDefault="0020593E" w:rsidP="4694D8EF">
      <w:pPr>
        <w:spacing w:before="360" w:after="80" w:line="360" w:lineRule="auto"/>
        <w:jc w:val="center"/>
        <w:rPr>
          <w:rFonts w:ascii="Times New Roman" w:hAnsi="Times New Roman"/>
          <w:b/>
          <w:bCs/>
          <w:color w:val="2F5496"/>
          <w:sz w:val="44"/>
          <w:szCs w:val="44"/>
        </w:rPr>
      </w:pPr>
    </w:p>
    <w:p w14:paraId="673AF980" w14:textId="45B0A823"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6.1 Introduction </w:t>
      </w:r>
    </w:p>
    <w:p w14:paraId="1E4E8BA9" w14:textId="51105DD0"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6.2 Heuristic Evaluation </w:t>
      </w:r>
    </w:p>
    <w:p w14:paraId="668F02F0" w14:textId="63592711"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6.3 Cooperative Evaluation </w:t>
      </w:r>
    </w:p>
    <w:p w14:paraId="2B1640F8" w14:textId="3B3A0D64"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6.4 Requirements Validation and Completeness </w:t>
      </w:r>
    </w:p>
    <w:p w14:paraId="6FEBB20E" w14:textId="0CAF1AA5" w:rsidR="0020593E" w:rsidRPr="0020593E" w:rsidRDefault="10049130" w:rsidP="4694D8EF">
      <w:pPr>
        <w:spacing w:before="240" w:after="240"/>
        <w:rPr>
          <w:rFonts w:eastAsiaTheme="minorEastAsia" w:cstheme="minorBidi"/>
          <w:sz w:val="32"/>
          <w:szCs w:val="32"/>
        </w:rPr>
      </w:pPr>
      <w:r w:rsidRPr="4694D8EF">
        <w:rPr>
          <w:rFonts w:eastAsiaTheme="minorEastAsia" w:cstheme="minorBidi"/>
          <w:sz w:val="32"/>
          <w:szCs w:val="32"/>
        </w:rPr>
        <w:t xml:space="preserve">6.5 System Installation </w:t>
      </w:r>
    </w:p>
    <w:p w14:paraId="14C98DD5" w14:textId="31C72688" w:rsidR="0020593E" w:rsidRPr="0020593E" w:rsidRDefault="10049130" w:rsidP="4694D8EF">
      <w:pPr>
        <w:spacing w:before="240" w:after="240"/>
        <w:rPr>
          <w:rFonts w:ascii="Times New Roman" w:hAnsi="Times New Roman"/>
          <w:sz w:val="32"/>
          <w:szCs w:val="32"/>
        </w:rPr>
      </w:pPr>
      <w:r w:rsidRPr="4694D8EF">
        <w:rPr>
          <w:rFonts w:eastAsiaTheme="minorEastAsia" w:cstheme="minorBidi"/>
          <w:sz w:val="32"/>
          <w:szCs w:val="32"/>
        </w:rPr>
        <w:t>6.6 Summary</w:t>
      </w:r>
    </w:p>
    <w:p w14:paraId="68BBAF22" w14:textId="644432A8" w:rsidR="0020593E" w:rsidRPr="0020593E" w:rsidRDefault="0020593E" w:rsidP="4694D8EF">
      <w:pPr>
        <w:spacing w:before="360" w:after="80" w:line="360" w:lineRule="auto"/>
        <w:rPr>
          <w:rFonts w:ascii="Times New Roman" w:hAnsi="Times New Roman"/>
          <w:b/>
          <w:bCs/>
          <w:color w:val="2F5496"/>
          <w:sz w:val="44"/>
          <w:szCs w:val="44"/>
        </w:rPr>
      </w:pPr>
    </w:p>
    <w:p w14:paraId="36BE1EC3" w14:textId="3D433CC9" w:rsidR="0020593E" w:rsidRPr="0020593E" w:rsidRDefault="0020593E" w:rsidP="4694D8EF">
      <w:pPr>
        <w:spacing w:before="240" w:after="240"/>
        <w:jc w:val="center"/>
        <w:rPr>
          <w:rFonts w:ascii="Times New Roman" w:hAnsi="Times New Roman"/>
          <w:sz w:val="32"/>
          <w:szCs w:val="32"/>
        </w:rPr>
      </w:pPr>
    </w:p>
    <w:p w14:paraId="0D3B1112" w14:textId="0D103998" w:rsidR="0020593E" w:rsidRPr="0020593E" w:rsidRDefault="0020593E" w:rsidP="4694D8EF">
      <w:pPr>
        <w:spacing w:before="360" w:after="80" w:line="360" w:lineRule="auto"/>
        <w:rPr>
          <w:rFonts w:ascii="Times New Roman" w:hAnsi="Times New Roman"/>
          <w:b/>
          <w:bCs/>
          <w:color w:val="2F5496"/>
          <w:sz w:val="44"/>
          <w:szCs w:val="44"/>
        </w:rPr>
      </w:pPr>
    </w:p>
    <w:p w14:paraId="67B3B088" w14:textId="42559EFB" w:rsidR="0020593E" w:rsidRPr="0020593E" w:rsidRDefault="0020593E" w:rsidP="4694D8EF">
      <w:pPr>
        <w:ind w:left="720" w:hanging="720"/>
        <w:jc w:val="center"/>
        <w:rPr>
          <w:rFonts w:eastAsiaTheme="minorEastAsia" w:cstheme="minorBidi"/>
          <w:b/>
          <w:bCs/>
          <w:color w:val="2C567A" w:themeColor="accent1"/>
          <w:sz w:val="36"/>
          <w:szCs w:val="36"/>
        </w:rPr>
      </w:pPr>
    </w:p>
    <w:p w14:paraId="344148EA" w14:textId="4340721E" w:rsidR="0020593E" w:rsidRPr="0020593E" w:rsidRDefault="0020593E" w:rsidP="4694D8EF">
      <w:pPr>
        <w:ind w:left="720" w:hanging="720"/>
        <w:jc w:val="center"/>
        <w:rPr>
          <w:rFonts w:eastAsiaTheme="minorEastAsia" w:cstheme="minorBidi"/>
          <w:b/>
          <w:bCs/>
          <w:color w:val="2C567A" w:themeColor="accent1"/>
          <w:sz w:val="36"/>
          <w:szCs w:val="36"/>
        </w:rPr>
      </w:pPr>
    </w:p>
    <w:p w14:paraId="4DE86AC7" w14:textId="2F214BB3" w:rsidR="0020593E" w:rsidRPr="0020593E" w:rsidRDefault="0020593E" w:rsidP="4694D8EF">
      <w:pPr>
        <w:ind w:left="720" w:hanging="720"/>
        <w:jc w:val="center"/>
        <w:rPr>
          <w:rFonts w:eastAsiaTheme="minorEastAsia" w:cstheme="minorBidi"/>
          <w:b/>
          <w:bCs/>
          <w:color w:val="2C567A" w:themeColor="accent1"/>
          <w:sz w:val="36"/>
          <w:szCs w:val="36"/>
        </w:rPr>
      </w:pPr>
    </w:p>
    <w:p w14:paraId="6AC1B1D4" w14:textId="2FA7F74F" w:rsidR="0020593E" w:rsidRPr="0020593E" w:rsidRDefault="0020593E" w:rsidP="4694D8EF">
      <w:pPr>
        <w:ind w:left="720" w:hanging="720"/>
        <w:jc w:val="center"/>
        <w:rPr>
          <w:rFonts w:eastAsiaTheme="minorEastAsia" w:cstheme="minorBidi"/>
          <w:b/>
          <w:bCs/>
          <w:color w:val="2C567A" w:themeColor="accent1"/>
          <w:sz w:val="36"/>
          <w:szCs w:val="36"/>
        </w:rPr>
      </w:pPr>
    </w:p>
    <w:p w14:paraId="672E524A" w14:textId="70732227" w:rsidR="0020593E" w:rsidRPr="0020593E" w:rsidRDefault="0020593E" w:rsidP="4694D8EF">
      <w:pPr>
        <w:ind w:left="720" w:hanging="720"/>
        <w:jc w:val="center"/>
        <w:rPr>
          <w:rFonts w:eastAsiaTheme="minorEastAsia" w:cstheme="minorBidi"/>
          <w:b/>
          <w:bCs/>
          <w:color w:val="2C567A" w:themeColor="accent1"/>
          <w:sz w:val="36"/>
          <w:szCs w:val="36"/>
        </w:rPr>
      </w:pPr>
    </w:p>
    <w:p w14:paraId="1B30FBFD" w14:textId="622C48AA" w:rsidR="0020593E" w:rsidRPr="0020593E" w:rsidRDefault="0020593E" w:rsidP="4694D8EF">
      <w:pPr>
        <w:ind w:left="720" w:hanging="720"/>
        <w:jc w:val="center"/>
        <w:rPr>
          <w:rFonts w:eastAsiaTheme="minorEastAsia" w:cstheme="minorBidi"/>
          <w:b/>
          <w:bCs/>
          <w:color w:val="2C567A" w:themeColor="accent1"/>
          <w:sz w:val="36"/>
          <w:szCs w:val="36"/>
        </w:rPr>
      </w:pPr>
    </w:p>
    <w:p w14:paraId="6FB58BB6" w14:textId="673E963B" w:rsidR="0020593E" w:rsidRPr="0020593E" w:rsidRDefault="0020593E" w:rsidP="4694D8EF">
      <w:pPr>
        <w:ind w:left="720" w:hanging="720"/>
        <w:jc w:val="center"/>
        <w:rPr>
          <w:rFonts w:eastAsiaTheme="minorEastAsia" w:cstheme="minorBidi"/>
          <w:b/>
          <w:bCs/>
          <w:color w:val="2C567A" w:themeColor="accent1"/>
          <w:sz w:val="36"/>
          <w:szCs w:val="36"/>
        </w:rPr>
      </w:pPr>
    </w:p>
    <w:p w14:paraId="3EB581CC" w14:textId="65B77DB5" w:rsidR="0020593E" w:rsidRPr="0020593E" w:rsidRDefault="0020593E" w:rsidP="4694D8EF">
      <w:pPr>
        <w:ind w:left="720" w:hanging="720"/>
        <w:jc w:val="center"/>
        <w:rPr>
          <w:rFonts w:eastAsiaTheme="minorEastAsia" w:cstheme="minorBidi"/>
          <w:b/>
          <w:bCs/>
          <w:color w:val="2C567A" w:themeColor="accent1"/>
          <w:sz w:val="36"/>
          <w:szCs w:val="36"/>
        </w:rPr>
      </w:pPr>
    </w:p>
    <w:p w14:paraId="5743E749" w14:textId="49AE45FF" w:rsidR="0020593E" w:rsidRPr="0020593E" w:rsidRDefault="0020593E" w:rsidP="4694D8EF">
      <w:pPr>
        <w:ind w:left="720" w:hanging="720"/>
        <w:jc w:val="center"/>
        <w:rPr>
          <w:rFonts w:eastAsiaTheme="minorEastAsia" w:cstheme="minorBidi"/>
          <w:b/>
          <w:bCs/>
          <w:color w:val="2C567A" w:themeColor="accent1"/>
          <w:sz w:val="36"/>
          <w:szCs w:val="36"/>
        </w:rPr>
      </w:pPr>
    </w:p>
    <w:p w14:paraId="2236A9D4" w14:textId="1662C11D" w:rsidR="0020593E" w:rsidRPr="0020593E" w:rsidRDefault="0020593E" w:rsidP="4694D8EF">
      <w:pPr>
        <w:ind w:left="720" w:hanging="720"/>
        <w:jc w:val="center"/>
        <w:rPr>
          <w:rFonts w:eastAsiaTheme="minorEastAsia" w:cstheme="minorBidi"/>
          <w:b/>
          <w:bCs/>
          <w:color w:val="2C567A" w:themeColor="accent1"/>
          <w:sz w:val="36"/>
          <w:szCs w:val="36"/>
        </w:rPr>
      </w:pPr>
    </w:p>
    <w:p w14:paraId="1E77DA5A" w14:textId="72710A37" w:rsidR="0020593E" w:rsidRPr="0020593E" w:rsidRDefault="0020593E" w:rsidP="4694D8EF">
      <w:pPr>
        <w:ind w:left="720" w:hanging="720"/>
        <w:jc w:val="center"/>
        <w:rPr>
          <w:rFonts w:eastAsiaTheme="minorEastAsia" w:cstheme="minorBidi"/>
          <w:b/>
          <w:bCs/>
          <w:color w:val="2C567A" w:themeColor="accent1"/>
          <w:sz w:val="36"/>
          <w:szCs w:val="36"/>
        </w:rPr>
      </w:pPr>
    </w:p>
    <w:p w14:paraId="02B80EEF" w14:textId="7952E2FC" w:rsidR="0020593E" w:rsidRDefault="0020593E" w:rsidP="4694D8EF">
      <w:pPr>
        <w:ind w:left="720" w:hanging="720"/>
        <w:jc w:val="center"/>
        <w:rPr>
          <w:rFonts w:eastAsiaTheme="minorEastAsia" w:cstheme="minorBidi"/>
          <w:b/>
          <w:bCs/>
          <w:color w:val="2C567A" w:themeColor="accent1"/>
          <w:sz w:val="36"/>
          <w:szCs w:val="36"/>
        </w:rPr>
      </w:pPr>
    </w:p>
    <w:p w14:paraId="083AB8AF" w14:textId="77777777" w:rsidR="00C14D5F" w:rsidRDefault="00C14D5F" w:rsidP="4694D8EF">
      <w:pPr>
        <w:ind w:left="720" w:hanging="720"/>
        <w:jc w:val="center"/>
        <w:rPr>
          <w:rFonts w:eastAsiaTheme="minorEastAsia" w:cstheme="minorBidi"/>
          <w:b/>
          <w:bCs/>
          <w:color w:val="2C567A" w:themeColor="accent1"/>
          <w:sz w:val="36"/>
          <w:szCs w:val="36"/>
        </w:rPr>
      </w:pPr>
    </w:p>
    <w:p w14:paraId="4FCBCF3D" w14:textId="77777777" w:rsidR="00C14D5F" w:rsidRPr="0020593E" w:rsidRDefault="00C14D5F" w:rsidP="4694D8EF">
      <w:pPr>
        <w:ind w:left="720" w:hanging="720"/>
        <w:jc w:val="center"/>
        <w:rPr>
          <w:rFonts w:eastAsiaTheme="minorEastAsia" w:cstheme="minorBidi"/>
          <w:b/>
          <w:bCs/>
          <w:color w:val="2C567A" w:themeColor="accent1"/>
          <w:sz w:val="36"/>
          <w:szCs w:val="36"/>
        </w:rPr>
      </w:pPr>
    </w:p>
    <w:p w14:paraId="599F6B05" w14:textId="6F6B797F" w:rsidR="0020593E" w:rsidRPr="0020593E" w:rsidRDefault="5C33E8E8" w:rsidP="4694D8EF">
      <w:pPr>
        <w:spacing w:after="80"/>
        <w:jc w:val="center"/>
      </w:pPr>
      <w:r w:rsidRPr="4694D8EF">
        <w:rPr>
          <w:rFonts w:ascii="Times New Roman" w:hAnsi="Times New Roman"/>
          <w:color w:val="323E4F" w:themeColor="text2" w:themeShade="BF"/>
          <w:sz w:val="36"/>
          <w:szCs w:val="36"/>
        </w:rPr>
        <w:t>Chapter 7</w:t>
      </w:r>
    </w:p>
    <w:p w14:paraId="05D2F715" w14:textId="0CB2579E" w:rsidR="0020593E" w:rsidRPr="0020593E" w:rsidRDefault="6108E634" w:rsidP="4694D8EF">
      <w:pPr>
        <w:spacing w:before="360" w:after="80" w:line="360" w:lineRule="auto"/>
        <w:jc w:val="center"/>
        <w:rPr>
          <w:rFonts w:eastAsiaTheme="minorEastAsia" w:cstheme="minorBidi"/>
          <w:b/>
          <w:bCs/>
          <w:color w:val="2F5496"/>
          <w:sz w:val="44"/>
          <w:szCs w:val="44"/>
        </w:rPr>
      </w:pPr>
      <w:r w:rsidRPr="4694D8EF">
        <w:rPr>
          <w:rFonts w:eastAsiaTheme="minorEastAsia" w:cstheme="minorBidi"/>
          <w:b/>
          <w:bCs/>
          <w:color w:val="2F5496"/>
          <w:sz w:val="44"/>
          <w:szCs w:val="44"/>
        </w:rPr>
        <w:t>PROJECT CONCLUSION AND FUTURE WORK</w:t>
      </w:r>
    </w:p>
    <w:p w14:paraId="6154AE17" w14:textId="138870BF" w:rsidR="0020593E" w:rsidRPr="0020593E" w:rsidRDefault="0020593E" w:rsidP="4694D8EF">
      <w:pPr>
        <w:ind w:left="720" w:hanging="720"/>
        <w:jc w:val="center"/>
        <w:rPr>
          <w:rFonts w:eastAsiaTheme="minorEastAsia" w:cstheme="minorBidi"/>
          <w:b/>
          <w:bCs/>
          <w:color w:val="2C567A" w:themeColor="accent1"/>
          <w:sz w:val="36"/>
          <w:szCs w:val="36"/>
        </w:rPr>
      </w:pPr>
    </w:p>
    <w:p w14:paraId="303AB331" w14:textId="7A6EBF3E" w:rsidR="0020593E" w:rsidRPr="0020593E" w:rsidRDefault="0020593E" w:rsidP="4694D8EF">
      <w:pPr>
        <w:ind w:left="720" w:hanging="720"/>
        <w:jc w:val="center"/>
        <w:rPr>
          <w:rFonts w:eastAsiaTheme="minorEastAsia" w:cstheme="minorBidi"/>
          <w:b/>
          <w:bCs/>
          <w:color w:val="2C567A" w:themeColor="accent1"/>
          <w:sz w:val="36"/>
          <w:szCs w:val="36"/>
        </w:rPr>
      </w:pPr>
    </w:p>
    <w:p w14:paraId="08721805" w14:textId="07ADB7EC" w:rsidR="0020593E" w:rsidRPr="0020593E" w:rsidRDefault="0020593E" w:rsidP="4694D8EF">
      <w:pPr>
        <w:ind w:left="720" w:hanging="720"/>
        <w:jc w:val="center"/>
        <w:rPr>
          <w:rFonts w:eastAsiaTheme="minorEastAsia" w:cstheme="minorBidi"/>
          <w:b/>
          <w:bCs/>
          <w:color w:val="2C567A" w:themeColor="accent1"/>
          <w:sz w:val="36"/>
          <w:szCs w:val="36"/>
        </w:rPr>
      </w:pPr>
    </w:p>
    <w:p w14:paraId="431F7C61" w14:textId="59BA9748" w:rsidR="0020593E" w:rsidRPr="0020593E" w:rsidRDefault="0020593E" w:rsidP="4694D8EF">
      <w:pPr>
        <w:ind w:left="720" w:hanging="720"/>
        <w:jc w:val="center"/>
        <w:rPr>
          <w:rFonts w:eastAsiaTheme="minorEastAsia" w:cstheme="minorBidi"/>
          <w:b/>
          <w:bCs/>
          <w:color w:val="2C567A" w:themeColor="accent1"/>
          <w:sz w:val="36"/>
          <w:szCs w:val="36"/>
        </w:rPr>
      </w:pPr>
    </w:p>
    <w:p w14:paraId="082E119A" w14:textId="151A51A5" w:rsidR="0020593E" w:rsidRPr="0020593E" w:rsidRDefault="0020593E" w:rsidP="4694D8EF">
      <w:pPr>
        <w:ind w:left="720" w:hanging="720"/>
        <w:jc w:val="center"/>
        <w:rPr>
          <w:rFonts w:eastAsiaTheme="minorEastAsia" w:cstheme="minorBidi"/>
          <w:b/>
          <w:bCs/>
          <w:color w:val="2C567A" w:themeColor="accent1"/>
          <w:sz w:val="36"/>
          <w:szCs w:val="36"/>
        </w:rPr>
      </w:pPr>
    </w:p>
    <w:p w14:paraId="74A3A7DB" w14:textId="69A8F126" w:rsidR="0020593E" w:rsidRPr="0020593E" w:rsidRDefault="0020593E" w:rsidP="4694D8EF">
      <w:pPr>
        <w:ind w:left="720" w:hanging="720"/>
        <w:jc w:val="center"/>
        <w:rPr>
          <w:rFonts w:eastAsiaTheme="minorEastAsia" w:cstheme="minorBidi"/>
          <w:b/>
          <w:bCs/>
          <w:color w:val="2C567A" w:themeColor="accent1"/>
          <w:sz w:val="36"/>
          <w:szCs w:val="36"/>
        </w:rPr>
      </w:pPr>
    </w:p>
    <w:p w14:paraId="29758578" w14:textId="28E64C06" w:rsidR="0020593E" w:rsidRPr="0020593E" w:rsidRDefault="0020593E" w:rsidP="4694D8EF">
      <w:pPr>
        <w:ind w:left="720" w:hanging="720"/>
        <w:jc w:val="center"/>
        <w:rPr>
          <w:rFonts w:eastAsiaTheme="minorEastAsia" w:cstheme="minorBidi"/>
          <w:b/>
          <w:bCs/>
          <w:color w:val="2C567A" w:themeColor="accent1"/>
          <w:sz w:val="36"/>
          <w:szCs w:val="36"/>
        </w:rPr>
      </w:pPr>
    </w:p>
    <w:p w14:paraId="695BA990" w14:textId="009AF8E0" w:rsidR="0020593E" w:rsidRPr="0020593E" w:rsidRDefault="0020593E" w:rsidP="4694D8EF">
      <w:pPr>
        <w:ind w:left="720" w:hanging="720"/>
        <w:jc w:val="center"/>
        <w:rPr>
          <w:rFonts w:eastAsiaTheme="minorEastAsia" w:cstheme="minorBidi"/>
          <w:b/>
          <w:bCs/>
          <w:color w:val="2C567A" w:themeColor="accent1"/>
          <w:sz w:val="36"/>
          <w:szCs w:val="36"/>
        </w:rPr>
      </w:pPr>
    </w:p>
    <w:p w14:paraId="0720A280" w14:textId="0E3C23A8" w:rsidR="0020593E" w:rsidRPr="0020593E" w:rsidRDefault="0020593E" w:rsidP="4694D8EF">
      <w:pPr>
        <w:ind w:left="720" w:hanging="720"/>
        <w:jc w:val="center"/>
        <w:rPr>
          <w:rFonts w:eastAsiaTheme="minorEastAsia" w:cstheme="minorBidi"/>
          <w:b/>
          <w:bCs/>
          <w:color w:val="2C567A" w:themeColor="accent1"/>
          <w:sz w:val="36"/>
          <w:szCs w:val="36"/>
        </w:rPr>
      </w:pPr>
    </w:p>
    <w:p w14:paraId="0362496F" w14:textId="0BDF5B18" w:rsidR="0020593E" w:rsidRDefault="0020593E" w:rsidP="4694D8EF">
      <w:pPr>
        <w:ind w:left="720" w:hanging="720"/>
        <w:jc w:val="center"/>
        <w:rPr>
          <w:rFonts w:eastAsiaTheme="minorEastAsia" w:cstheme="minorBidi"/>
          <w:b/>
          <w:bCs/>
          <w:color w:val="2C567A" w:themeColor="accent1"/>
          <w:sz w:val="36"/>
          <w:szCs w:val="36"/>
        </w:rPr>
      </w:pPr>
    </w:p>
    <w:p w14:paraId="58DA43CE" w14:textId="77777777" w:rsidR="00C14D5F" w:rsidRDefault="00C14D5F" w:rsidP="4694D8EF">
      <w:pPr>
        <w:ind w:left="720" w:hanging="720"/>
        <w:jc w:val="center"/>
        <w:rPr>
          <w:rFonts w:eastAsiaTheme="minorEastAsia" w:cstheme="minorBidi"/>
          <w:b/>
          <w:bCs/>
          <w:color w:val="2C567A" w:themeColor="accent1"/>
          <w:sz w:val="36"/>
          <w:szCs w:val="36"/>
        </w:rPr>
      </w:pPr>
    </w:p>
    <w:p w14:paraId="48681E36" w14:textId="77777777" w:rsidR="00C14D5F" w:rsidRPr="0020593E" w:rsidRDefault="00C14D5F" w:rsidP="4694D8EF">
      <w:pPr>
        <w:ind w:left="720" w:hanging="720"/>
        <w:jc w:val="center"/>
        <w:rPr>
          <w:rFonts w:eastAsiaTheme="minorEastAsia" w:cstheme="minorBidi"/>
          <w:b/>
          <w:bCs/>
          <w:color w:val="2C567A" w:themeColor="accent1"/>
          <w:sz w:val="36"/>
          <w:szCs w:val="36"/>
        </w:rPr>
      </w:pPr>
    </w:p>
    <w:p w14:paraId="3FC34D4C" w14:textId="42BF4B97" w:rsidR="0020593E" w:rsidRPr="0020593E" w:rsidRDefault="6108E634" w:rsidP="4694D8EF">
      <w:pPr>
        <w:spacing w:before="240" w:after="240"/>
        <w:rPr>
          <w:rFonts w:ascii="Calibri" w:eastAsia="Calibri" w:hAnsi="Calibri" w:cs="Calibri"/>
          <w:sz w:val="32"/>
          <w:szCs w:val="32"/>
        </w:rPr>
      </w:pPr>
      <w:r w:rsidRPr="4694D8EF">
        <w:rPr>
          <w:rFonts w:ascii="Calibri" w:eastAsia="Calibri" w:hAnsi="Calibri" w:cs="Calibri"/>
          <w:sz w:val="32"/>
          <w:szCs w:val="32"/>
        </w:rPr>
        <w:lastRenderedPageBreak/>
        <w:t xml:space="preserve">7.1 Introduction </w:t>
      </w:r>
    </w:p>
    <w:p w14:paraId="4E44E574" w14:textId="40165E79" w:rsidR="0020593E" w:rsidRPr="0020593E" w:rsidRDefault="6108E634"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7.2 Overall Weaknesses </w:t>
      </w:r>
    </w:p>
    <w:p w14:paraId="5BCF495F" w14:textId="59520D1D" w:rsidR="0020593E" w:rsidRPr="0020593E" w:rsidRDefault="6108E634"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7.3 Overall Strengths </w:t>
      </w:r>
    </w:p>
    <w:p w14:paraId="6702484E" w14:textId="27916214" w:rsidR="0020593E" w:rsidRPr="0020593E" w:rsidRDefault="6108E634" w:rsidP="4694D8EF">
      <w:pPr>
        <w:spacing w:before="240" w:after="240"/>
        <w:rPr>
          <w:rFonts w:ascii="Calibri" w:eastAsia="Calibri" w:hAnsi="Calibri" w:cs="Calibri"/>
          <w:sz w:val="32"/>
          <w:szCs w:val="32"/>
        </w:rPr>
      </w:pPr>
      <w:r w:rsidRPr="4694D8EF">
        <w:rPr>
          <w:rFonts w:ascii="Calibri" w:eastAsia="Calibri" w:hAnsi="Calibri" w:cs="Calibri"/>
          <w:sz w:val="32"/>
          <w:szCs w:val="32"/>
        </w:rPr>
        <w:t xml:space="preserve">7.4 Future Work </w:t>
      </w:r>
    </w:p>
    <w:p w14:paraId="5C828DFE" w14:textId="4AB6E022" w:rsidR="0020593E" w:rsidRPr="0020593E" w:rsidRDefault="6108E634" w:rsidP="4694D8EF">
      <w:pPr>
        <w:spacing w:before="240" w:after="240"/>
      </w:pPr>
      <w:r w:rsidRPr="4694D8EF">
        <w:rPr>
          <w:rFonts w:ascii="Calibri" w:eastAsia="Calibri" w:hAnsi="Calibri" w:cs="Calibri"/>
          <w:sz w:val="32"/>
          <w:szCs w:val="32"/>
        </w:rPr>
        <w:t>7.5 Summary</w:t>
      </w:r>
    </w:p>
    <w:p w14:paraId="1BDC1ECD" w14:textId="4A8A5A7B" w:rsidR="0020593E" w:rsidRPr="0020593E" w:rsidRDefault="0020593E" w:rsidP="4694D8EF">
      <w:pPr>
        <w:spacing w:before="240" w:after="240"/>
        <w:rPr>
          <w:rFonts w:ascii="Calibri" w:eastAsia="Calibri" w:hAnsi="Calibri" w:cs="Calibri"/>
          <w:sz w:val="32"/>
          <w:szCs w:val="32"/>
        </w:rPr>
      </w:pPr>
    </w:p>
    <w:p w14:paraId="0A4B78C1" w14:textId="6C84C7B3" w:rsidR="0020593E" w:rsidRDefault="0020593E" w:rsidP="4694D8EF">
      <w:pPr>
        <w:spacing w:before="240" w:after="240"/>
        <w:rPr>
          <w:rFonts w:ascii="Calibri" w:eastAsia="Calibri" w:hAnsi="Calibri" w:cs="Calibri"/>
          <w:sz w:val="32"/>
          <w:szCs w:val="32"/>
        </w:rPr>
      </w:pPr>
    </w:p>
    <w:p w14:paraId="5D5BD86E" w14:textId="77777777" w:rsidR="00C14D5F" w:rsidRDefault="00C14D5F" w:rsidP="4694D8EF">
      <w:pPr>
        <w:spacing w:before="240" w:after="240"/>
        <w:rPr>
          <w:rFonts w:ascii="Calibri" w:eastAsia="Calibri" w:hAnsi="Calibri" w:cs="Calibri"/>
          <w:sz w:val="32"/>
          <w:szCs w:val="32"/>
        </w:rPr>
      </w:pPr>
    </w:p>
    <w:p w14:paraId="278AD37F" w14:textId="77777777" w:rsidR="00C14D5F" w:rsidRDefault="00C14D5F" w:rsidP="4694D8EF">
      <w:pPr>
        <w:spacing w:before="240" w:after="240"/>
        <w:rPr>
          <w:rFonts w:ascii="Calibri" w:eastAsia="Calibri" w:hAnsi="Calibri" w:cs="Calibri"/>
          <w:sz w:val="32"/>
          <w:szCs w:val="32"/>
        </w:rPr>
      </w:pPr>
    </w:p>
    <w:p w14:paraId="13E07952" w14:textId="77777777" w:rsidR="00C14D5F" w:rsidRPr="0020593E" w:rsidRDefault="00C14D5F" w:rsidP="4694D8EF">
      <w:pPr>
        <w:spacing w:before="240" w:after="240"/>
        <w:rPr>
          <w:rFonts w:ascii="Calibri" w:eastAsia="Calibri" w:hAnsi="Calibri" w:cs="Calibri"/>
          <w:sz w:val="32"/>
          <w:szCs w:val="32"/>
        </w:rPr>
      </w:pPr>
    </w:p>
    <w:p w14:paraId="18448A2D" w14:textId="25C6C9C1" w:rsidR="0020593E" w:rsidRPr="0020593E" w:rsidRDefault="0020593E" w:rsidP="4694D8EF">
      <w:pPr>
        <w:spacing w:before="240" w:after="240"/>
        <w:rPr>
          <w:rFonts w:ascii="Calibri" w:eastAsia="Calibri" w:hAnsi="Calibri" w:cs="Calibri"/>
          <w:sz w:val="32"/>
          <w:szCs w:val="32"/>
        </w:rPr>
      </w:pPr>
    </w:p>
    <w:p w14:paraId="10F752DA" w14:textId="188FAEDF" w:rsidR="0020593E" w:rsidRPr="0020593E" w:rsidRDefault="0020593E" w:rsidP="4694D8EF">
      <w:pPr>
        <w:spacing w:before="240" w:after="240"/>
        <w:rPr>
          <w:rFonts w:ascii="Calibri" w:eastAsia="Calibri" w:hAnsi="Calibri" w:cs="Calibri"/>
          <w:sz w:val="32"/>
          <w:szCs w:val="32"/>
        </w:rPr>
      </w:pPr>
    </w:p>
    <w:p w14:paraId="443485CD" w14:textId="3784E831" w:rsidR="0020593E" w:rsidRPr="0020593E" w:rsidRDefault="0020593E" w:rsidP="4694D8EF">
      <w:pPr>
        <w:spacing w:before="240" w:after="240"/>
        <w:rPr>
          <w:rFonts w:ascii="Calibri" w:eastAsia="Calibri" w:hAnsi="Calibri" w:cs="Calibri"/>
          <w:sz w:val="32"/>
          <w:szCs w:val="32"/>
        </w:rPr>
      </w:pPr>
    </w:p>
    <w:p w14:paraId="2D058540" w14:textId="12B6F4BE" w:rsidR="0020593E" w:rsidRPr="0020593E" w:rsidRDefault="0020593E" w:rsidP="4694D8EF">
      <w:pPr>
        <w:spacing w:before="240" w:after="240"/>
        <w:rPr>
          <w:rFonts w:ascii="Calibri" w:eastAsia="Calibri" w:hAnsi="Calibri" w:cs="Calibri"/>
          <w:sz w:val="32"/>
          <w:szCs w:val="32"/>
        </w:rPr>
      </w:pPr>
    </w:p>
    <w:p w14:paraId="0CF30BA4" w14:textId="5ED90024" w:rsidR="0020593E" w:rsidRDefault="0020593E" w:rsidP="4694D8EF">
      <w:pPr>
        <w:spacing w:before="240" w:after="240"/>
        <w:rPr>
          <w:sz w:val="40"/>
          <w:szCs w:val="40"/>
        </w:rPr>
      </w:pPr>
    </w:p>
    <w:p w14:paraId="259AEB86" w14:textId="77777777" w:rsidR="00C14D5F" w:rsidRDefault="00C14D5F" w:rsidP="4694D8EF">
      <w:pPr>
        <w:spacing w:before="240" w:after="240"/>
        <w:rPr>
          <w:sz w:val="40"/>
          <w:szCs w:val="40"/>
        </w:rPr>
      </w:pPr>
    </w:p>
    <w:p w14:paraId="1153BE1C" w14:textId="77777777" w:rsidR="00C14D5F" w:rsidRDefault="00C14D5F" w:rsidP="4694D8EF">
      <w:pPr>
        <w:spacing w:before="240" w:after="240"/>
        <w:rPr>
          <w:sz w:val="40"/>
          <w:szCs w:val="40"/>
        </w:rPr>
      </w:pPr>
    </w:p>
    <w:p w14:paraId="54B0E4AE" w14:textId="77777777" w:rsidR="00C14D5F" w:rsidRDefault="00C14D5F" w:rsidP="4694D8EF">
      <w:pPr>
        <w:spacing w:before="240" w:after="240"/>
        <w:rPr>
          <w:sz w:val="40"/>
          <w:szCs w:val="40"/>
        </w:rPr>
      </w:pPr>
    </w:p>
    <w:p w14:paraId="2141BD02" w14:textId="77777777" w:rsidR="00C14D5F" w:rsidRDefault="00C14D5F" w:rsidP="4694D8EF">
      <w:pPr>
        <w:spacing w:before="240" w:after="240"/>
        <w:rPr>
          <w:sz w:val="40"/>
          <w:szCs w:val="40"/>
        </w:rPr>
      </w:pPr>
    </w:p>
    <w:p w14:paraId="71FCA860" w14:textId="77777777" w:rsidR="00C14D5F" w:rsidRDefault="00C14D5F" w:rsidP="4694D8EF">
      <w:pPr>
        <w:spacing w:before="240" w:after="240"/>
        <w:rPr>
          <w:sz w:val="40"/>
          <w:szCs w:val="40"/>
        </w:rPr>
      </w:pPr>
    </w:p>
    <w:p w14:paraId="04D462FD" w14:textId="77777777" w:rsidR="00C14D5F" w:rsidRPr="0020593E" w:rsidRDefault="00C14D5F" w:rsidP="4694D8EF">
      <w:pPr>
        <w:spacing w:before="240" w:after="240"/>
        <w:rPr>
          <w:sz w:val="40"/>
          <w:szCs w:val="40"/>
        </w:rPr>
      </w:pPr>
    </w:p>
    <w:p w14:paraId="2E5D984D" w14:textId="01349821" w:rsidR="0020593E" w:rsidRPr="0020593E" w:rsidRDefault="39FE875F" w:rsidP="4694D8EF">
      <w:pPr>
        <w:spacing w:before="240" w:after="240"/>
        <w:rPr>
          <w:sz w:val="40"/>
          <w:szCs w:val="40"/>
        </w:rPr>
      </w:pPr>
      <w:r w:rsidRPr="4694D8EF">
        <w:rPr>
          <w:sz w:val="40"/>
          <w:szCs w:val="40"/>
        </w:rPr>
        <w:lastRenderedPageBreak/>
        <w:t xml:space="preserve">CHAPTER ONE: INTRODUCTION </w:t>
      </w:r>
    </w:p>
    <w:p w14:paraId="7BFFB3BC" w14:textId="77777777" w:rsidR="0020593E" w:rsidRPr="00617F82" w:rsidRDefault="0020593E" w:rsidP="009E3F92">
      <w:pPr>
        <w:ind w:left="720"/>
        <w:rPr>
          <w:rFonts w:cstheme="minorHAnsi"/>
          <w:sz w:val="24"/>
          <w:szCs w:val="24"/>
        </w:rPr>
      </w:pPr>
      <w:r w:rsidRPr="00617F82">
        <w:rPr>
          <w:rFonts w:cstheme="minorHAnsi"/>
          <w:sz w:val="24"/>
          <w:szCs w:val="24"/>
        </w:rPr>
        <w:t xml:space="preserve">1.1 Preamble </w:t>
      </w:r>
    </w:p>
    <w:p w14:paraId="1581D402" w14:textId="77777777" w:rsidR="0020593E" w:rsidRPr="00617F82" w:rsidRDefault="0020593E" w:rsidP="009E3F92">
      <w:pPr>
        <w:ind w:left="720"/>
        <w:rPr>
          <w:rFonts w:cstheme="minorHAnsi"/>
          <w:sz w:val="24"/>
          <w:szCs w:val="24"/>
        </w:rPr>
      </w:pPr>
      <w:r w:rsidRPr="00617F82">
        <w:rPr>
          <w:rFonts w:cstheme="minorHAnsi"/>
          <w:sz w:val="24"/>
          <w:szCs w:val="24"/>
        </w:rPr>
        <w:t>1.2 Problem Background</w:t>
      </w:r>
    </w:p>
    <w:p w14:paraId="0785BED8" w14:textId="77777777" w:rsidR="0020593E" w:rsidRPr="00617F82" w:rsidRDefault="0020593E" w:rsidP="009E3F92">
      <w:pPr>
        <w:ind w:left="720"/>
        <w:rPr>
          <w:rFonts w:cstheme="minorHAnsi"/>
          <w:sz w:val="24"/>
          <w:szCs w:val="24"/>
        </w:rPr>
      </w:pPr>
      <w:r w:rsidRPr="00617F82">
        <w:rPr>
          <w:rFonts w:cstheme="minorHAnsi"/>
          <w:sz w:val="24"/>
          <w:szCs w:val="24"/>
        </w:rPr>
        <w:t>1.3 Problem Statement</w:t>
      </w:r>
    </w:p>
    <w:p w14:paraId="2B82956A" w14:textId="77777777" w:rsidR="0020593E" w:rsidRPr="00617F82" w:rsidRDefault="0020593E" w:rsidP="009E3F92">
      <w:pPr>
        <w:ind w:left="720"/>
        <w:rPr>
          <w:rFonts w:cstheme="minorHAnsi"/>
          <w:sz w:val="24"/>
          <w:szCs w:val="24"/>
        </w:rPr>
      </w:pPr>
      <w:r w:rsidRPr="00617F82">
        <w:rPr>
          <w:rFonts w:cstheme="minorHAnsi"/>
          <w:sz w:val="24"/>
          <w:szCs w:val="24"/>
        </w:rPr>
        <w:t xml:space="preserve">1.4 Significance of the project </w:t>
      </w:r>
    </w:p>
    <w:p w14:paraId="588FBFE2" w14:textId="77777777" w:rsidR="0020593E" w:rsidRPr="00617F82" w:rsidRDefault="0020593E" w:rsidP="009E3F92">
      <w:pPr>
        <w:ind w:left="720"/>
        <w:rPr>
          <w:rFonts w:cstheme="minorHAnsi"/>
          <w:sz w:val="24"/>
          <w:szCs w:val="24"/>
        </w:rPr>
      </w:pPr>
      <w:r w:rsidRPr="00617F82">
        <w:rPr>
          <w:rFonts w:cstheme="minorHAnsi"/>
          <w:sz w:val="24"/>
          <w:szCs w:val="24"/>
        </w:rPr>
        <w:t xml:space="preserve">1.5 Project Aim and Objectives </w:t>
      </w:r>
    </w:p>
    <w:p w14:paraId="40A5FBB6" w14:textId="77777777" w:rsidR="0020593E" w:rsidRPr="00617F82" w:rsidRDefault="0020593E" w:rsidP="009E3F92">
      <w:pPr>
        <w:ind w:left="720"/>
        <w:rPr>
          <w:rFonts w:cstheme="minorHAnsi"/>
          <w:sz w:val="24"/>
          <w:szCs w:val="24"/>
        </w:rPr>
      </w:pPr>
      <w:r w:rsidRPr="00617F82">
        <w:rPr>
          <w:rFonts w:cstheme="minorHAnsi"/>
          <w:sz w:val="24"/>
          <w:szCs w:val="24"/>
        </w:rPr>
        <w:t xml:space="preserve">1.6 Project Scope </w:t>
      </w:r>
    </w:p>
    <w:p w14:paraId="3AAEE830" w14:textId="77777777" w:rsidR="0020593E" w:rsidRPr="00617F82" w:rsidRDefault="0020593E" w:rsidP="009E3F92">
      <w:pPr>
        <w:ind w:left="720"/>
        <w:rPr>
          <w:rFonts w:cstheme="minorHAnsi"/>
          <w:sz w:val="24"/>
          <w:szCs w:val="24"/>
        </w:rPr>
      </w:pPr>
      <w:r w:rsidRPr="00617F82">
        <w:rPr>
          <w:rFonts w:cstheme="minorHAnsi"/>
          <w:sz w:val="24"/>
          <w:szCs w:val="24"/>
        </w:rPr>
        <w:t xml:space="preserve">1.7 Project Software and Hardware Requirements </w:t>
      </w:r>
    </w:p>
    <w:p w14:paraId="077244A4" w14:textId="77777777" w:rsidR="0020593E" w:rsidRPr="00617F82" w:rsidRDefault="0020593E" w:rsidP="009E3F92">
      <w:pPr>
        <w:ind w:left="720"/>
        <w:rPr>
          <w:rFonts w:cstheme="minorHAnsi"/>
          <w:sz w:val="24"/>
          <w:szCs w:val="24"/>
        </w:rPr>
      </w:pPr>
      <w:r w:rsidRPr="00617F82">
        <w:rPr>
          <w:rFonts w:cstheme="minorHAnsi"/>
          <w:sz w:val="24"/>
          <w:szCs w:val="24"/>
        </w:rPr>
        <w:t xml:space="preserve">1.8 Project Limitations </w:t>
      </w:r>
    </w:p>
    <w:p w14:paraId="3D4A202D" w14:textId="77777777" w:rsidR="0020593E" w:rsidRPr="00617F82" w:rsidRDefault="0020593E" w:rsidP="009E3F92">
      <w:pPr>
        <w:ind w:left="720"/>
        <w:rPr>
          <w:rFonts w:cstheme="minorHAnsi"/>
          <w:sz w:val="24"/>
          <w:szCs w:val="24"/>
        </w:rPr>
      </w:pPr>
      <w:r w:rsidRPr="00617F82">
        <w:rPr>
          <w:rFonts w:cstheme="minorHAnsi"/>
          <w:sz w:val="24"/>
          <w:szCs w:val="24"/>
        </w:rPr>
        <w:t xml:space="preserve">1.9 Project Expected Output </w:t>
      </w:r>
    </w:p>
    <w:p w14:paraId="396E582E" w14:textId="77777777" w:rsidR="0020593E" w:rsidRPr="00617F82" w:rsidRDefault="0020593E" w:rsidP="009E3F92">
      <w:pPr>
        <w:ind w:left="720"/>
        <w:rPr>
          <w:rFonts w:cstheme="minorHAnsi"/>
          <w:sz w:val="24"/>
          <w:szCs w:val="24"/>
        </w:rPr>
      </w:pPr>
      <w:r w:rsidRPr="00617F82">
        <w:rPr>
          <w:rFonts w:cstheme="minorHAnsi"/>
          <w:sz w:val="24"/>
          <w:szCs w:val="24"/>
        </w:rPr>
        <w:t xml:space="preserve">1.10 Project Schedule </w:t>
      </w:r>
    </w:p>
    <w:p w14:paraId="74396EA5" w14:textId="77777777" w:rsidR="0020593E" w:rsidRPr="00617F82" w:rsidRDefault="0020593E" w:rsidP="009E3F92">
      <w:pPr>
        <w:ind w:left="720"/>
        <w:rPr>
          <w:rFonts w:cstheme="minorHAnsi"/>
          <w:sz w:val="24"/>
          <w:szCs w:val="24"/>
        </w:rPr>
      </w:pPr>
      <w:r w:rsidRPr="00617F82">
        <w:rPr>
          <w:rFonts w:cstheme="minorHAnsi"/>
          <w:sz w:val="24"/>
          <w:szCs w:val="24"/>
        </w:rPr>
        <w:t>1.11 Report Outline</w:t>
      </w:r>
    </w:p>
    <w:p w14:paraId="637805D2" w14:textId="77777777" w:rsidR="0020593E" w:rsidRDefault="0020593E" w:rsidP="0020593E">
      <w:pPr>
        <w:rPr>
          <w:sz w:val="96"/>
          <w:szCs w:val="96"/>
        </w:rPr>
      </w:pPr>
    </w:p>
    <w:p w14:paraId="463F29E8" w14:textId="77777777" w:rsidR="0020593E" w:rsidRDefault="0020593E" w:rsidP="0020593E">
      <w:pPr>
        <w:rPr>
          <w:sz w:val="96"/>
          <w:szCs w:val="96"/>
        </w:rPr>
      </w:pPr>
    </w:p>
    <w:p w14:paraId="3B7B4B86" w14:textId="77777777" w:rsidR="0031658A" w:rsidRPr="0031658A" w:rsidRDefault="0031658A" w:rsidP="0020593E">
      <w:pPr>
        <w:rPr>
          <w:sz w:val="24"/>
          <w:szCs w:val="24"/>
        </w:rPr>
      </w:pPr>
    </w:p>
    <w:p w14:paraId="3A0FF5F2" w14:textId="77777777" w:rsidR="00D81CD5" w:rsidRDefault="00D81CD5" w:rsidP="002E61B0">
      <w:pPr>
        <w:rPr>
          <w:rFonts w:ascii="Arial" w:hAnsi="Arial" w:cs="Arial"/>
          <w:color w:val="1A1A1A" w:themeColor="background1" w:themeShade="1A"/>
          <w:sz w:val="32"/>
          <w:szCs w:val="32"/>
          <w:lang w:bidi="ar-EG"/>
        </w:rPr>
      </w:pPr>
    </w:p>
    <w:p w14:paraId="0DE4B5B7" w14:textId="4DE18DBD" w:rsidR="007F6BFF" w:rsidRDefault="007F6BFF" w:rsidP="4694D8EF">
      <w:pPr>
        <w:rPr>
          <w:rFonts w:ascii="Arial" w:hAnsi="Arial" w:cs="Arial"/>
          <w:color w:val="1A1A1A" w:themeColor="background1" w:themeShade="1A"/>
          <w:sz w:val="32"/>
          <w:szCs w:val="32"/>
          <w:lang w:bidi="ar-EG"/>
        </w:rPr>
      </w:pPr>
    </w:p>
    <w:p w14:paraId="31E2D5D6" w14:textId="697B0D52" w:rsidR="4694D8EF" w:rsidRDefault="4694D8EF" w:rsidP="4694D8EF">
      <w:pPr>
        <w:rPr>
          <w:rFonts w:ascii="Arial" w:hAnsi="Arial" w:cs="Arial"/>
          <w:color w:val="1A1A1A"/>
          <w:sz w:val="32"/>
          <w:szCs w:val="32"/>
          <w:lang w:bidi="ar-EG"/>
        </w:rPr>
      </w:pPr>
    </w:p>
    <w:p w14:paraId="62E63DFA" w14:textId="77777777" w:rsidR="00C14D5F" w:rsidRDefault="00C14D5F" w:rsidP="4694D8EF">
      <w:pPr>
        <w:rPr>
          <w:rFonts w:ascii="Arial" w:hAnsi="Arial" w:cs="Arial"/>
          <w:color w:val="1A1A1A"/>
          <w:sz w:val="32"/>
          <w:szCs w:val="32"/>
          <w:lang w:bidi="ar-EG"/>
        </w:rPr>
      </w:pPr>
    </w:p>
    <w:p w14:paraId="35E49742" w14:textId="77777777" w:rsidR="00C14D5F" w:rsidRDefault="00C14D5F" w:rsidP="4694D8EF">
      <w:pPr>
        <w:rPr>
          <w:rFonts w:ascii="Arial" w:hAnsi="Arial" w:cs="Arial"/>
          <w:color w:val="1A1A1A"/>
          <w:sz w:val="32"/>
          <w:szCs w:val="32"/>
          <w:lang w:bidi="ar-EG"/>
        </w:rPr>
      </w:pPr>
    </w:p>
    <w:p w14:paraId="345B3D09" w14:textId="77777777" w:rsidR="002E61B0" w:rsidRPr="007F6BFF" w:rsidRDefault="002E61B0" w:rsidP="002E61B0">
      <w:pPr>
        <w:rPr>
          <w:rFonts w:asciiTheme="majorHAnsi" w:hAnsiTheme="majorHAnsi" w:cstheme="minorHAnsi"/>
          <w:b/>
          <w:bCs/>
          <w:color w:val="1A1A1A" w:themeColor="background1" w:themeShade="1A"/>
          <w:sz w:val="32"/>
          <w:szCs w:val="32"/>
          <w:lang w:bidi="ar-EG"/>
        </w:rPr>
      </w:pPr>
      <w:r w:rsidRPr="007F6BFF">
        <w:rPr>
          <w:rFonts w:asciiTheme="majorHAnsi" w:hAnsiTheme="majorHAnsi" w:cstheme="minorHAnsi"/>
          <w:color w:val="1A1A1A" w:themeColor="background1" w:themeShade="1A"/>
          <w:sz w:val="32"/>
          <w:szCs w:val="32"/>
          <w:lang w:bidi="ar-EG"/>
        </w:rPr>
        <w:lastRenderedPageBreak/>
        <w:t>1.1</w:t>
      </w:r>
      <w:r w:rsidRPr="007F6BFF">
        <w:rPr>
          <w:rFonts w:asciiTheme="majorHAnsi" w:hAnsiTheme="majorHAnsi" w:cstheme="minorHAnsi"/>
          <w:b/>
          <w:bCs/>
          <w:color w:val="1A1A1A" w:themeColor="background1" w:themeShade="1A"/>
          <w:sz w:val="32"/>
          <w:szCs w:val="32"/>
          <w:lang w:bidi="ar-EG"/>
        </w:rPr>
        <w:t xml:space="preserve"> </w:t>
      </w:r>
      <w:r w:rsidRPr="007F6BFF">
        <w:rPr>
          <w:rFonts w:asciiTheme="majorHAnsi" w:hAnsiTheme="majorHAnsi" w:cstheme="minorHAnsi"/>
          <w:b/>
          <w:bCs/>
          <w:color w:val="1A1A1A" w:themeColor="background1" w:themeShade="1A"/>
          <w:sz w:val="32"/>
          <w:szCs w:val="32"/>
        </w:rPr>
        <w:t xml:space="preserve">Preamble </w:t>
      </w:r>
      <w:r w:rsidRPr="007F6BFF">
        <w:rPr>
          <w:rFonts w:asciiTheme="majorHAnsi" w:hAnsiTheme="majorHAnsi" w:cstheme="minorHAnsi"/>
          <w:b/>
          <w:bCs/>
          <w:color w:val="1A1A1A" w:themeColor="background1" w:themeShade="1A"/>
          <w:sz w:val="32"/>
          <w:szCs w:val="32"/>
          <w:rtl/>
          <w:lang w:bidi="ar-EG"/>
        </w:rPr>
        <w:t xml:space="preserve"> </w:t>
      </w:r>
    </w:p>
    <w:p w14:paraId="764F9832" w14:textId="77777777" w:rsidR="002E61B0" w:rsidRPr="007F6BFF" w:rsidRDefault="002E61B0" w:rsidP="002E61B0">
      <w:pPr>
        <w:rPr>
          <w:rFonts w:asciiTheme="minorBidi" w:hAnsiTheme="minorBidi" w:cstheme="minorBidi"/>
          <w:color w:val="1A1A1A" w:themeColor="background1" w:themeShade="1A"/>
          <w:sz w:val="24"/>
          <w:szCs w:val="24"/>
        </w:rPr>
      </w:pPr>
      <w:r w:rsidRPr="007F6BFF">
        <w:rPr>
          <w:rFonts w:asciiTheme="minorBidi" w:hAnsiTheme="minorBidi" w:cstheme="minorBidi"/>
          <w:b/>
          <w:bCs/>
          <w:color w:val="1A1A1A" w:themeColor="background1" w:themeShade="1A"/>
          <w:sz w:val="24"/>
          <w:szCs w:val="24"/>
          <w:rtl/>
          <w:lang w:bidi="ar-EG"/>
        </w:rPr>
        <w:t xml:space="preserve"> </w:t>
      </w:r>
      <w:r w:rsidRPr="007F6BFF">
        <w:rPr>
          <w:rFonts w:asciiTheme="minorBidi" w:hAnsiTheme="minorBidi" w:cstheme="minorBidi"/>
          <w:color w:val="1A1A1A" w:themeColor="background1" w:themeShade="1A"/>
          <w:sz w:val="24"/>
          <w:szCs w:val="24"/>
        </w:rPr>
        <w:t xml:space="preserve">Here's a possible preamble for a hotel management system: </w:t>
      </w:r>
    </w:p>
    <w:p w14:paraId="39B78AE2" w14:textId="77777777" w:rsidR="002E61B0" w:rsidRDefault="002E61B0" w:rsidP="007F6BFF">
      <w:pPr>
        <w:rPr>
          <w:rFonts w:asciiTheme="minorBidi" w:hAnsiTheme="minorBidi" w:cstheme="minorBidi"/>
          <w:color w:val="1A1A1A" w:themeColor="background1" w:themeShade="1A"/>
          <w:sz w:val="24"/>
          <w:szCs w:val="24"/>
        </w:rPr>
      </w:pPr>
      <w:r w:rsidRPr="007F6BFF">
        <w:rPr>
          <w:rFonts w:asciiTheme="minorBidi" w:hAnsiTheme="minorBidi" w:cstheme="minorBidi"/>
          <w:color w:val="1A1A1A" w:themeColor="background1" w:themeShade="1A"/>
          <w:sz w:val="24"/>
          <w:szCs w:val="24"/>
        </w:rPr>
        <w:t>This hotel management system is designed to streamline operations, enhance guest experiences, and optimize revenue. By automating tasks, centralizing data, and providing real-time insights, this system empowers hoteliers to make informed decisions and deliver exceptional service. This document outlines the functional and non-functional requirements necessary to achieve these goals.</w:t>
      </w:r>
    </w:p>
    <w:p w14:paraId="60DBD01E" w14:textId="77777777" w:rsidR="002E61B0" w:rsidRPr="007F6BFF" w:rsidRDefault="002E61B0" w:rsidP="002E61B0">
      <w:pPr>
        <w:ind w:left="720" w:hanging="720"/>
        <w:rPr>
          <w:rFonts w:asciiTheme="majorHAnsi" w:hAnsiTheme="majorHAnsi" w:cs="Arial"/>
          <w:b/>
          <w:bCs/>
          <w:i/>
          <w:iCs/>
          <w:color w:val="1A1A1A" w:themeColor="background1" w:themeShade="1A"/>
          <w:sz w:val="32"/>
          <w:szCs w:val="32"/>
          <w:rtl/>
        </w:rPr>
      </w:pPr>
      <w:r w:rsidRPr="007F6BFF">
        <w:rPr>
          <w:rFonts w:asciiTheme="majorHAnsi" w:hAnsiTheme="majorHAnsi" w:cs="Arial"/>
          <w:b/>
          <w:bCs/>
          <w:i/>
          <w:iCs/>
          <w:color w:val="1A1A1A" w:themeColor="background1" w:themeShade="1A"/>
          <w:sz w:val="32"/>
          <w:szCs w:val="32"/>
        </w:rPr>
        <w:t xml:space="preserve">1.2 PROBLEM BACKGROUND </w:t>
      </w:r>
    </w:p>
    <w:p w14:paraId="51E3EFAF" w14:textId="77777777" w:rsidR="007F6BFF" w:rsidRDefault="007F6BFF" w:rsidP="007F6BFF">
      <w:pPr>
        <w:pStyle w:val="ae"/>
      </w:pPr>
      <w:r>
        <w:t>In today’s fast-paced and technology-driven world, the hospitality industry faces numerous challenges when it comes to efficiently managing hotel bookings and daily operations. For a single hotel, relying on traditional, manual methods or outdated software solutions can lead to several problems, such as:</w:t>
      </w:r>
    </w:p>
    <w:p w14:paraId="7D5021B3" w14:textId="77777777" w:rsidR="007F6BFF" w:rsidRPr="003D0CDD" w:rsidRDefault="007F6BFF" w:rsidP="007F6BFF">
      <w:pPr>
        <w:pStyle w:val="3"/>
        <w:rPr>
          <w:color w:val="21405B" w:themeColor="accent1" w:themeShade="BF"/>
          <w:sz w:val="28"/>
          <w:szCs w:val="28"/>
        </w:rPr>
      </w:pPr>
      <w:r w:rsidRPr="003D0CDD">
        <w:rPr>
          <w:b/>
          <w:bCs/>
          <w:color w:val="auto"/>
          <w:sz w:val="28"/>
          <w:szCs w:val="28"/>
        </w:rPr>
        <w:t>1.</w:t>
      </w:r>
      <w:r w:rsidRPr="003D0CDD">
        <w:rPr>
          <w:color w:val="auto"/>
          <w:sz w:val="28"/>
          <w:szCs w:val="28"/>
        </w:rPr>
        <w:t xml:space="preserve"> </w:t>
      </w:r>
      <w:r w:rsidRPr="003D0CDD">
        <w:rPr>
          <w:rStyle w:val="a9"/>
          <w:color w:val="auto"/>
          <w:sz w:val="28"/>
          <w:szCs w:val="28"/>
        </w:rPr>
        <w:t>Inefficient Booking Process</w:t>
      </w:r>
    </w:p>
    <w:p w14:paraId="25B5D7EC" w14:textId="77777777" w:rsidR="007F6BFF" w:rsidRPr="007F6BFF" w:rsidRDefault="007F6BFF" w:rsidP="00133EBE">
      <w:pPr>
        <w:numPr>
          <w:ilvl w:val="0"/>
          <w:numId w:val="14"/>
        </w:numPr>
        <w:spacing w:before="100" w:beforeAutospacing="1" w:after="100" w:afterAutospacing="1"/>
        <w:rPr>
          <w:sz w:val="24"/>
          <w:szCs w:val="24"/>
        </w:rPr>
      </w:pPr>
      <w:r w:rsidRPr="007F6BFF">
        <w:rPr>
          <w:sz w:val="24"/>
          <w:szCs w:val="24"/>
        </w:rPr>
        <w:t>Manual booking or outdated systems often result in overbooking or underutilization of hotel rooms.</w:t>
      </w:r>
    </w:p>
    <w:p w14:paraId="4326E7EB" w14:textId="77777777" w:rsidR="007F6BFF" w:rsidRDefault="007F6BFF" w:rsidP="00133EBE">
      <w:pPr>
        <w:numPr>
          <w:ilvl w:val="0"/>
          <w:numId w:val="14"/>
        </w:numPr>
        <w:spacing w:before="100" w:beforeAutospacing="1" w:after="100" w:afterAutospacing="1"/>
      </w:pPr>
      <w:r w:rsidRPr="007F6BFF">
        <w:rPr>
          <w:sz w:val="24"/>
          <w:szCs w:val="24"/>
        </w:rPr>
        <w:t>Lack of a centralized booking platform makes it difficult for guests to view real-time room availability</w:t>
      </w:r>
      <w:r>
        <w:t>.</w:t>
      </w:r>
    </w:p>
    <w:p w14:paraId="599DD2EB" w14:textId="77777777" w:rsidR="007F6BFF" w:rsidRPr="003D0CDD" w:rsidRDefault="007F6BFF" w:rsidP="007F6BFF">
      <w:pPr>
        <w:pStyle w:val="3"/>
        <w:rPr>
          <w:color w:val="auto"/>
          <w:sz w:val="28"/>
          <w:szCs w:val="28"/>
        </w:rPr>
      </w:pPr>
      <w:r w:rsidRPr="003D0CDD">
        <w:rPr>
          <w:b/>
          <w:bCs/>
          <w:color w:val="auto"/>
          <w:sz w:val="28"/>
          <w:szCs w:val="28"/>
        </w:rPr>
        <w:t>2.</w:t>
      </w:r>
      <w:r w:rsidRPr="003D0CDD">
        <w:rPr>
          <w:color w:val="auto"/>
          <w:sz w:val="28"/>
          <w:szCs w:val="28"/>
        </w:rPr>
        <w:t xml:space="preserve"> </w:t>
      </w:r>
      <w:r w:rsidRPr="003D0CDD">
        <w:rPr>
          <w:rStyle w:val="a9"/>
          <w:color w:val="auto"/>
          <w:sz w:val="28"/>
          <w:szCs w:val="28"/>
        </w:rPr>
        <w:t>Customer Experience Challenges</w:t>
      </w:r>
    </w:p>
    <w:p w14:paraId="2EA8636D" w14:textId="77777777" w:rsidR="007F6BFF" w:rsidRPr="007F6BFF" w:rsidRDefault="007F6BFF" w:rsidP="00133EBE">
      <w:pPr>
        <w:numPr>
          <w:ilvl w:val="0"/>
          <w:numId w:val="15"/>
        </w:numPr>
        <w:spacing w:before="100" w:beforeAutospacing="1" w:after="100" w:afterAutospacing="1"/>
        <w:rPr>
          <w:sz w:val="24"/>
          <w:szCs w:val="24"/>
        </w:rPr>
      </w:pPr>
      <w:r w:rsidRPr="007F6BFF">
        <w:rPr>
          <w:sz w:val="24"/>
          <w:szCs w:val="24"/>
        </w:rPr>
        <w:t>Guests often find it inconvenient to book through phone calls or email.</w:t>
      </w:r>
    </w:p>
    <w:p w14:paraId="57CCB31F" w14:textId="77777777" w:rsidR="007F6BFF" w:rsidRPr="007F6BFF" w:rsidRDefault="007F6BFF" w:rsidP="00133EBE">
      <w:pPr>
        <w:numPr>
          <w:ilvl w:val="0"/>
          <w:numId w:val="15"/>
        </w:numPr>
        <w:spacing w:before="100" w:beforeAutospacing="1" w:after="100" w:afterAutospacing="1"/>
        <w:rPr>
          <w:sz w:val="24"/>
          <w:szCs w:val="24"/>
        </w:rPr>
      </w:pPr>
      <w:r w:rsidRPr="007F6BFF">
        <w:rPr>
          <w:sz w:val="24"/>
          <w:szCs w:val="24"/>
        </w:rPr>
        <w:t>Delays in confirmations or errors in booking details can negatively affect customer satisfaction.</w:t>
      </w:r>
    </w:p>
    <w:p w14:paraId="0B5D549A" w14:textId="77777777" w:rsidR="007F6BFF" w:rsidRPr="003D0CDD" w:rsidRDefault="007F6BFF" w:rsidP="007F6BFF">
      <w:pPr>
        <w:pStyle w:val="3"/>
        <w:rPr>
          <w:color w:val="auto"/>
          <w:sz w:val="28"/>
          <w:szCs w:val="28"/>
        </w:rPr>
      </w:pPr>
      <w:r w:rsidRPr="003D0CDD">
        <w:rPr>
          <w:b/>
          <w:bCs/>
          <w:color w:val="auto"/>
          <w:sz w:val="28"/>
          <w:szCs w:val="28"/>
        </w:rPr>
        <w:t>3.</w:t>
      </w:r>
      <w:r w:rsidRPr="003D0CDD">
        <w:rPr>
          <w:color w:val="auto"/>
          <w:sz w:val="28"/>
          <w:szCs w:val="28"/>
        </w:rPr>
        <w:t xml:space="preserve"> </w:t>
      </w:r>
      <w:r w:rsidRPr="003D0CDD">
        <w:rPr>
          <w:rStyle w:val="a9"/>
          <w:color w:val="auto"/>
          <w:sz w:val="28"/>
          <w:szCs w:val="28"/>
        </w:rPr>
        <w:t>Limited Payment Options</w:t>
      </w:r>
    </w:p>
    <w:p w14:paraId="21A73668" w14:textId="77777777" w:rsidR="007F6BFF" w:rsidRPr="007F6BFF" w:rsidRDefault="007F6BFF" w:rsidP="00133EBE">
      <w:pPr>
        <w:numPr>
          <w:ilvl w:val="0"/>
          <w:numId w:val="16"/>
        </w:numPr>
        <w:spacing w:before="100" w:beforeAutospacing="1" w:after="100" w:afterAutospacing="1"/>
        <w:rPr>
          <w:sz w:val="24"/>
          <w:szCs w:val="24"/>
        </w:rPr>
      </w:pPr>
      <w:r w:rsidRPr="007F6BFF">
        <w:rPr>
          <w:sz w:val="24"/>
          <w:szCs w:val="24"/>
        </w:rPr>
        <w:t>Absence of online payment integration restricts customer choices, leading to drop-offs during the booking process.</w:t>
      </w:r>
    </w:p>
    <w:p w14:paraId="20FC5BD2" w14:textId="77777777" w:rsidR="007F6BFF" w:rsidRPr="007F6BFF" w:rsidRDefault="007F6BFF" w:rsidP="00133EBE">
      <w:pPr>
        <w:numPr>
          <w:ilvl w:val="0"/>
          <w:numId w:val="16"/>
        </w:numPr>
        <w:spacing w:before="100" w:beforeAutospacing="1" w:after="100" w:afterAutospacing="1"/>
        <w:rPr>
          <w:sz w:val="24"/>
          <w:szCs w:val="24"/>
        </w:rPr>
      </w:pPr>
      <w:r w:rsidRPr="007F6BFF">
        <w:rPr>
          <w:sz w:val="24"/>
          <w:szCs w:val="24"/>
        </w:rPr>
        <w:t>Manual payment handling can be prone to errors or fraud.</w:t>
      </w:r>
    </w:p>
    <w:p w14:paraId="04241A54" w14:textId="77777777" w:rsidR="007F6BFF" w:rsidRPr="003D0CDD" w:rsidRDefault="007F6BFF" w:rsidP="007F6BFF">
      <w:pPr>
        <w:pStyle w:val="3"/>
        <w:rPr>
          <w:color w:val="auto"/>
          <w:sz w:val="28"/>
          <w:szCs w:val="28"/>
        </w:rPr>
      </w:pPr>
      <w:r w:rsidRPr="00D84E4C">
        <w:rPr>
          <w:b/>
          <w:bCs/>
          <w:color w:val="auto"/>
          <w:sz w:val="28"/>
          <w:szCs w:val="28"/>
        </w:rPr>
        <w:t>4.</w:t>
      </w:r>
      <w:r w:rsidRPr="003D0CDD">
        <w:rPr>
          <w:color w:val="auto"/>
          <w:sz w:val="28"/>
          <w:szCs w:val="28"/>
        </w:rPr>
        <w:t xml:space="preserve"> </w:t>
      </w:r>
      <w:r w:rsidRPr="00D84E4C">
        <w:rPr>
          <w:rStyle w:val="a9"/>
          <w:color w:val="auto"/>
          <w:sz w:val="28"/>
          <w:szCs w:val="28"/>
        </w:rPr>
        <w:t>Operational Inefficiencies</w:t>
      </w:r>
    </w:p>
    <w:p w14:paraId="42DCB6CA" w14:textId="77777777" w:rsidR="007F6BFF" w:rsidRPr="007F6BFF" w:rsidRDefault="007F6BFF" w:rsidP="00133EBE">
      <w:pPr>
        <w:numPr>
          <w:ilvl w:val="0"/>
          <w:numId w:val="17"/>
        </w:numPr>
        <w:spacing w:before="100" w:beforeAutospacing="1" w:after="100" w:afterAutospacing="1"/>
        <w:rPr>
          <w:sz w:val="24"/>
          <w:szCs w:val="24"/>
        </w:rPr>
      </w:pPr>
      <w:r w:rsidRPr="007F6BFF">
        <w:rPr>
          <w:sz w:val="24"/>
          <w:szCs w:val="24"/>
        </w:rPr>
        <w:t>Difficulty in coordinating between the front desk, housekeeping, and other departments.</w:t>
      </w:r>
    </w:p>
    <w:p w14:paraId="4DDF0DC8" w14:textId="77777777" w:rsidR="007F6BFF" w:rsidRDefault="007F6BFF" w:rsidP="00133EBE">
      <w:pPr>
        <w:numPr>
          <w:ilvl w:val="0"/>
          <w:numId w:val="17"/>
        </w:numPr>
        <w:spacing w:before="100" w:beforeAutospacing="1" w:after="100" w:afterAutospacing="1"/>
        <w:rPr>
          <w:sz w:val="24"/>
          <w:szCs w:val="24"/>
        </w:rPr>
      </w:pPr>
      <w:r w:rsidRPr="007F6BFF">
        <w:rPr>
          <w:sz w:val="24"/>
          <w:szCs w:val="24"/>
        </w:rPr>
        <w:t>Lack of automation leads to delays in assigning rooms or addressing customer requests.</w:t>
      </w:r>
    </w:p>
    <w:p w14:paraId="68016720" w14:textId="77777777" w:rsidR="00C14D5F" w:rsidRPr="007F6BFF" w:rsidRDefault="00C14D5F" w:rsidP="00C14D5F">
      <w:pPr>
        <w:spacing w:before="100" w:beforeAutospacing="1" w:after="100" w:afterAutospacing="1"/>
        <w:ind w:left="720"/>
        <w:rPr>
          <w:sz w:val="24"/>
          <w:szCs w:val="24"/>
        </w:rPr>
      </w:pPr>
    </w:p>
    <w:p w14:paraId="1B58CDB0" w14:textId="77777777" w:rsidR="007F6BFF" w:rsidRPr="003D0CDD" w:rsidRDefault="007F6BFF" w:rsidP="007F6BFF">
      <w:pPr>
        <w:pStyle w:val="3"/>
        <w:rPr>
          <w:color w:val="auto"/>
          <w:sz w:val="28"/>
          <w:szCs w:val="28"/>
        </w:rPr>
      </w:pPr>
      <w:r w:rsidRPr="003D0CDD">
        <w:rPr>
          <w:b/>
          <w:bCs/>
          <w:color w:val="auto"/>
          <w:sz w:val="28"/>
          <w:szCs w:val="28"/>
        </w:rPr>
        <w:lastRenderedPageBreak/>
        <w:t>5.</w:t>
      </w:r>
      <w:r w:rsidRPr="003D0CDD">
        <w:rPr>
          <w:color w:val="auto"/>
          <w:sz w:val="28"/>
          <w:szCs w:val="28"/>
        </w:rPr>
        <w:t xml:space="preserve"> </w:t>
      </w:r>
      <w:r w:rsidRPr="003D0CDD">
        <w:rPr>
          <w:rStyle w:val="a9"/>
          <w:color w:val="auto"/>
          <w:sz w:val="28"/>
          <w:szCs w:val="28"/>
        </w:rPr>
        <w:t>Inventory and Resource Management</w:t>
      </w:r>
    </w:p>
    <w:p w14:paraId="020B45AD" w14:textId="77777777" w:rsidR="007F6BFF" w:rsidRPr="007F6BFF" w:rsidRDefault="007F6BFF" w:rsidP="00133EBE">
      <w:pPr>
        <w:numPr>
          <w:ilvl w:val="0"/>
          <w:numId w:val="18"/>
        </w:numPr>
        <w:spacing w:before="100" w:beforeAutospacing="1" w:after="100" w:afterAutospacing="1"/>
        <w:rPr>
          <w:sz w:val="24"/>
          <w:szCs w:val="24"/>
        </w:rPr>
      </w:pPr>
      <w:r w:rsidRPr="007F6BFF">
        <w:rPr>
          <w:sz w:val="24"/>
          <w:szCs w:val="24"/>
        </w:rPr>
        <w:t>Difficulty in tracking the status of rooms (occupied, available, or under maintenance).</w:t>
      </w:r>
    </w:p>
    <w:p w14:paraId="23E635D0" w14:textId="77777777" w:rsidR="007F6BFF" w:rsidRPr="007F6BFF" w:rsidRDefault="007F6BFF" w:rsidP="00133EBE">
      <w:pPr>
        <w:numPr>
          <w:ilvl w:val="0"/>
          <w:numId w:val="18"/>
        </w:numPr>
        <w:spacing w:before="100" w:beforeAutospacing="1" w:after="100" w:afterAutospacing="1"/>
        <w:rPr>
          <w:sz w:val="24"/>
          <w:szCs w:val="24"/>
        </w:rPr>
      </w:pPr>
      <w:r w:rsidRPr="007F6BFF">
        <w:rPr>
          <w:sz w:val="24"/>
          <w:szCs w:val="24"/>
        </w:rPr>
        <w:t>Mismanagement of resources like toiletries, linens, and other amenities.</w:t>
      </w:r>
    </w:p>
    <w:p w14:paraId="672CB01F" w14:textId="77777777" w:rsidR="007F6BFF" w:rsidRPr="003D0CDD" w:rsidRDefault="007F6BFF" w:rsidP="007F6BFF">
      <w:pPr>
        <w:pStyle w:val="3"/>
        <w:rPr>
          <w:color w:val="auto"/>
          <w:sz w:val="28"/>
          <w:szCs w:val="28"/>
        </w:rPr>
      </w:pPr>
      <w:r w:rsidRPr="003D0CDD">
        <w:rPr>
          <w:b/>
          <w:bCs/>
          <w:color w:val="auto"/>
          <w:sz w:val="28"/>
          <w:szCs w:val="28"/>
        </w:rPr>
        <w:t>6.</w:t>
      </w:r>
      <w:r w:rsidRPr="003D0CDD">
        <w:rPr>
          <w:color w:val="auto"/>
          <w:sz w:val="28"/>
          <w:szCs w:val="28"/>
        </w:rPr>
        <w:t xml:space="preserve"> </w:t>
      </w:r>
      <w:r w:rsidRPr="003D0CDD">
        <w:rPr>
          <w:rStyle w:val="a9"/>
          <w:color w:val="auto"/>
          <w:sz w:val="28"/>
          <w:szCs w:val="28"/>
        </w:rPr>
        <w:t>Limited Insights and Reporting</w:t>
      </w:r>
    </w:p>
    <w:p w14:paraId="3C156B43" w14:textId="77777777" w:rsidR="007F6BFF" w:rsidRPr="007F6BFF" w:rsidRDefault="007F6BFF" w:rsidP="00133EBE">
      <w:pPr>
        <w:numPr>
          <w:ilvl w:val="0"/>
          <w:numId w:val="19"/>
        </w:numPr>
        <w:spacing w:before="100" w:beforeAutospacing="1" w:after="100" w:afterAutospacing="1"/>
        <w:rPr>
          <w:sz w:val="24"/>
          <w:szCs w:val="24"/>
        </w:rPr>
      </w:pPr>
      <w:r w:rsidRPr="007F6BFF">
        <w:rPr>
          <w:sz w:val="24"/>
          <w:szCs w:val="24"/>
        </w:rPr>
        <w:t>Lack of comprehensive data analytics tools to track booking trends, revenue, and occupancy rates.</w:t>
      </w:r>
    </w:p>
    <w:p w14:paraId="6AF18780" w14:textId="77777777" w:rsidR="007F6BFF" w:rsidRPr="007F6BFF" w:rsidRDefault="007F6BFF" w:rsidP="00133EBE">
      <w:pPr>
        <w:numPr>
          <w:ilvl w:val="0"/>
          <w:numId w:val="19"/>
        </w:numPr>
        <w:spacing w:before="100" w:beforeAutospacing="1" w:after="100" w:afterAutospacing="1"/>
        <w:rPr>
          <w:sz w:val="24"/>
          <w:szCs w:val="24"/>
        </w:rPr>
      </w:pPr>
      <w:r w:rsidRPr="007F6BFF">
        <w:rPr>
          <w:sz w:val="24"/>
          <w:szCs w:val="24"/>
        </w:rPr>
        <w:t>Without these insights, it becomes harder to make informed decisions and improve services.</w:t>
      </w:r>
    </w:p>
    <w:p w14:paraId="6F84CD4C" w14:textId="77777777" w:rsidR="007F6BFF" w:rsidRPr="003D0CDD" w:rsidRDefault="007F6BFF" w:rsidP="007F6BFF">
      <w:pPr>
        <w:pStyle w:val="3"/>
        <w:rPr>
          <w:color w:val="auto"/>
          <w:sz w:val="28"/>
          <w:szCs w:val="28"/>
        </w:rPr>
      </w:pPr>
      <w:r w:rsidRPr="003D0CDD">
        <w:rPr>
          <w:b/>
          <w:bCs/>
          <w:color w:val="auto"/>
          <w:sz w:val="28"/>
          <w:szCs w:val="28"/>
        </w:rPr>
        <w:t>7.</w:t>
      </w:r>
      <w:r w:rsidRPr="003D0CDD">
        <w:rPr>
          <w:color w:val="auto"/>
          <w:sz w:val="28"/>
          <w:szCs w:val="28"/>
        </w:rPr>
        <w:t xml:space="preserve"> </w:t>
      </w:r>
      <w:r w:rsidRPr="003D0CDD">
        <w:rPr>
          <w:rStyle w:val="a9"/>
          <w:color w:val="auto"/>
          <w:sz w:val="28"/>
          <w:szCs w:val="28"/>
        </w:rPr>
        <w:t>Scalability and Flexibility</w:t>
      </w:r>
    </w:p>
    <w:p w14:paraId="5A161718" w14:textId="77777777" w:rsidR="007F6BFF" w:rsidRPr="007F6BFF" w:rsidRDefault="007F6BFF" w:rsidP="00133EBE">
      <w:pPr>
        <w:numPr>
          <w:ilvl w:val="0"/>
          <w:numId w:val="20"/>
        </w:numPr>
        <w:spacing w:before="100" w:beforeAutospacing="1" w:after="100" w:afterAutospacing="1"/>
        <w:rPr>
          <w:sz w:val="24"/>
          <w:szCs w:val="24"/>
        </w:rPr>
      </w:pPr>
      <w:r w:rsidRPr="007F6BFF">
        <w:rPr>
          <w:sz w:val="24"/>
          <w:szCs w:val="24"/>
        </w:rPr>
        <w:t>An inability to scale or customize features to suit the hotel’s unique needs, like personalized guest experiences or loyalty programs.</w:t>
      </w:r>
    </w:p>
    <w:p w14:paraId="24E705B0" w14:textId="77777777" w:rsidR="007F6BFF" w:rsidRPr="007F6BFF" w:rsidRDefault="007F6BFF" w:rsidP="00133EBE">
      <w:pPr>
        <w:numPr>
          <w:ilvl w:val="0"/>
          <w:numId w:val="20"/>
        </w:numPr>
        <w:spacing w:before="100" w:beforeAutospacing="1" w:after="100" w:afterAutospacing="1"/>
        <w:rPr>
          <w:sz w:val="24"/>
          <w:szCs w:val="24"/>
        </w:rPr>
      </w:pPr>
      <w:r w:rsidRPr="007F6BFF">
        <w:rPr>
          <w:sz w:val="24"/>
          <w:szCs w:val="24"/>
        </w:rPr>
        <w:t>Integrating with third-party tools (e.g., travel agencies or review platforms) is often a challenge.</w:t>
      </w:r>
    </w:p>
    <w:p w14:paraId="43114873" w14:textId="77777777" w:rsidR="007F6BFF" w:rsidRPr="003D0CDD" w:rsidRDefault="007F6BFF" w:rsidP="007F6BFF">
      <w:pPr>
        <w:pStyle w:val="3"/>
        <w:rPr>
          <w:b/>
          <w:bCs/>
          <w:color w:val="auto"/>
          <w:sz w:val="28"/>
          <w:szCs w:val="28"/>
        </w:rPr>
      </w:pPr>
      <w:r w:rsidRPr="003D0CDD">
        <w:rPr>
          <w:b/>
          <w:bCs/>
          <w:color w:val="auto"/>
          <w:sz w:val="28"/>
          <w:szCs w:val="28"/>
        </w:rPr>
        <w:t xml:space="preserve">8. </w:t>
      </w:r>
      <w:r w:rsidRPr="003D0CDD">
        <w:rPr>
          <w:rStyle w:val="a9"/>
          <w:color w:val="auto"/>
          <w:sz w:val="28"/>
          <w:szCs w:val="28"/>
        </w:rPr>
        <w:t>Data Security Risks</w:t>
      </w:r>
    </w:p>
    <w:p w14:paraId="2ACBBFD2" w14:textId="77777777" w:rsidR="007F6BFF" w:rsidRPr="007F6BFF" w:rsidRDefault="007F6BFF" w:rsidP="00133EBE">
      <w:pPr>
        <w:numPr>
          <w:ilvl w:val="0"/>
          <w:numId w:val="21"/>
        </w:numPr>
        <w:spacing w:before="100" w:beforeAutospacing="1" w:after="100" w:afterAutospacing="1"/>
        <w:rPr>
          <w:rFonts w:cstheme="minorHAnsi"/>
          <w:sz w:val="24"/>
          <w:szCs w:val="24"/>
        </w:rPr>
      </w:pPr>
      <w:r w:rsidRPr="007F6BFF">
        <w:rPr>
          <w:rFonts w:cstheme="minorHAnsi"/>
          <w:sz w:val="24"/>
          <w:szCs w:val="24"/>
        </w:rPr>
        <w:t>Guest information and payment details may be at risk if the hotel uses insecure systems.</w:t>
      </w:r>
    </w:p>
    <w:p w14:paraId="2248E94C" w14:textId="77777777" w:rsidR="007F6BFF" w:rsidRPr="007F6BFF" w:rsidRDefault="007F6BFF" w:rsidP="00133EBE">
      <w:pPr>
        <w:numPr>
          <w:ilvl w:val="0"/>
          <w:numId w:val="21"/>
        </w:numPr>
        <w:spacing w:before="100" w:beforeAutospacing="1" w:after="100" w:afterAutospacing="1"/>
        <w:rPr>
          <w:rFonts w:cstheme="minorHAnsi"/>
          <w:sz w:val="24"/>
          <w:szCs w:val="24"/>
        </w:rPr>
      </w:pPr>
      <w:r w:rsidRPr="007F6BFF">
        <w:rPr>
          <w:rFonts w:cstheme="minorHAnsi"/>
          <w:sz w:val="24"/>
          <w:szCs w:val="24"/>
        </w:rPr>
        <w:t>Compliance with data protection regulations (like GDPR) can be difficult without robust security features.</w:t>
      </w:r>
    </w:p>
    <w:p w14:paraId="2DBF0D7D" w14:textId="18DE2958" w:rsidR="007F6BFF" w:rsidRPr="00C14D5F" w:rsidRDefault="007F6BFF" w:rsidP="00C14D5F">
      <w:pPr>
        <w:pStyle w:val="ae"/>
        <w:rPr>
          <w:rFonts w:asciiTheme="minorHAnsi" w:hAnsiTheme="minorHAnsi" w:cstheme="minorHAnsi"/>
          <w:rtl/>
        </w:rPr>
      </w:pPr>
      <w:r w:rsidRPr="007F6BFF">
        <w:rPr>
          <w:rFonts w:asciiTheme="minorHAnsi" w:hAnsiTheme="minorHAnsi" w:cstheme="minorHAnsi"/>
        </w:rPr>
        <w:t>Addressing these challenges requires a well-designed hotel booking and management system that integrates real-time updates, automation, secure payment processing, and comprehensive reporting. A user-friendly website can streamline operations, improve customer satisfaction, and optimize resource utilization.</w:t>
      </w:r>
    </w:p>
    <w:p w14:paraId="54B4B233" w14:textId="1D8FCB08" w:rsidR="00932162" w:rsidRPr="00190284" w:rsidRDefault="0FCB4F6B" w:rsidP="4694D8EF">
      <w:pPr>
        <w:spacing w:before="100" w:beforeAutospacing="1" w:after="100" w:afterAutospacing="1"/>
        <w:rPr>
          <w:rFonts w:asciiTheme="majorHAnsi" w:hAnsiTheme="majorHAnsi" w:cstheme="minorBidi"/>
          <w:b/>
          <w:bCs/>
          <w:sz w:val="32"/>
          <w:szCs w:val="32"/>
        </w:rPr>
      </w:pPr>
      <w:r w:rsidRPr="4694D8EF">
        <w:rPr>
          <w:rFonts w:asciiTheme="majorHAnsi" w:hAnsiTheme="majorHAnsi" w:cstheme="minorBidi"/>
          <w:b/>
          <w:bCs/>
          <w:sz w:val="32"/>
          <w:szCs w:val="32"/>
        </w:rPr>
        <w:t>1.3 Problem Statement</w:t>
      </w:r>
    </w:p>
    <w:p w14:paraId="1FD9CB00" w14:textId="77777777" w:rsidR="00932162" w:rsidRPr="00190284" w:rsidRDefault="00932162" w:rsidP="00932162">
      <w:pPr>
        <w:spacing w:before="100" w:beforeAutospacing="1" w:after="100" w:afterAutospacing="1"/>
        <w:rPr>
          <w:rFonts w:asciiTheme="minorBidi" w:hAnsiTheme="minorBidi" w:cstheme="minorBidi"/>
          <w:sz w:val="24"/>
          <w:szCs w:val="24"/>
        </w:rPr>
      </w:pPr>
      <w:r w:rsidRPr="00190284">
        <w:rPr>
          <w:rFonts w:asciiTheme="minorBidi" w:hAnsiTheme="minorBidi" w:cstheme="minorBidi"/>
          <w:sz w:val="24"/>
          <w:szCs w:val="24"/>
        </w:rPr>
        <w:t>Managing a hotel is a continuously challenging endeavor that requires special attention to achieve an excellent experience for guests. The hospitality industry, which relies on the core principle of service, must adapt to the nature of the services provided to guests to leave a lasting impression. Manual hotel management has always been difficult. Meeting even the smallest requirements of guests, along with daily operational tasks, demands significant effort from hotel management. However, the introduction of hotel management systems has reduced the likelihood of errors and eased the burden on staff, allowing them to provide specific services more effectively.</w:t>
      </w:r>
    </w:p>
    <w:p w14:paraId="129583BD" w14:textId="77777777" w:rsidR="00932162" w:rsidRPr="00190284" w:rsidRDefault="00932162" w:rsidP="00932162">
      <w:pPr>
        <w:spacing w:before="100" w:beforeAutospacing="1" w:after="100" w:afterAutospacing="1"/>
        <w:rPr>
          <w:rFonts w:asciiTheme="minorBidi" w:hAnsiTheme="minorBidi" w:cstheme="minorBidi"/>
          <w:sz w:val="24"/>
          <w:szCs w:val="24"/>
        </w:rPr>
      </w:pPr>
      <w:r w:rsidRPr="00190284">
        <w:rPr>
          <w:rFonts w:asciiTheme="minorBidi" w:hAnsiTheme="minorBidi" w:cstheme="minorBidi"/>
          <w:sz w:val="24"/>
          <w:szCs w:val="24"/>
        </w:rPr>
        <w:lastRenderedPageBreak/>
        <w:t>In today’s highly competitive hospitality industry, hotels face challenges in delivering a seamless and personalized experience to their guests. Guests expect not only basic services but also tailored recommendations and high-quality experiences. However, many hotels lack a centralized system to manage their operations efficiently and offer personalized services based on guest preferences and needs.</w:t>
      </w:r>
    </w:p>
    <w:p w14:paraId="1C4A1D98" w14:textId="77777777" w:rsidR="00932162" w:rsidRPr="00190284" w:rsidRDefault="00932162" w:rsidP="00932162">
      <w:pPr>
        <w:spacing w:before="100" w:beforeAutospacing="1" w:after="100" w:afterAutospacing="1"/>
        <w:rPr>
          <w:rFonts w:asciiTheme="minorBidi" w:hAnsiTheme="minorBidi" w:cstheme="minorBidi"/>
          <w:sz w:val="24"/>
          <w:szCs w:val="24"/>
        </w:rPr>
      </w:pPr>
      <w:r w:rsidRPr="00190284">
        <w:rPr>
          <w:rFonts w:asciiTheme="minorBidi" w:hAnsiTheme="minorBidi" w:cstheme="minorBidi"/>
          <w:sz w:val="24"/>
          <w:szCs w:val="24"/>
        </w:rPr>
        <w:t>This situation leads to several key issues, including:</w:t>
      </w:r>
    </w:p>
    <w:p w14:paraId="30090A3E" w14:textId="77777777" w:rsidR="00932162" w:rsidRPr="003D0CDD" w:rsidRDefault="0FCB4F6B" w:rsidP="00133EBE">
      <w:pPr>
        <w:numPr>
          <w:ilvl w:val="0"/>
          <w:numId w:val="2"/>
        </w:numPr>
        <w:spacing w:before="100" w:beforeAutospacing="1" w:after="100" w:afterAutospacing="1"/>
        <w:jc w:val="both"/>
        <w:rPr>
          <w:rFonts w:cstheme="minorBidi"/>
          <w:sz w:val="24"/>
          <w:szCs w:val="24"/>
        </w:rPr>
      </w:pPr>
      <w:r w:rsidRPr="4694D8EF">
        <w:rPr>
          <w:rFonts w:asciiTheme="majorBidi" w:hAnsiTheme="majorBidi" w:cstheme="majorBidi"/>
          <w:b/>
          <w:bCs/>
          <w:sz w:val="24"/>
          <w:szCs w:val="24"/>
        </w:rPr>
        <w:t>Inefficient Reservation Management</w:t>
      </w:r>
      <w:r w:rsidRPr="4694D8EF">
        <w:rPr>
          <w:rFonts w:cstheme="minorBidi"/>
          <w:sz w:val="24"/>
          <w:szCs w:val="24"/>
        </w:rPr>
        <w:t>:</w:t>
      </w:r>
      <w:r w:rsidRPr="4694D8EF">
        <w:rPr>
          <w:rFonts w:cstheme="minorBidi"/>
        </w:rPr>
        <w:t xml:space="preserve"> </w:t>
      </w:r>
      <w:r w:rsidRPr="4694D8EF">
        <w:rPr>
          <w:rFonts w:cstheme="minorBidi"/>
          <w:sz w:val="24"/>
          <w:szCs w:val="24"/>
        </w:rPr>
        <w:t>Inaccurate or double bookings due to manual processes or outdated systems.</w:t>
      </w:r>
    </w:p>
    <w:p w14:paraId="54096BB6" w14:textId="77777777" w:rsidR="00932162" w:rsidRPr="00190284" w:rsidRDefault="0FCB4F6B" w:rsidP="00133EBE">
      <w:pPr>
        <w:numPr>
          <w:ilvl w:val="0"/>
          <w:numId w:val="2"/>
        </w:numPr>
        <w:spacing w:before="100" w:beforeAutospacing="1" w:after="100" w:afterAutospacing="1"/>
        <w:jc w:val="both"/>
        <w:rPr>
          <w:rFonts w:cstheme="minorBidi"/>
          <w:sz w:val="24"/>
          <w:szCs w:val="24"/>
        </w:rPr>
      </w:pPr>
      <w:r w:rsidRPr="4694D8EF">
        <w:rPr>
          <w:rFonts w:asciiTheme="majorBidi" w:hAnsiTheme="majorBidi" w:cstheme="majorBidi"/>
          <w:b/>
          <w:bCs/>
          <w:sz w:val="24"/>
          <w:szCs w:val="24"/>
        </w:rPr>
        <w:t>Guest Satisfaction Decline</w:t>
      </w:r>
      <w:r w:rsidRPr="4694D8EF">
        <w:rPr>
          <w:rFonts w:asciiTheme="majorBidi" w:hAnsiTheme="majorBidi" w:cstheme="majorBidi"/>
          <w:sz w:val="24"/>
          <w:szCs w:val="24"/>
        </w:rPr>
        <w:t>:</w:t>
      </w:r>
      <w:r w:rsidRPr="4694D8EF">
        <w:rPr>
          <w:rFonts w:cstheme="minorBidi"/>
          <w:sz w:val="24"/>
          <w:szCs w:val="24"/>
        </w:rPr>
        <w:t xml:space="preserve"> Limited personalized recommendations and services, leading to lower guest satisfaction and engagement.</w:t>
      </w:r>
    </w:p>
    <w:p w14:paraId="4331895D" w14:textId="77777777" w:rsidR="00932162" w:rsidRPr="00190284" w:rsidRDefault="0FCB4F6B" w:rsidP="00133EBE">
      <w:pPr>
        <w:numPr>
          <w:ilvl w:val="0"/>
          <w:numId w:val="2"/>
        </w:numPr>
        <w:spacing w:before="100" w:beforeAutospacing="1" w:after="100" w:afterAutospacing="1"/>
        <w:jc w:val="both"/>
        <w:rPr>
          <w:rFonts w:cstheme="minorBidi"/>
          <w:sz w:val="24"/>
          <w:szCs w:val="24"/>
        </w:rPr>
      </w:pPr>
      <w:r w:rsidRPr="4694D8EF">
        <w:rPr>
          <w:rFonts w:asciiTheme="majorBidi" w:hAnsiTheme="majorBidi" w:cstheme="majorBidi"/>
          <w:b/>
          <w:bCs/>
          <w:sz w:val="24"/>
          <w:szCs w:val="24"/>
        </w:rPr>
        <w:t>Operational Inefficiencies</w:t>
      </w:r>
      <w:r w:rsidRPr="4694D8EF">
        <w:rPr>
          <w:rFonts w:cstheme="minorBidi"/>
          <w:sz w:val="24"/>
          <w:szCs w:val="24"/>
        </w:rPr>
        <w:t>: Poor coordination between different departments like front desk, housekeeping, and room service, leading to delays and errors.</w:t>
      </w:r>
    </w:p>
    <w:p w14:paraId="2F4A6737" w14:textId="77777777" w:rsidR="00932162" w:rsidRPr="001C7939" w:rsidRDefault="0FCB4F6B" w:rsidP="00133EBE">
      <w:pPr>
        <w:numPr>
          <w:ilvl w:val="0"/>
          <w:numId w:val="2"/>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Lack of Data Utilization</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Inadequate use of guest data to gain insights for improving services and targeting repeat customers.</w:t>
      </w:r>
    </w:p>
    <w:p w14:paraId="6A621DF2" w14:textId="77777777" w:rsidR="00932162" w:rsidRPr="00932162" w:rsidRDefault="0FCB4F6B" w:rsidP="00133EBE">
      <w:pPr>
        <w:numPr>
          <w:ilvl w:val="0"/>
          <w:numId w:val="2"/>
        </w:numPr>
        <w:spacing w:before="100" w:beforeAutospacing="1" w:after="100" w:afterAutospacing="1"/>
        <w:jc w:val="both"/>
        <w:rPr>
          <w:rFonts w:ascii="Arial" w:hAnsi="Arial" w:cs="Arial"/>
        </w:rPr>
      </w:pPr>
      <w:r w:rsidRPr="4694D8EF">
        <w:rPr>
          <w:rFonts w:asciiTheme="majorBidi" w:hAnsiTheme="majorBidi" w:cstheme="majorBidi"/>
          <w:b/>
          <w:bCs/>
          <w:sz w:val="24"/>
          <w:szCs w:val="24"/>
        </w:rPr>
        <w:t>Feedback Management</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Difficulty in effectively gathering and acting on guest feedback in real time to improve services</w:t>
      </w:r>
      <w:r w:rsidRPr="4694D8EF">
        <w:rPr>
          <w:rFonts w:ascii="Arial" w:hAnsi="Arial" w:cs="Arial"/>
        </w:rPr>
        <w:t>.</w:t>
      </w:r>
    </w:p>
    <w:p w14:paraId="4B3D42D1" w14:textId="77777777" w:rsidR="00932162" w:rsidRPr="00190284" w:rsidRDefault="0FCB4F6B" w:rsidP="00133EBE">
      <w:pPr>
        <w:numPr>
          <w:ilvl w:val="0"/>
          <w:numId w:val="2"/>
        </w:numPr>
        <w:spacing w:before="100" w:beforeAutospacing="1" w:after="100" w:afterAutospacing="1"/>
        <w:jc w:val="both"/>
        <w:rPr>
          <w:rFonts w:cstheme="minorBidi"/>
          <w:sz w:val="24"/>
          <w:szCs w:val="24"/>
        </w:rPr>
      </w:pPr>
      <w:r w:rsidRPr="4694D8EF">
        <w:rPr>
          <w:rFonts w:asciiTheme="majorBidi" w:hAnsiTheme="majorBidi" w:cstheme="majorBidi"/>
          <w:b/>
          <w:bCs/>
          <w:sz w:val="24"/>
          <w:szCs w:val="24"/>
        </w:rPr>
        <w:t>Difficulty in Retrieving Guest Records</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Challenges in accessing guest records quickly and easily.</w:t>
      </w:r>
    </w:p>
    <w:p w14:paraId="29FD995B" w14:textId="77777777" w:rsidR="00932162" w:rsidRPr="003D0CDD" w:rsidRDefault="0FCB4F6B" w:rsidP="4694D8EF">
      <w:pPr>
        <w:spacing w:before="100" w:beforeAutospacing="1" w:after="100" w:afterAutospacing="1"/>
        <w:jc w:val="both"/>
        <w:rPr>
          <w:rFonts w:asciiTheme="minorBidi" w:hAnsiTheme="minorBidi" w:cstheme="minorBidi"/>
          <w:sz w:val="24"/>
          <w:szCs w:val="24"/>
        </w:rPr>
      </w:pPr>
      <w:r w:rsidRPr="4694D8EF">
        <w:rPr>
          <w:rFonts w:asciiTheme="minorBidi" w:hAnsiTheme="minorBidi" w:cstheme="minorBidi"/>
          <w:sz w:val="24"/>
          <w:szCs w:val="24"/>
        </w:rPr>
        <w:t>The major drawbacks of manual hotel management systems compared to computerized ones include:</w:t>
      </w:r>
    </w:p>
    <w:p w14:paraId="05F5CE27" w14:textId="77777777" w:rsidR="00932162" w:rsidRPr="001C7939" w:rsidRDefault="0FCB4F6B" w:rsidP="00133EBE">
      <w:pPr>
        <w:numPr>
          <w:ilvl w:val="0"/>
          <w:numId w:val="3"/>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Time Consuming</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Manual processes take significantly longer.</w:t>
      </w:r>
    </w:p>
    <w:p w14:paraId="12034DB6" w14:textId="77777777" w:rsidR="00932162" w:rsidRPr="00190284" w:rsidRDefault="0FCB4F6B" w:rsidP="00133EBE">
      <w:pPr>
        <w:numPr>
          <w:ilvl w:val="0"/>
          <w:numId w:val="3"/>
        </w:numPr>
        <w:spacing w:before="100" w:beforeAutospacing="1" w:after="100" w:afterAutospacing="1"/>
        <w:jc w:val="both"/>
        <w:rPr>
          <w:rFonts w:cstheme="minorBidi"/>
          <w:sz w:val="24"/>
          <w:szCs w:val="24"/>
        </w:rPr>
      </w:pPr>
      <w:r w:rsidRPr="4694D8EF">
        <w:rPr>
          <w:rFonts w:asciiTheme="majorBidi" w:hAnsiTheme="majorBidi" w:cstheme="majorBidi"/>
          <w:b/>
          <w:bCs/>
          <w:sz w:val="24"/>
          <w:szCs w:val="24"/>
        </w:rPr>
        <w:t>Data Loss</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Data may be lost, leaving employees unaware of important information.</w:t>
      </w:r>
    </w:p>
    <w:p w14:paraId="6EC6DAF3" w14:textId="77777777" w:rsidR="00932162" w:rsidRPr="001C7939" w:rsidRDefault="0FCB4F6B" w:rsidP="00133EBE">
      <w:pPr>
        <w:numPr>
          <w:ilvl w:val="0"/>
          <w:numId w:val="3"/>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Manual Record Keeping</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Requires significant effort</w:t>
      </w:r>
      <w:r w:rsidRPr="4694D8EF">
        <w:rPr>
          <w:rFonts w:ascii="Times New Roman" w:hAnsi="Times New Roman"/>
          <w:sz w:val="24"/>
          <w:szCs w:val="24"/>
        </w:rPr>
        <w:t>.</w:t>
      </w:r>
    </w:p>
    <w:p w14:paraId="0E572860" w14:textId="77777777" w:rsidR="00932162" w:rsidRPr="001C7939" w:rsidRDefault="0FCB4F6B" w:rsidP="00133EBE">
      <w:pPr>
        <w:numPr>
          <w:ilvl w:val="0"/>
          <w:numId w:val="3"/>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Data Reliability</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Handwritten data may not be reliable, and human errors can occur, such as incorrect phone numbers</w:t>
      </w:r>
      <w:r w:rsidRPr="4694D8EF">
        <w:rPr>
          <w:rFonts w:ascii="Times New Roman" w:hAnsi="Times New Roman"/>
          <w:sz w:val="24"/>
          <w:szCs w:val="24"/>
        </w:rPr>
        <w:t>.</w:t>
      </w:r>
    </w:p>
    <w:p w14:paraId="6A058B69" w14:textId="77777777" w:rsidR="00932162" w:rsidRPr="001C7939" w:rsidRDefault="0FCB4F6B" w:rsidP="00133EBE">
      <w:pPr>
        <w:numPr>
          <w:ilvl w:val="0"/>
          <w:numId w:val="3"/>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Slow Reservation Process</w:t>
      </w:r>
      <w:r w:rsidRPr="4694D8EF">
        <w:rPr>
          <w:rFonts w:ascii="Times New Roman" w:hAnsi="Times New Roman"/>
          <w:sz w:val="24"/>
          <w:szCs w:val="24"/>
        </w:rPr>
        <w:t xml:space="preserve">: </w:t>
      </w:r>
      <w:r w:rsidRPr="4694D8EF">
        <w:rPr>
          <w:rFonts w:cstheme="minorBidi"/>
          <w:sz w:val="24"/>
          <w:szCs w:val="24"/>
        </w:rPr>
        <w:t>Delays in completing reservation tasks</w:t>
      </w:r>
      <w:r w:rsidRPr="4694D8EF">
        <w:rPr>
          <w:rFonts w:ascii="Times New Roman" w:hAnsi="Times New Roman"/>
          <w:sz w:val="24"/>
          <w:szCs w:val="24"/>
        </w:rPr>
        <w:t>.</w:t>
      </w:r>
    </w:p>
    <w:p w14:paraId="7AC34B84" w14:textId="77777777" w:rsidR="00932162" w:rsidRPr="001C7939" w:rsidRDefault="0FCB4F6B" w:rsidP="00133EBE">
      <w:pPr>
        <w:numPr>
          <w:ilvl w:val="0"/>
          <w:numId w:val="3"/>
        </w:numPr>
        <w:spacing w:before="100" w:beforeAutospacing="1" w:after="100" w:afterAutospacing="1"/>
        <w:jc w:val="both"/>
        <w:rPr>
          <w:rFonts w:ascii="Times New Roman" w:hAnsi="Times New Roman"/>
          <w:sz w:val="24"/>
          <w:szCs w:val="24"/>
        </w:rPr>
      </w:pPr>
      <w:r w:rsidRPr="4694D8EF">
        <w:rPr>
          <w:rFonts w:asciiTheme="majorBidi" w:hAnsiTheme="majorBidi" w:cstheme="majorBidi"/>
          <w:b/>
          <w:bCs/>
          <w:sz w:val="24"/>
          <w:szCs w:val="24"/>
        </w:rPr>
        <w:t>Low Security Levels</w:t>
      </w:r>
      <w:r w:rsidRPr="4694D8EF">
        <w:rPr>
          <w:rFonts w:asciiTheme="majorBidi" w:hAnsiTheme="majorBidi" w:cstheme="majorBidi"/>
          <w:sz w:val="24"/>
          <w:szCs w:val="24"/>
        </w:rPr>
        <w:t>:</w:t>
      </w:r>
      <w:r w:rsidRPr="4694D8EF">
        <w:rPr>
          <w:rFonts w:ascii="Times New Roman" w:hAnsi="Times New Roman"/>
          <w:sz w:val="24"/>
          <w:szCs w:val="24"/>
        </w:rPr>
        <w:t xml:space="preserve"> </w:t>
      </w:r>
      <w:r w:rsidRPr="4694D8EF">
        <w:rPr>
          <w:rFonts w:cstheme="minorBidi"/>
          <w:sz w:val="24"/>
          <w:szCs w:val="24"/>
        </w:rPr>
        <w:t>Files are prone to theft or unauthorized modification due to low data security standards.</w:t>
      </w:r>
    </w:p>
    <w:p w14:paraId="18B0EC86" w14:textId="77777777" w:rsidR="00932162" w:rsidRPr="00190284" w:rsidRDefault="0FCB4F6B" w:rsidP="4694D8EF">
      <w:pPr>
        <w:spacing w:before="100" w:beforeAutospacing="1" w:after="100" w:afterAutospacing="1"/>
        <w:jc w:val="both"/>
        <w:rPr>
          <w:rFonts w:asciiTheme="minorBidi" w:hAnsiTheme="minorBidi" w:cstheme="minorBidi"/>
          <w:sz w:val="24"/>
          <w:szCs w:val="24"/>
          <w:rtl/>
        </w:rPr>
      </w:pPr>
      <w:r w:rsidRPr="4694D8EF">
        <w:rPr>
          <w:rFonts w:asciiTheme="minorBidi" w:hAnsiTheme="minorBidi" w:cstheme="minorBidi"/>
          <w:sz w:val="24"/>
          <w:szCs w:val="24"/>
        </w:rPr>
        <w:t>To address these challenges, the implementation of a hotel management system becomes essential.</w:t>
      </w:r>
    </w:p>
    <w:p w14:paraId="54CD245A" w14:textId="77777777" w:rsidR="007F6BFF" w:rsidRDefault="007F6BFF" w:rsidP="00932162">
      <w:pPr>
        <w:spacing w:before="100" w:beforeAutospacing="1" w:after="100" w:afterAutospacing="1"/>
        <w:rPr>
          <w:rFonts w:ascii="Times New Roman" w:hAnsi="Times New Roman"/>
          <w:sz w:val="24"/>
          <w:szCs w:val="24"/>
        </w:rPr>
      </w:pPr>
    </w:p>
    <w:p w14:paraId="1DE4CBF8" w14:textId="77777777" w:rsidR="00C14D5F" w:rsidRDefault="00C14D5F" w:rsidP="00932162">
      <w:pPr>
        <w:spacing w:before="100" w:beforeAutospacing="1" w:after="100" w:afterAutospacing="1"/>
        <w:rPr>
          <w:rFonts w:ascii="Times New Roman" w:hAnsi="Times New Roman"/>
          <w:sz w:val="24"/>
          <w:szCs w:val="24"/>
        </w:rPr>
      </w:pPr>
    </w:p>
    <w:p w14:paraId="6D71A901" w14:textId="77777777" w:rsidR="00C14D5F" w:rsidRDefault="00C14D5F" w:rsidP="00932162">
      <w:pPr>
        <w:spacing w:before="100" w:beforeAutospacing="1" w:after="100" w:afterAutospacing="1"/>
        <w:rPr>
          <w:rFonts w:ascii="Times New Roman" w:hAnsi="Times New Roman"/>
          <w:sz w:val="24"/>
          <w:szCs w:val="24"/>
        </w:rPr>
      </w:pPr>
    </w:p>
    <w:p w14:paraId="3C6D893E" w14:textId="77777777" w:rsidR="00C14D5F" w:rsidRDefault="00C14D5F" w:rsidP="00932162">
      <w:pPr>
        <w:spacing w:before="100" w:beforeAutospacing="1" w:after="100" w:afterAutospacing="1"/>
        <w:rPr>
          <w:rFonts w:ascii="Times New Roman" w:hAnsi="Times New Roman"/>
          <w:sz w:val="24"/>
          <w:szCs w:val="24"/>
        </w:rPr>
      </w:pPr>
    </w:p>
    <w:p w14:paraId="5136EF5B" w14:textId="77777777" w:rsidR="00C14D5F" w:rsidRPr="001C7939" w:rsidRDefault="00C14D5F" w:rsidP="00932162">
      <w:pPr>
        <w:spacing w:before="100" w:beforeAutospacing="1" w:after="100" w:afterAutospacing="1"/>
        <w:rPr>
          <w:rFonts w:ascii="Times New Roman" w:hAnsi="Times New Roman"/>
          <w:sz w:val="24"/>
          <w:szCs w:val="24"/>
        </w:rPr>
      </w:pPr>
    </w:p>
    <w:p w14:paraId="2486FDA9" w14:textId="77777777" w:rsidR="00932162" w:rsidRPr="00190284" w:rsidRDefault="00932162" w:rsidP="00932162">
      <w:pPr>
        <w:spacing w:before="100" w:beforeAutospacing="1" w:after="100" w:afterAutospacing="1"/>
        <w:outlineLvl w:val="2"/>
        <w:rPr>
          <w:rFonts w:asciiTheme="majorHAnsi" w:hAnsiTheme="majorHAnsi"/>
          <w:b/>
          <w:bCs/>
          <w:sz w:val="28"/>
          <w:szCs w:val="28"/>
        </w:rPr>
      </w:pPr>
      <w:r w:rsidRPr="00190284">
        <w:rPr>
          <w:rFonts w:asciiTheme="majorHAnsi" w:hAnsiTheme="majorHAnsi"/>
          <w:b/>
          <w:bCs/>
          <w:sz w:val="28"/>
          <w:szCs w:val="28"/>
        </w:rPr>
        <w:lastRenderedPageBreak/>
        <w:t>1.4 Significance of the Project</w:t>
      </w:r>
    </w:p>
    <w:p w14:paraId="02683650" w14:textId="77777777" w:rsidR="00932162" w:rsidRPr="001C7939" w:rsidRDefault="00932162" w:rsidP="00932162">
      <w:pPr>
        <w:spacing w:before="100" w:beforeAutospacing="1" w:after="100" w:afterAutospacing="1"/>
        <w:rPr>
          <w:rFonts w:ascii="Times New Roman" w:hAnsi="Times New Roman"/>
          <w:sz w:val="24"/>
          <w:szCs w:val="24"/>
        </w:rPr>
      </w:pPr>
      <w:r w:rsidRPr="001C7939">
        <w:rPr>
          <w:rFonts w:ascii="Times New Roman" w:hAnsi="Times New Roman"/>
          <w:sz w:val="24"/>
          <w:szCs w:val="24"/>
        </w:rPr>
        <w:t>The implementation of a hotel management software system is crucial for modernizing hotel operations and improving overall efficiency. This project addresses several key areas:</w:t>
      </w:r>
    </w:p>
    <w:p w14:paraId="6F64F330" w14:textId="77777777" w:rsidR="00932162" w:rsidRPr="003D0CDD" w:rsidRDefault="00932162" w:rsidP="00133EBE">
      <w:pPr>
        <w:numPr>
          <w:ilvl w:val="0"/>
          <w:numId w:val="4"/>
        </w:numPr>
        <w:spacing w:before="100" w:beforeAutospacing="1" w:after="100" w:afterAutospacing="1"/>
        <w:rPr>
          <w:rFonts w:cstheme="minorHAnsi"/>
          <w:sz w:val="24"/>
          <w:szCs w:val="24"/>
        </w:rPr>
      </w:pPr>
      <w:r w:rsidRPr="001C7939">
        <w:rPr>
          <w:rFonts w:ascii="Times New Roman" w:hAnsi="Times New Roman"/>
          <w:b/>
          <w:bCs/>
          <w:sz w:val="24"/>
          <w:szCs w:val="24"/>
        </w:rPr>
        <w:t>Operational Efficiency</w:t>
      </w:r>
      <w:r w:rsidRPr="001C7939">
        <w:rPr>
          <w:rFonts w:ascii="Times New Roman" w:hAnsi="Times New Roman"/>
          <w:sz w:val="24"/>
          <w:szCs w:val="24"/>
        </w:rPr>
        <w:t xml:space="preserve">: </w:t>
      </w:r>
      <w:r w:rsidRPr="003D0CDD">
        <w:rPr>
          <w:rFonts w:cstheme="minorHAnsi"/>
          <w:sz w:val="24"/>
          <w:szCs w:val="24"/>
        </w:rPr>
        <w:t>By automating processes such as reservations, billing, and inventory management, the system reduces the time and effort required to perform daily tasks. This leads to quicker service and fewer errors, ultimately improving the hotel's bottom line.</w:t>
      </w:r>
    </w:p>
    <w:p w14:paraId="7583C5AD" w14:textId="77777777" w:rsidR="00932162" w:rsidRPr="003D0CDD" w:rsidRDefault="00932162" w:rsidP="00133EBE">
      <w:pPr>
        <w:numPr>
          <w:ilvl w:val="0"/>
          <w:numId w:val="4"/>
        </w:numPr>
        <w:spacing w:before="100" w:beforeAutospacing="1" w:after="100" w:afterAutospacing="1"/>
        <w:rPr>
          <w:rFonts w:cstheme="minorHAnsi"/>
          <w:sz w:val="24"/>
          <w:szCs w:val="24"/>
        </w:rPr>
      </w:pPr>
      <w:r w:rsidRPr="001C7939">
        <w:rPr>
          <w:rFonts w:ascii="Times New Roman" w:hAnsi="Times New Roman"/>
          <w:b/>
          <w:bCs/>
          <w:sz w:val="24"/>
          <w:szCs w:val="24"/>
        </w:rPr>
        <w:t>Enhanced Guest Experience</w:t>
      </w:r>
      <w:r w:rsidRPr="001C7939">
        <w:rPr>
          <w:rFonts w:ascii="Times New Roman" w:hAnsi="Times New Roman"/>
          <w:sz w:val="24"/>
          <w:szCs w:val="24"/>
        </w:rPr>
        <w:t xml:space="preserve">: </w:t>
      </w:r>
      <w:r w:rsidRPr="003D0CDD">
        <w:rPr>
          <w:rFonts w:cstheme="minorHAnsi"/>
          <w:sz w:val="24"/>
          <w:szCs w:val="24"/>
        </w:rPr>
        <w:t>With personalized services and tailored recommendations, hotels can create memorable experiences for guests. This software allows for easy access to guest preferences, enabling staff to provide better service and foster loyalty.</w:t>
      </w:r>
    </w:p>
    <w:p w14:paraId="223CFEC3" w14:textId="77777777" w:rsidR="00932162" w:rsidRPr="001C7939" w:rsidRDefault="00932162" w:rsidP="00133EBE">
      <w:pPr>
        <w:numPr>
          <w:ilvl w:val="0"/>
          <w:numId w:val="4"/>
        </w:numPr>
        <w:spacing w:before="100" w:beforeAutospacing="1" w:after="100" w:afterAutospacing="1"/>
        <w:rPr>
          <w:rFonts w:ascii="Times New Roman" w:hAnsi="Times New Roman"/>
          <w:sz w:val="24"/>
          <w:szCs w:val="24"/>
        </w:rPr>
      </w:pPr>
      <w:r w:rsidRPr="001C7939">
        <w:rPr>
          <w:rFonts w:ascii="Times New Roman" w:hAnsi="Times New Roman"/>
          <w:b/>
          <w:bCs/>
          <w:sz w:val="24"/>
          <w:szCs w:val="24"/>
        </w:rPr>
        <w:t>Data-Driven Decision Making</w:t>
      </w:r>
      <w:r w:rsidRPr="001C7939">
        <w:rPr>
          <w:rFonts w:ascii="Times New Roman" w:hAnsi="Times New Roman"/>
          <w:sz w:val="24"/>
          <w:szCs w:val="24"/>
        </w:rPr>
        <w:t xml:space="preserve">: </w:t>
      </w:r>
      <w:r w:rsidRPr="003D0CDD">
        <w:rPr>
          <w:rFonts w:cstheme="minorHAnsi"/>
          <w:sz w:val="24"/>
          <w:szCs w:val="24"/>
        </w:rPr>
        <w:t>The system collects and analyzes guest data, allowing hotel managers to gain insights into trends and preferences. This information is vital for targeted marketing and improving service offerings.</w:t>
      </w:r>
    </w:p>
    <w:p w14:paraId="02BD557B" w14:textId="77777777" w:rsidR="00932162" w:rsidRPr="001C7939" w:rsidRDefault="00932162" w:rsidP="00133EBE">
      <w:pPr>
        <w:numPr>
          <w:ilvl w:val="0"/>
          <w:numId w:val="4"/>
        </w:numPr>
        <w:spacing w:before="100" w:beforeAutospacing="1" w:after="100" w:afterAutospacing="1"/>
        <w:rPr>
          <w:rFonts w:ascii="Times New Roman" w:hAnsi="Times New Roman"/>
          <w:sz w:val="24"/>
          <w:szCs w:val="24"/>
        </w:rPr>
      </w:pPr>
      <w:r w:rsidRPr="001C7939">
        <w:rPr>
          <w:rFonts w:ascii="Times New Roman" w:hAnsi="Times New Roman"/>
          <w:b/>
          <w:bCs/>
          <w:sz w:val="24"/>
          <w:szCs w:val="24"/>
        </w:rPr>
        <w:t>Effective Feedback Management</w:t>
      </w:r>
      <w:r w:rsidRPr="001C7939">
        <w:rPr>
          <w:rFonts w:ascii="Times New Roman" w:hAnsi="Times New Roman"/>
          <w:sz w:val="24"/>
          <w:szCs w:val="24"/>
        </w:rPr>
        <w:t xml:space="preserve">: </w:t>
      </w:r>
      <w:r w:rsidRPr="003D0CDD">
        <w:rPr>
          <w:rFonts w:cstheme="minorHAnsi"/>
          <w:sz w:val="24"/>
          <w:szCs w:val="24"/>
        </w:rPr>
        <w:t>The software facilitates real-time collection of guest feedback, enabling hotels to respond swiftly to concerns and enhance service quality continuously.</w:t>
      </w:r>
    </w:p>
    <w:p w14:paraId="27B3CC6E" w14:textId="77777777" w:rsidR="00932162" w:rsidRPr="003D0CDD" w:rsidRDefault="00932162" w:rsidP="00133EBE">
      <w:pPr>
        <w:numPr>
          <w:ilvl w:val="0"/>
          <w:numId w:val="4"/>
        </w:numPr>
        <w:spacing w:before="100" w:beforeAutospacing="1" w:after="100" w:afterAutospacing="1"/>
        <w:rPr>
          <w:rFonts w:cstheme="minorHAnsi"/>
          <w:sz w:val="24"/>
          <w:szCs w:val="24"/>
        </w:rPr>
      </w:pPr>
      <w:r w:rsidRPr="001C7939">
        <w:rPr>
          <w:rFonts w:ascii="Times New Roman" w:hAnsi="Times New Roman"/>
          <w:b/>
          <w:bCs/>
          <w:sz w:val="24"/>
          <w:szCs w:val="24"/>
        </w:rPr>
        <w:t>Improved Security</w:t>
      </w:r>
      <w:r w:rsidRPr="001C7939">
        <w:rPr>
          <w:rFonts w:ascii="Times New Roman" w:hAnsi="Times New Roman"/>
          <w:sz w:val="24"/>
          <w:szCs w:val="24"/>
        </w:rPr>
        <w:t xml:space="preserve">: </w:t>
      </w:r>
      <w:r w:rsidRPr="003D0CDD">
        <w:rPr>
          <w:rFonts w:cstheme="minorHAnsi"/>
          <w:sz w:val="24"/>
          <w:szCs w:val="24"/>
        </w:rPr>
        <w:t>With advanced data protection measures, the system ensures that guest information is kept secure, fostering trust and compliance with regulations.</w:t>
      </w:r>
    </w:p>
    <w:p w14:paraId="1F1A8666" w14:textId="77777777" w:rsidR="00932162" w:rsidRPr="003D0CDD" w:rsidRDefault="00932162" w:rsidP="00133EBE">
      <w:pPr>
        <w:numPr>
          <w:ilvl w:val="0"/>
          <w:numId w:val="4"/>
        </w:numPr>
        <w:spacing w:before="100" w:beforeAutospacing="1" w:after="100" w:afterAutospacing="1"/>
        <w:rPr>
          <w:rFonts w:cstheme="minorHAnsi"/>
          <w:sz w:val="24"/>
          <w:szCs w:val="24"/>
        </w:rPr>
      </w:pPr>
      <w:r w:rsidRPr="001C7939">
        <w:rPr>
          <w:rFonts w:ascii="Times New Roman" w:hAnsi="Times New Roman"/>
          <w:b/>
          <w:bCs/>
          <w:sz w:val="24"/>
          <w:szCs w:val="24"/>
        </w:rPr>
        <w:t>Increased Revenue</w:t>
      </w:r>
      <w:r w:rsidRPr="001C7939">
        <w:rPr>
          <w:rFonts w:ascii="Times New Roman" w:hAnsi="Times New Roman"/>
          <w:sz w:val="24"/>
          <w:szCs w:val="24"/>
        </w:rPr>
        <w:t xml:space="preserve">: </w:t>
      </w:r>
      <w:r w:rsidRPr="003D0CDD">
        <w:rPr>
          <w:rFonts w:cstheme="minorHAnsi"/>
          <w:sz w:val="24"/>
          <w:szCs w:val="24"/>
        </w:rPr>
        <w:t>By improving booking accuracy and enhancing customer satisfaction, hotels can boost occupancy rates and drive higher revenues.</w:t>
      </w:r>
    </w:p>
    <w:p w14:paraId="2641A8BA" w14:textId="77777777" w:rsidR="00932162" w:rsidRPr="003D0CDD" w:rsidRDefault="00932162" w:rsidP="00133EBE">
      <w:pPr>
        <w:numPr>
          <w:ilvl w:val="0"/>
          <w:numId w:val="4"/>
        </w:numPr>
        <w:spacing w:before="100" w:beforeAutospacing="1" w:after="100" w:afterAutospacing="1"/>
        <w:rPr>
          <w:rFonts w:cstheme="minorHAnsi"/>
          <w:sz w:val="24"/>
          <w:szCs w:val="24"/>
        </w:rPr>
      </w:pPr>
      <w:r w:rsidRPr="001C7939">
        <w:rPr>
          <w:rFonts w:ascii="Times New Roman" w:hAnsi="Times New Roman"/>
          <w:b/>
          <w:bCs/>
          <w:sz w:val="24"/>
          <w:szCs w:val="24"/>
        </w:rPr>
        <w:t>Sustainable Growth</w:t>
      </w:r>
      <w:r w:rsidRPr="001C7939">
        <w:rPr>
          <w:rFonts w:ascii="Times New Roman" w:hAnsi="Times New Roman"/>
          <w:sz w:val="24"/>
          <w:szCs w:val="24"/>
        </w:rPr>
        <w:t xml:space="preserve">: </w:t>
      </w:r>
      <w:r w:rsidRPr="003D0CDD">
        <w:rPr>
          <w:rFonts w:cstheme="minorHAnsi"/>
          <w:sz w:val="24"/>
          <w:szCs w:val="24"/>
        </w:rPr>
        <w:t>By streamlining operations and enhancing guest satisfaction, this project positions hotels for long-term success and profitability.</w:t>
      </w:r>
    </w:p>
    <w:p w14:paraId="1231BE67" w14:textId="079F8726" w:rsidR="001820FE" w:rsidRPr="00C14D5F" w:rsidRDefault="00932162" w:rsidP="00C14D5F">
      <w:pPr>
        <w:spacing w:before="100" w:beforeAutospacing="1" w:after="100" w:afterAutospacing="1"/>
        <w:rPr>
          <w:rFonts w:ascii="Times New Roman" w:hAnsi="Times New Roman"/>
          <w:sz w:val="24"/>
          <w:szCs w:val="24"/>
        </w:rPr>
      </w:pPr>
      <w:r w:rsidRPr="001C7939">
        <w:rPr>
          <w:rFonts w:ascii="Times New Roman" w:hAnsi="Times New Roman"/>
          <w:sz w:val="24"/>
          <w:szCs w:val="24"/>
        </w:rPr>
        <w:t>In conclusion, the significance of this project extends beyond mere efficiency; it fundamentally transforms how hotels operate, ensuring they meet the evolving demands of guests while securing a competitive advantage in the hospitality industry.</w:t>
      </w:r>
    </w:p>
    <w:p w14:paraId="0EB14144" w14:textId="43895C1C" w:rsidR="001820FE" w:rsidRDefault="1F420FB0" w:rsidP="001820FE">
      <w:pPr>
        <w:rPr>
          <w:b/>
          <w:bCs/>
          <w:sz w:val="32"/>
          <w:szCs w:val="32"/>
        </w:rPr>
      </w:pPr>
      <w:r w:rsidRPr="4694D8EF">
        <w:rPr>
          <w:b/>
          <w:bCs/>
          <w:sz w:val="32"/>
          <w:szCs w:val="32"/>
        </w:rPr>
        <w:t>1.5 The Main Aim and Objectives of a Hotel Booking System</w:t>
      </w:r>
    </w:p>
    <w:p w14:paraId="2A708C25" w14:textId="77777777" w:rsidR="00C14D5F" w:rsidRDefault="003D0CDD" w:rsidP="00C14D5F">
      <w:pPr>
        <w:pStyle w:val="4"/>
        <w:rPr>
          <w:rStyle w:val="a9"/>
          <w:color w:val="auto"/>
          <w:sz w:val="28"/>
          <w:szCs w:val="28"/>
        </w:rPr>
      </w:pPr>
      <w:r w:rsidRPr="00D84E4C">
        <w:rPr>
          <w:rStyle w:val="a9"/>
          <w:color w:val="auto"/>
          <w:sz w:val="28"/>
          <w:szCs w:val="28"/>
        </w:rPr>
        <w:t>The Main Aim</w:t>
      </w:r>
    </w:p>
    <w:p w14:paraId="07986EB0" w14:textId="7DDB0EE1" w:rsidR="00C14D5F" w:rsidRPr="00C14D5F" w:rsidRDefault="003D0CDD" w:rsidP="00C14D5F">
      <w:pPr>
        <w:pStyle w:val="4"/>
      </w:pPr>
      <w:r>
        <w:t xml:space="preserve">The primary goal of a hotel booking system is to </w:t>
      </w:r>
      <w:r>
        <w:rPr>
          <w:rStyle w:val="a9"/>
        </w:rPr>
        <w:t>simplify the room booking process</w:t>
      </w:r>
      <w:r>
        <w:t xml:space="preserve"> for both customers and hotel staff. It aims to make it easy to view, reserve, and manage hotel rooms efficiently. This system seeks to:</w:t>
      </w:r>
    </w:p>
    <w:p w14:paraId="4D44BAC1" w14:textId="77777777" w:rsidR="003D0CDD" w:rsidRPr="00D84E4C" w:rsidRDefault="003D0CDD" w:rsidP="00133EBE">
      <w:pPr>
        <w:numPr>
          <w:ilvl w:val="0"/>
          <w:numId w:val="22"/>
        </w:numPr>
        <w:spacing w:before="100" w:beforeAutospacing="1" w:after="100" w:afterAutospacing="1"/>
        <w:rPr>
          <w:sz w:val="24"/>
          <w:szCs w:val="24"/>
        </w:rPr>
      </w:pPr>
      <w:r w:rsidRPr="00D84E4C">
        <w:rPr>
          <w:sz w:val="24"/>
          <w:szCs w:val="24"/>
        </w:rPr>
        <w:t>Increase hotel occupancy rates.</w:t>
      </w:r>
    </w:p>
    <w:p w14:paraId="458A8947" w14:textId="77777777" w:rsidR="003D0CDD" w:rsidRPr="00D84E4C" w:rsidRDefault="003D0CDD" w:rsidP="00133EBE">
      <w:pPr>
        <w:numPr>
          <w:ilvl w:val="0"/>
          <w:numId w:val="22"/>
        </w:numPr>
        <w:spacing w:before="100" w:beforeAutospacing="1" w:after="100" w:afterAutospacing="1"/>
        <w:rPr>
          <w:sz w:val="24"/>
          <w:szCs w:val="24"/>
        </w:rPr>
      </w:pPr>
      <w:r w:rsidRPr="00D84E4C">
        <w:rPr>
          <w:sz w:val="24"/>
          <w:szCs w:val="24"/>
        </w:rPr>
        <w:t>Enhance the customer experience.</w:t>
      </w:r>
    </w:p>
    <w:p w14:paraId="059D4C9B" w14:textId="77777777" w:rsidR="003D0CDD" w:rsidRPr="00D84E4C" w:rsidRDefault="003D0CDD" w:rsidP="00133EBE">
      <w:pPr>
        <w:numPr>
          <w:ilvl w:val="0"/>
          <w:numId w:val="22"/>
        </w:numPr>
        <w:spacing w:before="100" w:beforeAutospacing="1" w:after="100" w:afterAutospacing="1"/>
        <w:rPr>
          <w:sz w:val="24"/>
          <w:szCs w:val="24"/>
        </w:rPr>
      </w:pPr>
      <w:r w:rsidRPr="00D84E4C">
        <w:rPr>
          <w:sz w:val="24"/>
          <w:szCs w:val="24"/>
        </w:rPr>
        <w:t>Automate routine administrative tasks to save time and reduce errors.</w:t>
      </w:r>
    </w:p>
    <w:p w14:paraId="106DD217" w14:textId="77777777" w:rsidR="003D0CDD" w:rsidRPr="00D84E4C" w:rsidRDefault="003D0CDD" w:rsidP="003D0CDD">
      <w:pPr>
        <w:pStyle w:val="4"/>
        <w:rPr>
          <w:color w:val="auto"/>
          <w:sz w:val="24"/>
          <w:szCs w:val="24"/>
        </w:rPr>
      </w:pPr>
      <w:r w:rsidRPr="00D84E4C">
        <w:rPr>
          <w:rStyle w:val="a9"/>
          <w:color w:val="auto"/>
          <w:sz w:val="24"/>
          <w:szCs w:val="24"/>
        </w:rPr>
        <w:lastRenderedPageBreak/>
        <w:t>Objectives</w:t>
      </w:r>
    </w:p>
    <w:p w14:paraId="1AEB15A9" w14:textId="77777777" w:rsidR="003D0CDD" w:rsidRPr="00D84E4C" w:rsidRDefault="003D0CDD" w:rsidP="00133EBE">
      <w:pPr>
        <w:pStyle w:val="ae"/>
        <w:numPr>
          <w:ilvl w:val="0"/>
          <w:numId w:val="23"/>
        </w:numPr>
      </w:pPr>
      <w:r w:rsidRPr="00D84E4C">
        <w:rPr>
          <w:rStyle w:val="a9"/>
          <w:color w:val="auto"/>
        </w:rPr>
        <w:t>Automate Room Booking and Reservation</w:t>
      </w:r>
    </w:p>
    <w:p w14:paraId="23878A8D"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Allow customers to check room availability, view room details, and book rooms online, minimizing manual processes.</w:t>
      </w:r>
    </w:p>
    <w:p w14:paraId="277D3F78" w14:textId="77777777" w:rsidR="003D0CDD" w:rsidRPr="00D84E4C" w:rsidRDefault="003D0CDD" w:rsidP="00133EBE">
      <w:pPr>
        <w:pStyle w:val="ae"/>
        <w:numPr>
          <w:ilvl w:val="0"/>
          <w:numId w:val="23"/>
        </w:numPr>
      </w:pPr>
      <w:r w:rsidRPr="00D84E4C">
        <w:rPr>
          <w:rStyle w:val="a9"/>
          <w:color w:val="auto"/>
        </w:rPr>
        <w:t>Provide Real-Time Room Availability</w:t>
      </w:r>
    </w:p>
    <w:p w14:paraId="1A7A967E"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Display real-time updates on available rooms, pricing, and booking status.</w:t>
      </w:r>
    </w:p>
    <w:p w14:paraId="2B5B1EAF"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Prevent overbooking by ensuring accurate and timely information.</w:t>
      </w:r>
    </w:p>
    <w:p w14:paraId="373D3B6D" w14:textId="77777777" w:rsidR="003D0CDD" w:rsidRPr="00D84E4C" w:rsidRDefault="003D0CDD" w:rsidP="00133EBE">
      <w:pPr>
        <w:pStyle w:val="ae"/>
        <w:numPr>
          <w:ilvl w:val="0"/>
          <w:numId w:val="23"/>
        </w:numPr>
      </w:pPr>
      <w:r w:rsidRPr="00D84E4C">
        <w:rPr>
          <w:rStyle w:val="a9"/>
          <w:color w:val="auto"/>
        </w:rPr>
        <w:t>Streamline Payment Processing</w:t>
      </w:r>
    </w:p>
    <w:p w14:paraId="2A349950"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Integrate secure payment gateways to facilitate online payments.</w:t>
      </w:r>
    </w:p>
    <w:p w14:paraId="5B0185F6"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Offer multiple payment options for enhanced customer convenience.</w:t>
      </w:r>
    </w:p>
    <w:p w14:paraId="293A4E53" w14:textId="77777777" w:rsidR="003D0CDD" w:rsidRPr="00D84E4C" w:rsidRDefault="003D0CDD" w:rsidP="00133EBE">
      <w:pPr>
        <w:pStyle w:val="ae"/>
        <w:numPr>
          <w:ilvl w:val="0"/>
          <w:numId w:val="23"/>
        </w:numPr>
      </w:pPr>
      <w:r w:rsidRPr="00D84E4C">
        <w:rPr>
          <w:rStyle w:val="a9"/>
          <w:color w:val="auto"/>
        </w:rPr>
        <w:t>Improve Customer Experience</w:t>
      </w:r>
    </w:p>
    <w:p w14:paraId="484BF61F"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Enable fast and straightforward reservations with minimal effort.</w:t>
      </w:r>
    </w:p>
    <w:p w14:paraId="546DEAE7"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Provide flexibility for booking modifications and cancellations.</w:t>
      </w:r>
    </w:p>
    <w:p w14:paraId="17E46B4B" w14:textId="77777777" w:rsidR="003D0CDD" w:rsidRPr="00D84E4C" w:rsidRDefault="003D0CDD" w:rsidP="00133EBE">
      <w:pPr>
        <w:pStyle w:val="ae"/>
        <w:numPr>
          <w:ilvl w:val="0"/>
          <w:numId w:val="23"/>
        </w:numPr>
      </w:pPr>
      <w:r w:rsidRPr="00D84E4C">
        <w:rPr>
          <w:rStyle w:val="a9"/>
          <w:color w:val="auto"/>
        </w:rPr>
        <w:t>Offer Room Recommendations and Personalization</w:t>
      </w:r>
    </w:p>
    <w:p w14:paraId="537702B7" w14:textId="77777777" w:rsidR="003D0CDD" w:rsidRPr="00D84E4C" w:rsidRDefault="003D0CDD" w:rsidP="00133EBE">
      <w:pPr>
        <w:numPr>
          <w:ilvl w:val="1"/>
          <w:numId w:val="23"/>
        </w:numPr>
        <w:spacing w:before="100" w:beforeAutospacing="1" w:after="100" w:afterAutospacing="1"/>
        <w:rPr>
          <w:sz w:val="24"/>
          <w:szCs w:val="24"/>
        </w:rPr>
      </w:pPr>
      <w:r w:rsidRPr="00D84E4C">
        <w:rPr>
          <w:sz w:val="24"/>
          <w:szCs w:val="24"/>
        </w:rPr>
        <w:t>Utilize a recommendation engine to suggest rooms based on:</w:t>
      </w:r>
    </w:p>
    <w:p w14:paraId="424EB460"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User preferences.</w:t>
      </w:r>
    </w:p>
    <w:p w14:paraId="46064573"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Budget.</w:t>
      </w:r>
    </w:p>
    <w:p w14:paraId="4E68980E"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Past booking behavior.</w:t>
      </w:r>
    </w:p>
    <w:p w14:paraId="2D310A2F" w14:textId="77777777" w:rsidR="003D0CDD" w:rsidRPr="00D84E4C" w:rsidRDefault="1F420FB0" w:rsidP="00133EBE">
      <w:pPr>
        <w:numPr>
          <w:ilvl w:val="1"/>
          <w:numId w:val="23"/>
        </w:numPr>
        <w:spacing w:before="100" w:beforeAutospacing="1" w:after="100" w:afterAutospacing="1"/>
        <w:jc w:val="both"/>
        <w:rPr>
          <w:sz w:val="24"/>
          <w:szCs w:val="24"/>
        </w:rPr>
      </w:pPr>
      <w:r w:rsidRPr="4694D8EF">
        <w:rPr>
          <w:sz w:val="24"/>
          <w:szCs w:val="24"/>
        </w:rPr>
        <w:t>Enhance customer satisfaction through tailored suggestions.</w:t>
      </w:r>
    </w:p>
    <w:p w14:paraId="1988C827" w14:textId="77777777" w:rsidR="003D0CDD" w:rsidRDefault="1F420FB0" w:rsidP="00133EBE">
      <w:pPr>
        <w:pStyle w:val="ae"/>
        <w:numPr>
          <w:ilvl w:val="0"/>
          <w:numId w:val="23"/>
        </w:numPr>
        <w:jc w:val="both"/>
      </w:pPr>
      <w:r w:rsidRPr="4694D8EF">
        <w:rPr>
          <w:rStyle w:val="a9"/>
          <w:color w:val="auto"/>
        </w:rPr>
        <w:t>Ensure Secure and Reliable Operations</w:t>
      </w:r>
    </w:p>
    <w:p w14:paraId="5B17FBFD" w14:textId="77777777" w:rsidR="003D0CDD" w:rsidRPr="00D84E4C" w:rsidRDefault="1F420FB0" w:rsidP="00133EBE">
      <w:pPr>
        <w:numPr>
          <w:ilvl w:val="1"/>
          <w:numId w:val="23"/>
        </w:numPr>
        <w:spacing w:before="100" w:beforeAutospacing="1" w:after="100" w:afterAutospacing="1"/>
        <w:jc w:val="both"/>
        <w:rPr>
          <w:sz w:val="24"/>
          <w:szCs w:val="24"/>
        </w:rPr>
      </w:pPr>
      <w:r w:rsidRPr="4694D8EF">
        <w:rPr>
          <w:sz w:val="24"/>
          <w:szCs w:val="24"/>
        </w:rPr>
        <w:t>Protect customer data and payment information with encryption and secure access protocols.</w:t>
      </w:r>
    </w:p>
    <w:p w14:paraId="7F6CFBAA" w14:textId="77777777" w:rsidR="003D0CDD" w:rsidRPr="00D84E4C" w:rsidRDefault="1F420FB0" w:rsidP="00133EBE">
      <w:pPr>
        <w:numPr>
          <w:ilvl w:val="1"/>
          <w:numId w:val="23"/>
        </w:numPr>
        <w:spacing w:before="100" w:beforeAutospacing="1" w:after="100" w:afterAutospacing="1"/>
        <w:jc w:val="both"/>
        <w:rPr>
          <w:sz w:val="24"/>
          <w:szCs w:val="24"/>
        </w:rPr>
      </w:pPr>
      <w:r w:rsidRPr="4694D8EF">
        <w:rPr>
          <w:sz w:val="24"/>
          <w:szCs w:val="24"/>
        </w:rPr>
        <w:t>Maintain reliable system operations with minimal downtime.</w:t>
      </w:r>
    </w:p>
    <w:p w14:paraId="2E2AC095" w14:textId="77777777" w:rsidR="003D0CDD" w:rsidRPr="00D84E4C" w:rsidRDefault="1F420FB0" w:rsidP="00133EBE">
      <w:pPr>
        <w:pStyle w:val="ae"/>
        <w:numPr>
          <w:ilvl w:val="0"/>
          <w:numId w:val="23"/>
        </w:numPr>
        <w:jc w:val="both"/>
      </w:pPr>
      <w:r w:rsidRPr="4694D8EF">
        <w:rPr>
          <w:rStyle w:val="a9"/>
          <w:color w:val="auto"/>
        </w:rPr>
        <w:t>Enable Multi-Platform Accessibility</w:t>
      </w:r>
    </w:p>
    <w:p w14:paraId="2BF58147" w14:textId="77777777" w:rsidR="003D0CDD" w:rsidRPr="00D84E4C" w:rsidRDefault="1F420FB0" w:rsidP="00133EBE">
      <w:pPr>
        <w:numPr>
          <w:ilvl w:val="1"/>
          <w:numId w:val="23"/>
        </w:numPr>
        <w:spacing w:before="100" w:beforeAutospacing="1" w:after="100" w:afterAutospacing="1"/>
        <w:jc w:val="both"/>
        <w:rPr>
          <w:sz w:val="24"/>
          <w:szCs w:val="24"/>
        </w:rPr>
      </w:pPr>
      <w:r w:rsidRPr="4694D8EF">
        <w:rPr>
          <w:sz w:val="24"/>
          <w:szCs w:val="24"/>
        </w:rPr>
        <w:t>Ensure accessibility of the booking system across multiple devices, including:</w:t>
      </w:r>
    </w:p>
    <w:p w14:paraId="38474492"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Desktops.</w:t>
      </w:r>
    </w:p>
    <w:p w14:paraId="0B3902C4"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Tablets.</w:t>
      </w:r>
    </w:p>
    <w:p w14:paraId="28907E39" w14:textId="77777777" w:rsidR="003D0CDD" w:rsidRPr="00D84E4C" w:rsidRDefault="1F420FB0" w:rsidP="00133EBE">
      <w:pPr>
        <w:numPr>
          <w:ilvl w:val="2"/>
          <w:numId w:val="23"/>
        </w:numPr>
        <w:spacing w:before="100" w:beforeAutospacing="1" w:after="100" w:afterAutospacing="1"/>
        <w:jc w:val="both"/>
        <w:rPr>
          <w:sz w:val="24"/>
          <w:szCs w:val="24"/>
        </w:rPr>
      </w:pPr>
      <w:r w:rsidRPr="4694D8EF">
        <w:rPr>
          <w:sz w:val="24"/>
          <w:szCs w:val="24"/>
        </w:rPr>
        <w:t>Mobile phones.</w:t>
      </w:r>
    </w:p>
    <w:p w14:paraId="7196D064" w14:textId="511D27C1" w:rsidR="0033476B" w:rsidRPr="00862DCE" w:rsidRDefault="1F420FB0" w:rsidP="00133EBE">
      <w:pPr>
        <w:numPr>
          <w:ilvl w:val="1"/>
          <w:numId w:val="23"/>
        </w:numPr>
        <w:spacing w:before="100" w:beforeAutospacing="1" w:after="100" w:afterAutospacing="1"/>
        <w:jc w:val="both"/>
        <w:rPr>
          <w:sz w:val="24"/>
          <w:szCs w:val="24"/>
        </w:rPr>
      </w:pPr>
      <w:r w:rsidRPr="4694D8EF">
        <w:rPr>
          <w:sz w:val="24"/>
          <w:szCs w:val="24"/>
        </w:rPr>
        <w:t>Provide seamless usability for all customers.</w:t>
      </w:r>
    </w:p>
    <w:p w14:paraId="747DF375" w14:textId="77777777" w:rsidR="00D84E4C" w:rsidRPr="00D84E4C" w:rsidRDefault="75AA2B1B" w:rsidP="4694D8EF">
      <w:pPr>
        <w:pStyle w:val="3"/>
        <w:jc w:val="both"/>
        <w:rPr>
          <w:b/>
          <w:bCs/>
          <w:color w:val="auto"/>
          <w:sz w:val="32"/>
          <w:szCs w:val="32"/>
        </w:rPr>
      </w:pPr>
      <w:r w:rsidRPr="4694D8EF">
        <w:rPr>
          <w:b/>
          <w:bCs/>
          <w:color w:val="auto"/>
          <w:sz w:val="32"/>
          <w:szCs w:val="32"/>
        </w:rPr>
        <w:t>1.6 The Scope of a Hotel Booking System Project</w:t>
      </w:r>
    </w:p>
    <w:p w14:paraId="34FF1C98" w14:textId="668AF825" w:rsidR="00D84E4C" w:rsidRDefault="75AA2B1B" w:rsidP="00862DCE">
      <w:pPr>
        <w:pStyle w:val="ae"/>
        <w:jc w:val="both"/>
      </w:pPr>
      <w:r>
        <w:t>The scope of the hotel booking system defines the features, functionalities, user roles, and system boundaries required to achieve the project's aims. Below is a detailed outline of the scope:</w:t>
      </w:r>
    </w:p>
    <w:p w14:paraId="18405AF9" w14:textId="77777777" w:rsidR="00D84E4C" w:rsidRPr="00D84E4C" w:rsidRDefault="75AA2B1B" w:rsidP="4694D8EF">
      <w:pPr>
        <w:pStyle w:val="4"/>
        <w:jc w:val="both"/>
        <w:rPr>
          <w:color w:val="auto"/>
          <w:sz w:val="24"/>
          <w:szCs w:val="24"/>
        </w:rPr>
      </w:pPr>
      <w:r w:rsidRPr="4694D8EF">
        <w:rPr>
          <w:rStyle w:val="a9"/>
          <w:color w:val="auto"/>
          <w:sz w:val="24"/>
          <w:szCs w:val="24"/>
        </w:rPr>
        <w:t>1. User Roles and Access Levels</w:t>
      </w:r>
    </w:p>
    <w:p w14:paraId="6FC626B3" w14:textId="77777777" w:rsidR="00D84E4C" w:rsidRPr="00D84E4C" w:rsidRDefault="75AA2B1B" w:rsidP="00133EBE">
      <w:pPr>
        <w:numPr>
          <w:ilvl w:val="0"/>
          <w:numId w:val="24"/>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Customer</w:t>
      </w:r>
      <w:r w:rsidRPr="4694D8EF">
        <w:rPr>
          <w:rFonts w:asciiTheme="majorBidi" w:hAnsiTheme="majorBidi" w:cstheme="majorBidi"/>
          <w:sz w:val="24"/>
          <w:szCs w:val="24"/>
        </w:rPr>
        <w:t>:</w:t>
      </w:r>
    </w:p>
    <w:p w14:paraId="28CF3536" w14:textId="77777777" w:rsidR="00D84E4C" w:rsidRPr="00D84E4C" w:rsidRDefault="75AA2B1B" w:rsidP="00133EBE">
      <w:pPr>
        <w:numPr>
          <w:ilvl w:val="1"/>
          <w:numId w:val="24"/>
        </w:numPr>
        <w:spacing w:before="100" w:beforeAutospacing="1" w:after="100" w:afterAutospacing="1"/>
        <w:jc w:val="both"/>
        <w:rPr>
          <w:sz w:val="24"/>
          <w:szCs w:val="24"/>
        </w:rPr>
      </w:pPr>
      <w:r w:rsidRPr="4694D8EF">
        <w:rPr>
          <w:sz w:val="24"/>
          <w:szCs w:val="24"/>
        </w:rPr>
        <w:t>Search for rooms, view details, and make reservations.</w:t>
      </w:r>
    </w:p>
    <w:p w14:paraId="42707DF3" w14:textId="77777777" w:rsidR="00D84E4C" w:rsidRPr="00D84E4C" w:rsidRDefault="75AA2B1B" w:rsidP="00133EBE">
      <w:pPr>
        <w:numPr>
          <w:ilvl w:val="1"/>
          <w:numId w:val="24"/>
        </w:numPr>
        <w:spacing w:before="100" w:beforeAutospacing="1" w:after="100" w:afterAutospacing="1"/>
        <w:jc w:val="both"/>
        <w:rPr>
          <w:sz w:val="24"/>
          <w:szCs w:val="24"/>
        </w:rPr>
      </w:pPr>
      <w:r w:rsidRPr="4694D8EF">
        <w:rPr>
          <w:sz w:val="24"/>
          <w:szCs w:val="24"/>
        </w:rPr>
        <w:t>Process payments and modify or cancel bookings.</w:t>
      </w:r>
    </w:p>
    <w:p w14:paraId="697CA96E" w14:textId="77777777" w:rsidR="00D84E4C" w:rsidRPr="00D84E4C" w:rsidRDefault="75AA2B1B" w:rsidP="00133EBE">
      <w:pPr>
        <w:numPr>
          <w:ilvl w:val="0"/>
          <w:numId w:val="24"/>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Hotel Staff/Admin</w:t>
      </w:r>
      <w:r w:rsidRPr="4694D8EF">
        <w:rPr>
          <w:rFonts w:asciiTheme="majorBidi" w:hAnsiTheme="majorBidi" w:cstheme="majorBidi"/>
          <w:sz w:val="24"/>
          <w:szCs w:val="24"/>
        </w:rPr>
        <w:t>:</w:t>
      </w:r>
    </w:p>
    <w:p w14:paraId="10665CCC" w14:textId="77777777" w:rsidR="00D84E4C" w:rsidRPr="00D84E4C" w:rsidRDefault="75AA2B1B" w:rsidP="00133EBE">
      <w:pPr>
        <w:numPr>
          <w:ilvl w:val="1"/>
          <w:numId w:val="24"/>
        </w:numPr>
        <w:spacing w:before="100" w:beforeAutospacing="1" w:after="100" w:afterAutospacing="1"/>
        <w:jc w:val="both"/>
        <w:rPr>
          <w:sz w:val="24"/>
          <w:szCs w:val="24"/>
        </w:rPr>
      </w:pPr>
      <w:r w:rsidRPr="4694D8EF">
        <w:rPr>
          <w:sz w:val="24"/>
          <w:szCs w:val="24"/>
        </w:rPr>
        <w:t>Manage room inventory, oversee bookings, and generate reports.</w:t>
      </w:r>
    </w:p>
    <w:p w14:paraId="18BE41BB" w14:textId="77777777" w:rsidR="00D84E4C" w:rsidRDefault="75AA2B1B" w:rsidP="00133EBE">
      <w:pPr>
        <w:numPr>
          <w:ilvl w:val="1"/>
          <w:numId w:val="24"/>
        </w:numPr>
        <w:spacing w:before="100" w:beforeAutospacing="1" w:after="100" w:afterAutospacing="1"/>
        <w:jc w:val="both"/>
      </w:pPr>
      <w:r w:rsidRPr="4694D8EF">
        <w:rPr>
          <w:sz w:val="24"/>
          <w:szCs w:val="24"/>
        </w:rPr>
        <w:t>Update room details and set pricing.</w:t>
      </w:r>
    </w:p>
    <w:p w14:paraId="6D072C0D" w14:textId="7C5E85E5" w:rsidR="00D84E4C" w:rsidRDefault="00D84E4C" w:rsidP="4694D8EF">
      <w:pPr>
        <w:spacing w:after="0"/>
        <w:jc w:val="both"/>
      </w:pPr>
    </w:p>
    <w:p w14:paraId="5AC280DD" w14:textId="77777777" w:rsidR="00D84E4C" w:rsidRPr="00D84E4C" w:rsidRDefault="75AA2B1B" w:rsidP="4694D8EF">
      <w:pPr>
        <w:pStyle w:val="4"/>
        <w:jc w:val="both"/>
        <w:rPr>
          <w:color w:val="auto"/>
          <w:sz w:val="24"/>
          <w:szCs w:val="24"/>
        </w:rPr>
      </w:pPr>
      <w:r w:rsidRPr="4694D8EF">
        <w:rPr>
          <w:rStyle w:val="a9"/>
          <w:color w:val="auto"/>
          <w:sz w:val="24"/>
          <w:szCs w:val="24"/>
        </w:rPr>
        <w:t>2. Core Functionalities</w:t>
      </w:r>
    </w:p>
    <w:p w14:paraId="5CBBFE6F" w14:textId="77777777" w:rsidR="00D84E4C" w:rsidRDefault="75AA2B1B" w:rsidP="00133EBE">
      <w:pPr>
        <w:pStyle w:val="ae"/>
        <w:numPr>
          <w:ilvl w:val="0"/>
          <w:numId w:val="25"/>
        </w:numPr>
        <w:jc w:val="both"/>
      </w:pPr>
      <w:r w:rsidRPr="4694D8EF">
        <w:rPr>
          <w:rStyle w:val="a9"/>
          <w:color w:val="auto"/>
        </w:rPr>
        <w:t>Room Search and Availability</w:t>
      </w:r>
      <w:r>
        <w:t>:</w:t>
      </w:r>
    </w:p>
    <w:p w14:paraId="55C9336C" w14:textId="77777777" w:rsidR="00D84E4C" w:rsidRPr="00D84E4C" w:rsidRDefault="75AA2B1B" w:rsidP="00133EBE">
      <w:pPr>
        <w:numPr>
          <w:ilvl w:val="1"/>
          <w:numId w:val="25"/>
        </w:numPr>
        <w:spacing w:before="100" w:beforeAutospacing="1" w:after="100" w:afterAutospacing="1"/>
        <w:jc w:val="both"/>
        <w:rPr>
          <w:sz w:val="24"/>
          <w:szCs w:val="24"/>
        </w:rPr>
      </w:pPr>
      <w:r w:rsidRPr="4694D8EF">
        <w:rPr>
          <w:sz w:val="24"/>
          <w:szCs w:val="24"/>
        </w:rPr>
        <w:t>Allow customers to search for rooms by specifying:</w:t>
      </w:r>
    </w:p>
    <w:p w14:paraId="1D1D0E0B" w14:textId="77777777" w:rsidR="00D84E4C" w:rsidRPr="00D84E4C" w:rsidRDefault="75AA2B1B" w:rsidP="00133EBE">
      <w:pPr>
        <w:numPr>
          <w:ilvl w:val="2"/>
          <w:numId w:val="25"/>
        </w:numPr>
        <w:spacing w:before="100" w:beforeAutospacing="1" w:after="100" w:afterAutospacing="1"/>
        <w:jc w:val="both"/>
        <w:rPr>
          <w:sz w:val="24"/>
          <w:szCs w:val="24"/>
        </w:rPr>
      </w:pPr>
      <w:r w:rsidRPr="4694D8EF">
        <w:rPr>
          <w:sz w:val="24"/>
          <w:szCs w:val="24"/>
        </w:rPr>
        <w:t>Dates.</w:t>
      </w:r>
    </w:p>
    <w:p w14:paraId="7453387B" w14:textId="77777777" w:rsidR="00D84E4C" w:rsidRPr="00D84E4C" w:rsidRDefault="75AA2B1B" w:rsidP="00133EBE">
      <w:pPr>
        <w:numPr>
          <w:ilvl w:val="2"/>
          <w:numId w:val="25"/>
        </w:numPr>
        <w:spacing w:before="100" w:beforeAutospacing="1" w:after="100" w:afterAutospacing="1"/>
        <w:jc w:val="both"/>
        <w:rPr>
          <w:sz w:val="24"/>
          <w:szCs w:val="24"/>
        </w:rPr>
      </w:pPr>
      <w:r w:rsidRPr="4694D8EF">
        <w:rPr>
          <w:sz w:val="24"/>
          <w:szCs w:val="24"/>
        </w:rPr>
        <w:t>Room type.</w:t>
      </w:r>
    </w:p>
    <w:p w14:paraId="3C5993DB" w14:textId="77777777" w:rsidR="00D84E4C" w:rsidRPr="00D84E4C" w:rsidRDefault="75AA2B1B" w:rsidP="00133EBE">
      <w:pPr>
        <w:numPr>
          <w:ilvl w:val="2"/>
          <w:numId w:val="25"/>
        </w:numPr>
        <w:spacing w:before="100" w:beforeAutospacing="1" w:after="100" w:afterAutospacing="1"/>
        <w:jc w:val="both"/>
        <w:rPr>
          <w:sz w:val="24"/>
          <w:szCs w:val="24"/>
        </w:rPr>
      </w:pPr>
      <w:r w:rsidRPr="4694D8EF">
        <w:rPr>
          <w:sz w:val="24"/>
          <w:szCs w:val="24"/>
        </w:rPr>
        <w:t>Preferences (e.g., non-smoking, view, amenities).</w:t>
      </w:r>
    </w:p>
    <w:p w14:paraId="4312D6CA" w14:textId="77777777" w:rsidR="00D84E4C" w:rsidRPr="00D84E4C" w:rsidRDefault="75AA2B1B" w:rsidP="00133EBE">
      <w:pPr>
        <w:pStyle w:val="ae"/>
        <w:numPr>
          <w:ilvl w:val="0"/>
          <w:numId w:val="25"/>
        </w:numPr>
        <w:jc w:val="both"/>
      </w:pPr>
      <w:r w:rsidRPr="4694D8EF">
        <w:rPr>
          <w:rStyle w:val="a9"/>
          <w:color w:val="auto"/>
        </w:rPr>
        <w:t>Room Booking and Payment Processing</w:t>
      </w:r>
      <w:r>
        <w:t>:</w:t>
      </w:r>
    </w:p>
    <w:p w14:paraId="1202DD6E" w14:textId="77777777" w:rsidR="00D84E4C" w:rsidRPr="00D84E4C" w:rsidRDefault="75AA2B1B" w:rsidP="00133EBE">
      <w:pPr>
        <w:numPr>
          <w:ilvl w:val="1"/>
          <w:numId w:val="25"/>
        </w:numPr>
        <w:spacing w:before="100" w:beforeAutospacing="1" w:after="100" w:afterAutospacing="1"/>
        <w:jc w:val="both"/>
        <w:rPr>
          <w:sz w:val="24"/>
          <w:szCs w:val="24"/>
        </w:rPr>
      </w:pPr>
      <w:r w:rsidRPr="4694D8EF">
        <w:rPr>
          <w:sz w:val="24"/>
          <w:szCs w:val="24"/>
        </w:rPr>
        <w:t>Enable customers to reserve rooms, input guest details, and make secure payments through integrated gateways (e.g., credit card, PayPal).</w:t>
      </w:r>
    </w:p>
    <w:p w14:paraId="4EF717AD" w14:textId="77777777" w:rsidR="00D84E4C" w:rsidRPr="00D84E4C" w:rsidRDefault="75AA2B1B" w:rsidP="00133EBE">
      <w:pPr>
        <w:pStyle w:val="ae"/>
        <w:numPr>
          <w:ilvl w:val="0"/>
          <w:numId w:val="25"/>
        </w:numPr>
        <w:jc w:val="both"/>
      </w:pPr>
      <w:r w:rsidRPr="4694D8EF">
        <w:rPr>
          <w:rStyle w:val="a9"/>
          <w:color w:val="auto"/>
        </w:rPr>
        <w:t>Booking Modification and Cancellation</w:t>
      </w:r>
      <w:r>
        <w:t>:</w:t>
      </w:r>
    </w:p>
    <w:p w14:paraId="5637A56F" w14:textId="77777777" w:rsidR="00D84E4C" w:rsidRPr="00D84E4C" w:rsidRDefault="75AA2B1B" w:rsidP="00133EBE">
      <w:pPr>
        <w:numPr>
          <w:ilvl w:val="1"/>
          <w:numId w:val="25"/>
        </w:numPr>
        <w:spacing w:before="100" w:beforeAutospacing="1" w:after="100" w:afterAutospacing="1"/>
        <w:jc w:val="both"/>
        <w:rPr>
          <w:sz w:val="24"/>
          <w:szCs w:val="24"/>
        </w:rPr>
      </w:pPr>
      <w:r w:rsidRPr="4694D8EF">
        <w:rPr>
          <w:sz w:val="24"/>
          <w:szCs w:val="24"/>
        </w:rPr>
        <w:t>Provide options to modify reservation details or cancel bookings with real-time updates.</w:t>
      </w:r>
    </w:p>
    <w:p w14:paraId="5C70138A" w14:textId="77777777" w:rsidR="00D84E4C" w:rsidRPr="00D84E4C" w:rsidRDefault="75AA2B1B" w:rsidP="00133EBE">
      <w:pPr>
        <w:pStyle w:val="ae"/>
        <w:numPr>
          <w:ilvl w:val="0"/>
          <w:numId w:val="25"/>
        </w:numPr>
        <w:jc w:val="both"/>
      </w:pPr>
      <w:r w:rsidRPr="4694D8EF">
        <w:rPr>
          <w:rStyle w:val="a9"/>
          <w:color w:val="auto"/>
        </w:rPr>
        <w:t>User Account Management</w:t>
      </w:r>
      <w:r>
        <w:t>:</w:t>
      </w:r>
    </w:p>
    <w:p w14:paraId="20BBA152" w14:textId="77777777" w:rsidR="00D84E4C" w:rsidRPr="00D84E4C" w:rsidRDefault="75AA2B1B" w:rsidP="00133EBE">
      <w:pPr>
        <w:numPr>
          <w:ilvl w:val="1"/>
          <w:numId w:val="25"/>
        </w:numPr>
        <w:spacing w:before="100" w:beforeAutospacing="1" w:after="100" w:afterAutospacing="1"/>
        <w:jc w:val="both"/>
        <w:rPr>
          <w:sz w:val="24"/>
          <w:szCs w:val="24"/>
        </w:rPr>
      </w:pPr>
      <w:r w:rsidRPr="4694D8EF">
        <w:rPr>
          <w:sz w:val="24"/>
          <w:szCs w:val="24"/>
        </w:rPr>
        <w:t>Allow customers to create accounts, manage profiles, view booking history, and receive personalized recommendations.</w:t>
      </w:r>
    </w:p>
    <w:p w14:paraId="155E4185" w14:textId="77777777" w:rsidR="00D84E4C" w:rsidRPr="00D84E4C" w:rsidRDefault="75AA2B1B" w:rsidP="00133EBE">
      <w:pPr>
        <w:pStyle w:val="ae"/>
        <w:numPr>
          <w:ilvl w:val="0"/>
          <w:numId w:val="25"/>
        </w:numPr>
        <w:jc w:val="both"/>
      </w:pPr>
      <w:r w:rsidRPr="4694D8EF">
        <w:rPr>
          <w:rStyle w:val="a9"/>
          <w:color w:val="auto"/>
        </w:rPr>
        <w:t>Recommendation Engine</w:t>
      </w:r>
      <w:r>
        <w:t>:</w:t>
      </w:r>
    </w:p>
    <w:p w14:paraId="4FB443F4" w14:textId="77777777" w:rsidR="00D84E4C" w:rsidRPr="00D84E4C" w:rsidRDefault="75AA2B1B" w:rsidP="00133EBE">
      <w:pPr>
        <w:numPr>
          <w:ilvl w:val="1"/>
          <w:numId w:val="25"/>
        </w:numPr>
        <w:spacing w:before="100" w:beforeAutospacing="1" w:after="100" w:afterAutospacing="1"/>
        <w:jc w:val="both"/>
        <w:rPr>
          <w:sz w:val="24"/>
          <w:szCs w:val="24"/>
        </w:rPr>
      </w:pPr>
      <w:r w:rsidRPr="4694D8EF">
        <w:rPr>
          <w:sz w:val="24"/>
          <w:szCs w:val="24"/>
        </w:rPr>
        <w:t>Suggest rooms based on customer preferences, budget, and booking history.</w:t>
      </w:r>
    </w:p>
    <w:p w14:paraId="6DA0FA72" w14:textId="77777777" w:rsidR="00D84E4C" w:rsidRPr="00D84E4C" w:rsidRDefault="75AA2B1B" w:rsidP="00133EBE">
      <w:pPr>
        <w:pStyle w:val="ae"/>
        <w:numPr>
          <w:ilvl w:val="0"/>
          <w:numId w:val="25"/>
        </w:numPr>
        <w:jc w:val="both"/>
      </w:pPr>
      <w:r w:rsidRPr="4694D8EF">
        <w:rPr>
          <w:rStyle w:val="a9"/>
          <w:color w:val="auto"/>
        </w:rPr>
        <w:t>Room Inventory Management (Admin)</w:t>
      </w:r>
      <w:r>
        <w:t>:</w:t>
      </w:r>
    </w:p>
    <w:p w14:paraId="48A21919" w14:textId="62CA9D60" w:rsidR="00D84E4C" w:rsidRPr="00862DCE" w:rsidRDefault="75AA2B1B" w:rsidP="00133EBE">
      <w:pPr>
        <w:numPr>
          <w:ilvl w:val="1"/>
          <w:numId w:val="25"/>
        </w:numPr>
        <w:spacing w:before="100" w:beforeAutospacing="1" w:after="100" w:afterAutospacing="1"/>
        <w:jc w:val="both"/>
        <w:rPr>
          <w:sz w:val="24"/>
          <w:szCs w:val="24"/>
        </w:rPr>
      </w:pPr>
      <w:r w:rsidRPr="4694D8EF">
        <w:rPr>
          <w:sz w:val="24"/>
          <w:szCs w:val="24"/>
        </w:rPr>
        <w:t>Allow staff to manage room availability and update room details as needed.</w:t>
      </w:r>
    </w:p>
    <w:p w14:paraId="0E2B8DD2" w14:textId="77777777" w:rsidR="00D84E4C" w:rsidRPr="00D84E4C" w:rsidRDefault="75AA2B1B" w:rsidP="4694D8EF">
      <w:pPr>
        <w:pStyle w:val="4"/>
        <w:jc w:val="both"/>
        <w:rPr>
          <w:color w:val="auto"/>
          <w:sz w:val="24"/>
          <w:szCs w:val="24"/>
        </w:rPr>
      </w:pPr>
      <w:r w:rsidRPr="4694D8EF">
        <w:rPr>
          <w:rStyle w:val="a9"/>
          <w:color w:val="auto"/>
          <w:sz w:val="24"/>
          <w:szCs w:val="24"/>
        </w:rPr>
        <w:t>3. System Integration</w:t>
      </w:r>
    </w:p>
    <w:p w14:paraId="4FCDBDA2" w14:textId="77777777" w:rsidR="00D84E4C" w:rsidRPr="00D84E4C" w:rsidRDefault="75AA2B1B" w:rsidP="00133EBE">
      <w:pPr>
        <w:numPr>
          <w:ilvl w:val="0"/>
          <w:numId w:val="26"/>
        </w:numPr>
        <w:spacing w:before="100" w:beforeAutospacing="1" w:after="100" w:afterAutospacing="1"/>
        <w:jc w:val="both"/>
        <w:rPr>
          <w:sz w:val="24"/>
          <w:szCs w:val="24"/>
        </w:rPr>
      </w:pPr>
      <w:r w:rsidRPr="4694D8EF">
        <w:rPr>
          <w:rStyle w:val="a9"/>
          <w:rFonts w:asciiTheme="majorBidi" w:hAnsiTheme="majorBidi" w:cstheme="majorBidi"/>
          <w:color w:val="auto"/>
          <w:sz w:val="24"/>
          <w:szCs w:val="24"/>
        </w:rPr>
        <w:t>Payment Gateways</w:t>
      </w:r>
      <w:r w:rsidRPr="4694D8EF">
        <w:rPr>
          <w:sz w:val="24"/>
          <w:szCs w:val="24"/>
        </w:rPr>
        <w:t>:</w:t>
      </w:r>
    </w:p>
    <w:p w14:paraId="015840B6" w14:textId="77777777" w:rsidR="00D84E4C" w:rsidRPr="00D84E4C" w:rsidRDefault="75AA2B1B" w:rsidP="00133EBE">
      <w:pPr>
        <w:numPr>
          <w:ilvl w:val="1"/>
          <w:numId w:val="26"/>
        </w:numPr>
        <w:spacing w:before="100" w:beforeAutospacing="1" w:after="100" w:afterAutospacing="1"/>
        <w:jc w:val="both"/>
        <w:rPr>
          <w:sz w:val="24"/>
          <w:szCs w:val="24"/>
        </w:rPr>
      </w:pPr>
      <w:r w:rsidRPr="4694D8EF">
        <w:rPr>
          <w:sz w:val="24"/>
          <w:szCs w:val="24"/>
        </w:rPr>
        <w:t>Integrate secure payment services for online transactions.</w:t>
      </w:r>
    </w:p>
    <w:p w14:paraId="0029B51F" w14:textId="77777777" w:rsidR="00D84E4C" w:rsidRPr="00701C77" w:rsidRDefault="75AA2B1B" w:rsidP="00133EBE">
      <w:pPr>
        <w:numPr>
          <w:ilvl w:val="0"/>
          <w:numId w:val="26"/>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Email and Notification System</w:t>
      </w:r>
      <w:r w:rsidRPr="4694D8EF">
        <w:rPr>
          <w:rFonts w:asciiTheme="majorBidi" w:hAnsiTheme="majorBidi" w:cstheme="majorBidi"/>
          <w:sz w:val="24"/>
          <w:szCs w:val="24"/>
        </w:rPr>
        <w:t>:</w:t>
      </w:r>
    </w:p>
    <w:p w14:paraId="23A56913" w14:textId="77777777" w:rsidR="00D84E4C" w:rsidRPr="00D84E4C" w:rsidRDefault="75AA2B1B" w:rsidP="00133EBE">
      <w:pPr>
        <w:numPr>
          <w:ilvl w:val="1"/>
          <w:numId w:val="26"/>
        </w:numPr>
        <w:spacing w:before="100" w:beforeAutospacing="1" w:after="100" w:afterAutospacing="1"/>
        <w:jc w:val="both"/>
        <w:rPr>
          <w:sz w:val="24"/>
          <w:szCs w:val="24"/>
        </w:rPr>
      </w:pPr>
      <w:r w:rsidRPr="4694D8EF">
        <w:rPr>
          <w:sz w:val="24"/>
          <w:szCs w:val="24"/>
        </w:rPr>
        <w:t>Use email/SMS notifications for:</w:t>
      </w:r>
    </w:p>
    <w:p w14:paraId="736A3D5C" w14:textId="77777777" w:rsidR="00D84E4C" w:rsidRPr="00D84E4C" w:rsidRDefault="75AA2B1B" w:rsidP="00133EBE">
      <w:pPr>
        <w:numPr>
          <w:ilvl w:val="2"/>
          <w:numId w:val="26"/>
        </w:numPr>
        <w:spacing w:before="100" w:beforeAutospacing="1" w:after="100" w:afterAutospacing="1"/>
        <w:jc w:val="both"/>
        <w:rPr>
          <w:sz w:val="24"/>
          <w:szCs w:val="24"/>
        </w:rPr>
      </w:pPr>
      <w:r w:rsidRPr="4694D8EF">
        <w:rPr>
          <w:sz w:val="24"/>
          <w:szCs w:val="24"/>
        </w:rPr>
        <w:t>Booking confirmations.</w:t>
      </w:r>
    </w:p>
    <w:p w14:paraId="40799E03" w14:textId="77777777" w:rsidR="00D84E4C" w:rsidRPr="00D84E4C" w:rsidRDefault="75AA2B1B" w:rsidP="00133EBE">
      <w:pPr>
        <w:numPr>
          <w:ilvl w:val="2"/>
          <w:numId w:val="26"/>
        </w:numPr>
        <w:spacing w:before="100" w:beforeAutospacing="1" w:after="100" w:afterAutospacing="1"/>
        <w:jc w:val="both"/>
        <w:rPr>
          <w:sz w:val="24"/>
          <w:szCs w:val="24"/>
        </w:rPr>
      </w:pPr>
      <w:r w:rsidRPr="4694D8EF">
        <w:rPr>
          <w:sz w:val="24"/>
          <w:szCs w:val="24"/>
        </w:rPr>
        <w:t>Reminders.</w:t>
      </w:r>
    </w:p>
    <w:p w14:paraId="244202DA" w14:textId="77777777" w:rsidR="00D84E4C" w:rsidRPr="00D84E4C" w:rsidRDefault="75AA2B1B" w:rsidP="00133EBE">
      <w:pPr>
        <w:numPr>
          <w:ilvl w:val="2"/>
          <w:numId w:val="26"/>
        </w:numPr>
        <w:spacing w:before="100" w:beforeAutospacing="1" w:after="100" w:afterAutospacing="1"/>
        <w:jc w:val="both"/>
        <w:rPr>
          <w:sz w:val="24"/>
          <w:szCs w:val="24"/>
        </w:rPr>
      </w:pPr>
      <w:r w:rsidRPr="4694D8EF">
        <w:rPr>
          <w:sz w:val="24"/>
          <w:szCs w:val="24"/>
        </w:rPr>
        <w:t>Promotions.</w:t>
      </w:r>
    </w:p>
    <w:p w14:paraId="6BD18F9B" w14:textId="1204499D" w:rsidR="00D84E4C" w:rsidRDefault="00D84E4C" w:rsidP="4694D8EF">
      <w:pPr>
        <w:spacing w:after="0"/>
        <w:jc w:val="both"/>
      </w:pPr>
    </w:p>
    <w:p w14:paraId="639CA355" w14:textId="77777777" w:rsidR="00D84E4C" w:rsidRPr="00701C77" w:rsidRDefault="75AA2B1B" w:rsidP="4694D8EF">
      <w:pPr>
        <w:pStyle w:val="4"/>
        <w:jc w:val="both"/>
        <w:rPr>
          <w:color w:val="auto"/>
          <w:sz w:val="24"/>
          <w:szCs w:val="24"/>
        </w:rPr>
      </w:pPr>
      <w:r w:rsidRPr="4694D8EF">
        <w:rPr>
          <w:rStyle w:val="a9"/>
          <w:color w:val="auto"/>
          <w:sz w:val="24"/>
          <w:szCs w:val="24"/>
        </w:rPr>
        <w:t>4. Data Management and Security</w:t>
      </w:r>
    </w:p>
    <w:p w14:paraId="58A947DE" w14:textId="77777777" w:rsidR="00D84E4C" w:rsidRPr="00701C77" w:rsidRDefault="75AA2B1B" w:rsidP="00133EBE">
      <w:pPr>
        <w:numPr>
          <w:ilvl w:val="0"/>
          <w:numId w:val="27"/>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Database Management</w:t>
      </w:r>
      <w:r w:rsidRPr="4694D8EF">
        <w:rPr>
          <w:rFonts w:asciiTheme="majorBidi" w:hAnsiTheme="majorBidi" w:cstheme="majorBidi"/>
          <w:sz w:val="24"/>
          <w:szCs w:val="24"/>
        </w:rPr>
        <w:t>:</w:t>
      </w:r>
    </w:p>
    <w:p w14:paraId="37EE3205" w14:textId="77777777" w:rsidR="00D84E4C" w:rsidRPr="00701C77" w:rsidRDefault="75AA2B1B" w:rsidP="00133EBE">
      <w:pPr>
        <w:numPr>
          <w:ilvl w:val="1"/>
          <w:numId w:val="27"/>
        </w:numPr>
        <w:spacing w:before="100" w:beforeAutospacing="1" w:after="100" w:afterAutospacing="1"/>
        <w:jc w:val="both"/>
        <w:rPr>
          <w:sz w:val="24"/>
          <w:szCs w:val="24"/>
        </w:rPr>
      </w:pPr>
      <w:r w:rsidRPr="4694D8EF">
        <w:rPr>
          <w:sz w:val="24"/>
          <w:szCs w:val="24"/>
        </w:rPr>
        <w:t>Store customer details, booking data, and payment history securely.</w:t>
      </w:r>
    </w:p>
    <w:p w14:paraId="59DE5763" w14:textId="77777777" w:rsidR="00D84E4C" w:rsidRDefault="75AA2B1B" w:rsidP="00133EBE">
      <w:pPr>
        <w:numPr>
          <w:ilvl w:val="1"/>
          <w:numId w:val="27"/>
        </w:numPr>
        <w:spacing w:before="100" w:beforeAutospacing="1" w:after="100" w:afterAutospacing="1"/>
        <w:jc w:val="both"/>
        <w:rPr>
          <w:sz w:val="24"/>
          <w:szCs w:val="24"/>
        </w:rPr>
      </w:pPr>
      <w:r w:rsidRPr="4694D8EF">
        <w:rPr>
          <w:sz w:val="24"/>
          <w:szCs w:val="24"/>
        </w:rPr>
        <w:t>Use encryption to protect sensitive information and comply with data protection regulations.</w:t>
      </w:r>
    </w:p>
    <w:p w14:paraId="4988C86D" w14:textId="77777777" w:rsidR="00862DCE" w:rsidRPr="00701C77" w:rsidRDefault="00862DCE" w:rsidP="00862DCE">
      <w:pPr>
        <w:spacing w:before="100" w:beforeAutospacing="1" w:after="100" w:afterAutospacing="1"/>
        <w:jc w:val="both"/>
        <w:rPr>
          <w:sz w:val="24"/>
          <w:szCs w:val="24"/>
        </w:rPr>
      </w:pPr>
    </w:p>
    <w:p w14:paraId="5DC41393" w14:textId="77777777" w:rsidR="00D84E4C" w:rsidRPr="00701C77" w:rsidRDefault="75AA2B1B" w:rsidP="00133EBE">
      <w:pPr>
        <w:numPr>
          <w:ilvl w:val="0"/>
          <w:numId w:val="27"/>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lastRenderedPageBreak/>
        <w:t>Access Control</w:t>
      </w:r>
      <w:r w:rsidRPr="4694D8EF">
        <w:rPr>
          <w:rFonts w:asciiTheme="majorBidi" w:hAnsiTheme="majorBidi" w:cstheme="majorBidi"/>
          <w:sz w:val="24"/>
          <w:szCs w:val="24"/>
        </w:rPr>
        <w:t>:</w:t>
      </w:r>
    </w:p>
    <w:p w14:paraId="4240B3CF" w14:textId="77777777" w:rsidR="00D84E4C" w:rsidRPr="00701C77" w:rsidRDefault="75AA2B1B" w:rsidP="00133EBE">
      <w:pPr>
        <w:numPr>
          <w:ilvl w:val="1"/>
          <w:numId w:val="27"/>
        </w:numPr>
        <w:spacing w:before="100" w:beforeAutospacing="1" w:after="100" w:afterAutospacing="1"/>
        <w:jc w:val="both"/>
        <w:rPr>
          <w:sz w:val="24"/>
          <w:szCs w:val="24"/>
        </w:rPr>
      </w:pPr>
      <w:r w:rsidRPr="4694D8EF">
        <w:rPr>
          <w:sz w:val="24"/>
          <w:szCs w:val="24"/>
        </w:rPr>
        <w:t>Implement role-based access to restrict sensitive actions to authorized users.</w:t>
      </w:r>
    </w:p>
    <w:p w14:paraId="5CDF3FFD" w14:textId="77777777" w:rsidR="00D84E4C" w:rsidRPr="00701C77" w:rsidRDefault="75AA2B1B" w:rsidP="00133EBE">
      <w:pPr>
        <w:numPr>
          <w:ilvl w:val="0"/>
          <w:numId w:val="27"/>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Backup and Recovery</w:t>
      </w:r>
      <w:r w:rsidRPr="4694D8EF">
        <w:rPr>
          <w:rFonts w:asciiTheme="majorBidi" w:hAnsiTheme="majorBidi" w:cstheme="majorBidi"/>
          <w:sz w:val="24"/>
          <w:szCs w:val="24"/>
        </w:rPr>
        <w:t>:</w:t>
      </w:r>
    </w:p>
    <w:p w14:paraId="238601FE" w14:textId="360AB201" w:rsidR="00D84E4C" w:rsidRPr="00862DCE" w:rsidRDefault="75AA2B1B" w:rsidP="00133EBE">
      <w:pPr>
        <w:numPr>
          <w:ilvl w:val="1"/>
          <w:numId w:val="27"/>
        </w:numPr>
        <w:spacing w:before="100" w:beforeAutospacing="1" w:after="100" w:afterAutospacing="1"/>
        <w:jc w:val="both"/>
        <w:rPr>
          <w:sz w:val="24"/>
          <w:szCs w:val="24"/>
        </w:rPr>
      </w:pPr>
      <w:r w:rsidRPr="4694D8EF">
        <w:rPr>
          <w:sz w:val="24"/>
          <w:szCs w:val="24"/>
        </w:rPr>
        <w:t>Include regular data backups and a recovery plan to handle potential system failures.</w:t>
      </w:r>
    </w:p>
    <w:p w14:paraId="349C89E7" w14:textId="77777777" w:rsidR="00D84E4C" w:rsidRPr="00701C77" w:rsidRDefault="75AA2B1B" w:rsidP="4694D8EF">
      <w:pPr>
        <w:pStyle w:val="4"/>
        <w:jc w:val="both"/>
        <w:rPr>
          <w:color w:val="auto"/>
          <w:sz w:val="24"/>
          <w:szCs w:val="24"/>
        </w:rPr>
      </w:pPr>
      <w:r w:rsidRPr="4694D8EF">
        <w:rPr>
          <w:rStyle w:val="a9"/>
          <w:color w:val="auto"/>
          <w:sz w:val="24"/>
          <w:szCs w:val="24"/>
        </w:rPr>
        <w:t>5. User Interface (UI) and User Experience (UX)</w:t>
      </w:r>
    </w:p>
    <w:p w14:paraId="711F20A2" w14:textId="77777777" w:rsidR="00D84E4C" w:rsidRPr="00701C77" w:rsidRDefault="75AA2B1B" w:rsidP="00133EBE">
      <w:pPr>
        <w:numPr>
          <w:ilvl w:val="0"/>
          <w:numId w:val="28"/>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Responsive Design</w:t>
      </w:r>
      <w:r w:rsidRPr="4694D8EF">
        <w:rPr>
          <w:rFonts w:asciiTheme="majorBidi" w:hAnsiTheme="majorBidi" w:cstheme="majorBidi"/>
          <w:sz w:val="24"/>
          <w:szCs w:val="24"/>
        </w:rPr>
        <w:t>:</w:t>
      </w:r>
    </w:p>
    <w:p w14:paraId="4D4B20DF" w14:textId="77777777" w:rsidR="00D84E4C" w:rsidRPr="00701C77" w:rsidRDefault="75AA2B1B" w:rsidP="00133EBE">
      <w:pPr>
        <w:numPr>
          <w:ilvl w:val="1"/>
          <w:numId w:val="28"/>
        </w:numPr>
        <w:spacing w:before="100" w:beforeAutospacing="1" w:after="100" w:afterAutospacing="1"/>
        <w:jc w:val="both"/>
        <w:rPr>
          <w:sz w:val="24"/>
          <w:szCs w:val="24"/>
        </w:rPr>
      </w:pPr>
      <w:r w:rsidRPr="4694D8EF">
        <w:rPr>
          <w:sz w:val="24"/>
          <w:szCs w:val="24"/>
        </w:rPr>
        <w:t>Ensure accessibility across desktops, tablets, and smartphones.</w:t>
      </w:r>
    </w:p>
    <w:p w14:paraId="4200EA7A" w14:textId="77777777" w:rsidR="00D84E4C" w:rsidRPr="00701C77" w:rsidRDefault="75AA2B1B" w:rsidP="00133EBE">
      <w:pPr>
        <w:numPr>
          <w:ilvl w:val="0"/>
          <w:numId w:val="28"/>
        </w:numPr>
        <w:spacing w:before="100" w:beforeAutospacing="1" w:after="100" w:afterAutospacing="1"/>
        <w:jc w:val="both"/>
        <w:rPr>
          <w:rFonts w:asciiTheme="majorBidi" w:hAnsiTheme="majorBidi" w:cstheme="majorBidi"/>
          <w:sz w:val="24"/>
          <w:szCs w:val="24"/>
        </w:rPr>
      </w:pPr>
      <w:r w:rsidRPr="4694D8EF">
        <w:rPr>
          <w:rStyle w:val="a9"/>
          <w:rFonts w:asciiTheme="majorBidi" w:hAnsiTheme="majorBidi" w:cstheme="majorBidi"/>
          <w:color w:val="auto"/>
          <w:sz w:val="24"/>
          <w:szCs w:val="24"/>
        </w:rPr>
        <w:t>Intuitive Navigation</w:t>
      </w:r>
      <w:r w:rsidRPr="4694D8EF">
        <w:rPr>
          <w:rFonts w:asciiTheme="majorBidi" w:hAnsiTheme="majorBidi" w:cstheme="majorBidi"/>
          <w:sz w:val="24"/>
          <w:szCs w:val="24"/>
        </w:rPr>
        <w:t>:</w:t>
      </w:r>
    </w:p>
    <w:p w14:paraId="0F3CABC7" w14:textId="6F77F0CC" w:rsidR="00D84E4C" w:rsidRPr="00862DCE" w:rsidRDefault="75AA2B1B" w:rsidP="00133EBE">
      <w:pPr>
        <w:numPr>
          <w:ilvl w:val="1"/>
          <w:numId w:val="28"/>
        </w:numPr>
        <w:spacing w:before="100" w:beforeAutospacing="1" w:after="100" w:afterAutospacing="1"/>
        <w:jc w:val="both"/>
        <w:rPr>
          <w:sz w:val="24"/>
          <w:szCs w:val="24"/>
        </w:rPr>
      </w:pPr>
      <w:r w:rsidRPr="4694D8EF">
        <w:rPr>
          <w:sz w:val="24"/>
          <w:szCs w:val="24"/>
        </w:rPr>
        <w:t>Design a clear interface for seamless searching, booking, and managing of reservations.</w:t>
      </w:r>
    </w:p>
    <w:p w14:paraId="59F6292B" w14:textId="77777777" w:rsidR="00D84E4C" w:rsidRPr="00701C77" w:rsidRDefault="75AA2B1B" w:rsidP="4694D8EF">
      <w:pPr>
        <w:pStyle w:val="4"/>
        <w:jc w:val="both"/>
        <w:rPr>
          <w:rFonts w:asciiTheme="majorBidi" w:hAnsiTheme="majorBidi"/>
          <w:color w:val="auto"/>
          <w:sz w:val="24"/>
          <w:szCs w:val="24"/>
        </w:rPr>
      </w:pPr>
      <w:r w:rsidRPr="4694D8EF">
        <w:rPr>
          <w:rStyle w:val="a9"/>
          <w:rFonts w:asciiTheme="majorBidi" w:hAnsiTheme="majorBidi"/>
          <w:color w:val="auto"/>
          <w:sz w:val="24"/>
          <w:szCs w:val="24"/>
        </w:rPr>
        <w:t>6. Assumptions and Limitations</w:t>
      </w:r>
    </w:p>
    <w:p w14:paraId="34F0882E" w14:textId="77777777" w:rsidR="00D84E4C" w:rsidRPr="00701C77" w:rsidRDefault="75AA2B1B" w:rsidP="00133EBE">
      <w:pPr>
        <w:numPr>
          <w:ilvl w:val="0"/>
          <w:numId w:val="29"/>
        </w:numPr>
        <w:spacing w:before="100" w:beforeAutospacing="1" w:after="100" w:afterAutospacing="1"/>
        <w:jc w:val="both"/>
        <w:rPr>
          <w:sz w:val="24"/>
          <w:szCs w:val="24"/>
        </w:rPr>
      </w:pPr>
      <w:r w:rsidRPr="4694D8EF">
        <w:rPr>
          <w:sz w:val="24"/>
          <w:szCs w:val="24"/>
        </w:rPr>
        <w:t xml:space="preserve">The system will operate </w:t>
      </w:r>
      <w:r w:rsidRPr="4694D8EF">
        <w:rPr>
          <w:rStyle w:val="a9"/>
          <w:sz w:val="24"/>
          <w:szCs w:val="24"/>
        </w:rPr>
        <w:t>24/7</w:t>
      </w:r>
      <w:r w:rsidRPr="4694D8EF">
        <w:rPr>
          <w:sz w:val="24"/>
          <w:szCs w:val="24"/>
        </w:rPr>
        <w:t>, relying on internet connectivity.</w:t>
      </w:r>
    </w:p>
    <w:p w14:paraId="6A1C9263" w14:textId="77777777" w:rsidR="00D84E4C" w:rsidRPr="00701C77" w:rsidRDefault="75AA2B1B" w:rsidP="00133EBE">
      <w:pPr>
        <w:numPr>
          <w:ilvl w:val="0"/>
          <w:numId w:val="29"/>
        </w:numPr>
        <w:spacing w:before="100" w:beforeAutospacing="1" w:after="100" w:afterAutospacing="1"/>
        <w:jc w:val="both"/>
        <w:rPr>
          <w:sz w:val="24"/>
          <w:szCs w:val="24"/>
        </w:rPr>
      </w:pPr>
      <w:r w:rsidRPr="4694D8EF">
        <w:rPr>
          <w:sz w:val="24"/>
          <w:szCs w:val="24"/>
        </w:rPr>
        <w:t xml:space="preserve">The initial version will focus on </w:t>
      </w:r>
      <w:r w:rsidRPr="4694D8EF">
        <w:rPr>
          <w:rStyle w:val="a9"/>
          <w:sz w:val="24"/>
          <w:szCs w:val="24"/>
        </w:rPr>
        <w:t>core functionalities</w:t>
      </w:r>
      <w:r w:rsidRPr="4694D8EF">
        <w:rPr>
          <w:sz w:val="24"/>
          <w:szCs w:val="24"/>
        </w:rPr>
        <w:t>, with advanced features like loyalty programs planned for later phases.</w:t>
      </w:r>
    </w:p>
    <w:p w14:paraId="5B08B5D1" w14:textId="16F4755F" w:rsidR="00D84E4C" w:rsidRPr="00862DCE" w:rsidRDefault="75AA2B1B" w:rsidP="00133EBE">
      <w:pPr>
        <w:numPr>
          <w:ilvl w:val="0"/>
          <w:numId w:val="29"/>
        </w:numPr>
        <w:spacing w:before="100" w:beforeAutospacing="1" w:after="100" w:afterAutospacing="1"/>
        <w:jc w:val="both"/>
        <w:rPr>
          <w:sz w:val="24"/>
          <w:szCs w:val="24"/>
        </w:rPr>
      </w:pPr>
      <w:r w:rsidRPr="4694D8EF">
        <w:rPr>
          <w:sz w:val="24"/>
          <w:szCs w:val="24"/>
        </w:rPr>
        <w:t xml:space="preserve">The system will initially serve </w:t>
      </w:r>
      <w:r w:rsidRPr="4694D8EF">
        <w:rPr>
          <w:rStyle w:val="a9"/>
          <w:sz w:val="24"/>
          <w:szCs w:val="24"/>
        </w:rPr>
        <w:t>a single hotel property</w:t>
      </w:r>
      <w:r w:rsidRPr="4694D8EF">
        <w:rPr>
          <w:sz w:val="24"/>
          <w:szCs w:val="24"/>
        </w:rPr>
        <w:t>, with potential expansion to hotel chains in the future.</w:t>
      </w:r>
    </w:p>
    <w:p w14:paraId="048D22A2" w14:textId="77777777" w:rsidR="00D84E4C" w:rsidRPr="00701C77" w:rsidRDefault="75AA2B1B" w:rsidP="4694D8EF">
      <w:pPr>
        <w:pStyle w:val="4"/>
        <w:jc w:val="both"/>
        <w:rPr>
          <w:rFonts w:asciiTheme="majorBidi" w:hAnsiTheme="majorBidi"/>
          <w:color w:val="auto"/>
          <w:sz w:val="24"/>
          <w:szCs w:val="24"/>
        </w:rPr>
      </w:pPr>
      <w:r w:rsidRPr="4694D8EF">
        <w:rPr>
          <w:rStyle w:val="a9"/>
          <w:rFonts w:asciiTheme="majorBidi" w:hAnsiTheme="majorBidi"/>
          <w:color w:val="auto"/>
          <w:sz w:val="24"/>
          <w:szCs w:val="24"/>
        </w:rPr>
        <w:t>7. Project Boundaries</w:t>
      </w:r>
    </w:p>
    <w:p w14:paraId="34E34D71" w14:textId="77777777" w:rsidR="00D84E4C" w:rsidRPr="00701C77" w:rsidRDefault="75AA2B1B" w:rsidP="00133EBE">
      <w:pPr>
        <w:numPr>
          <w:ilvl w:val="0"/>
          <w:numId w:val="30"/>
        </w:numPr>
        <w:spacing w:before="100" w:beforeAutospacing="1" w:after="100" w:afterAutospacing="1"/>
        <w:jc w:val="both"/>
        <w:rPr>
          <w:sz w:val="24"/>
          <w:szCs w:val="24"/>
        </w:rPr>
      </w:pPr>
      <w:r w:rsidRPr="4694D8EF">
        <w:rPr>
          <w:sz w:val="24"/>
          <w:szCs w:val="24"/>
        </w:rPr>
        <w:t xml:space="preserve">The system will </w:t>
      </w:r>
      <w:r w:rsidRPr="4694D8EF">
        <w:rPr>
          <w:rStyle w:val="a9"/>
          <w:sz w:val="24"/>
          <w:szCs w:val="24"/>
        </w:rPr>
        <w:t>not handle third-party hotel bookings</w:t>
      </w:r>
      <w:r w:rsidRPr="4694D8EF">
        <w:rPr>
          <w:sz w:val="24"/>
          <w:szCs w:val="24"/>
        </w:rPr>
        <w:t xml:space="preserve"> or integrate with external booking platforms in its initial phase.</w:t>
      </w:r>
    </w:p>
    <w:p w14:paraId="4B62C5E9" w14:textId="77777777" w:rsidR="00D84E4C" w:rsidRPr="00701C77" w:rsidRDefault="75AA2B1B" w:rsidP="00133EBE">
      <w:pPr>
        <w:numPr>
          <w:ilvl w:val="0"/>
          <w:numId w:val="30"/>
        </w:numPr>
        <w:spacing w:before="100" w:beforeAutospacing="1" w:after="100" w:afterAutospacing="1"/>
        <w:jc w:val="both"/>
        <w:rPr>
          <w:sz w:val="24"/>
          <w:szCs w:val="24"/>
        </w:rPr>
      </w:pPr>
      <w:r w:rsidRPr="4694D8EF">
        <w:rPr>
          <w:sz w:val="24"/>
          <w:szCs w:val="24"/>
        </w:rPr>
        <w:t xml:space="preserve">Hotel operational features outside the booking process (e.g., housekeeping management, in-hotel service bookings) are </w:t>
      </w:r>
      <w:r w:rsidRPr="4694D8EF">
        <w:rPr>
          <w:rStyle w:val="a9"/>
          <w:sz w:val="24"/>
          <w:szCs w:val="24"/>
        </w:rPr>
        <w:t>out of scope</w:t>
      </w:r>
      <w:r w:rsidRPr="4694D8EF">
        <w:rPr>
          <w:sz w:val="24"/>
          <w:szCs w:val="24"/>
        </w:rPr>
        <w:t xml:space="preserve"> for the initial implementation.</w:t>
      </w:r>
    </w:p>
    <w:p w14:paraId="16DEB4AB" w14:textId="77777777" w:rsidR="00D84E4C" w:rsidRDefault="0073331E" w:rsidP="4694D8EF">
      <w:pPr>
        <w:spacing w:after="0"/>
        <w:jc w:val="both"/>
      </w:pPr>
      <w:r>
        <w:pict w14:anchorId="54BB94C2">
          <v:rect id="_x0000_i1025" style="width:0;height:1.5pt" o:hralign="center" o:hrstd="t" o:hr="t" fillcolor="#a0a0a0" stroked="f"/>
        </w:pict>
      </w:r>
    </w:p>
    <w:p w14:paraId="30512291" w14:textId="77777777" w:rsidR="00D84E4C" w:rsidRDefault="75AA2B1B" w:rsidP="4694D8EF">
      <w:pPr>
        <w:pStyle w:val="ae"/>
        <w:jc w:val="both"/>
      </w:pPr>
      <w:r>
        <w:t>This scope ensures a well-defined, streamlined development process with room for future growth and enhancements.</w:t>
      </w:r>
    </w:p>
    <w:p w14:paraId="3BE9D519" w14:textId="77777777" w:rsidR="00701C77" w:rsidRDefault="621DD455" w:rsidP="4694D8EF">
      <w:pPr>
        <w:pStyle w:val="3"/>
        <w:jc w:val="both"/>
      </w:pPr>
      <w:r>
        <w:t>1.7 Recommended System Requirements</w:t>
      </w:r>
    </w:p>
    <w:p w14:paraId="570FB497" w14:textId="77777777" w:rsidR="00701C77" w:rsidRDefault="621DD455" w:rsidP="4694D8EF">
      <w:pPr>
        <w:pStyle w:val="ae"/>
        <w:jc w:val="both"/>
      </w:pPr>
      <w:r>
        <w:t>The recommended system requirements define the ideal hardware and software configurations necessary to achieve optimal performance for a system or software application. These specifications ensure that users experience smooth and efficient operations, surpassing the minimum requirements. Below is a detailed breakdown of the recommended system requirements:</w:t>
      </w:r>
    </w:p>
    <w:p w14:paraId="0AD9C6F4" w14:textId="3B477C4D" w:rsidR="00701C77" w:rsidRDefault="00701C77" w:rsidP="4694D8EF">
      <w:pPr>
        <w:jc w:val="both"/>
      </w:pPr>
    </w:p>
    <w:p w14:paraId="3F42E57D" w14:textId="77777777" w:rsidR="00701C77" w:rsidRDefault="621DD455" w:rsidP="4694D8EF">
      <w:pPr>
        <w:pStyle w:val="4"/>
        <w:jc w:val="both"/>
      </w:pPr>
      <w:r w:rsidRPr="4694D8EF">
        <w:rPr>
          <w:rStyle w:val="a9"/>
          <w:b w:val="0"/>
          <w:bCs w:val="0"/>
        </w:rPr>
        <w:lastRenderedPageBreak/>
        <w:t>Hardware Requirements</w:t>
      </w:r>
    </w:p>
    <w:p w14:paraId="7EDFCCA0" w14:textId="77777777" w:rsidR="00701C77" w:rsidRDefault="621DD455" w:rsidP="00133EBE">
      <w:pPr>
        <w:pStyle w:val="ae"/>
        <w:numPr>
          <w:ilvl w:val="0"/>
          <w:numId w:val="31"/>
        </w:numPr>
        <w:jc w:val="both"/>
      </w:pPr>
      <w:r w:rsidRPr="4694D8EF">
        <w:rPr>
          <w:rStyle w:val="a9"/>
        </w:rPr>
        <w:t>Architecture</w:t>
      </w:r>
    </w:p>
    <w:p w14:paraId="7AB536FF" w14:textId="77777777" w:rsidR="00701C77" w:rsidRDefault="621DD455" w:rsidP="00133EBE">
      <w:pPr>
        <w:numPr>
          <w:ilvl w:val="1"/>
          <w:numId w:val="31"/>
        </w:numPr>
        <w:spacing w:before="100" w:beforeAutospacing="1" w:after="100" w:afterAutospacing="1"/>
        <w:jc w:val="both"/>
      </w:pPr>
      <w:r>
        <w:t>The system is designed for specific computer architectures and operating systems.</w:t>
      </w:r>
    </w:p>
    <w:p w14:paraId="59372674" w14:textId="77777777" w:rsidR="00701C77" w:rsidRDefault="621DD455" w:rsidP="00133EBE">
      <w:pPr>
        <w:numPr>
          <w:ilvl w:val="1"/>
          <w:numId w:val="31"/>
        </w:numPr>
        <w:spacing w:before="100" w:beforeAutospacing="1" w:after="100" w:afterAutospacing="1"/>
        <w:jc w:val="both"/>
      </w:pPr>
      <w:r>
        <w:t>Although some applications may be architecture-independent, most need recompilation to run on new architectures.</w:t>
      </w:r>
    </w:p>
    <w:p w14:paraId="6C56D462" w14:textId="77777777" w:rsidR="00701C77" w:rsidRDefault="621DD455" w:rsidP="00133EBE">
      <w:pPr>
        <w:pStyle w:val="ae"/>
        <w:numPr>
          <w:ilvl w:val="0"/>
          <w:numId w:val="31"/>
        </w:numPr>
        <w:jc w:val="both"/>
      </w:pPr>
      <w:r w:rsidRPr="4694D8EF">
        <w:rPr>
          <w:rStyle w:val="a9"/>
        </w:rPr>
        <w:t>Processing Power</w:t>
      </w:r>
    </w:p>
    <w:p w14:paraId="448796C7" w14:textId="77777777" w:rsidR="00701C77" w:rsidRDefault="621DD455" w:rsidP="00133EBE">
      <w:pPr>
        <w:numPr>
          <w:ilvl w:val="1"/>
          <w:numId w:val="31"/>
        </w:numPr>
        <w:spacing w:before="100" w:beforeAutospacing="1" w:after="100" w:afterAutospacing="1"/>
        <w:jc w:val="both"/>
      </w:pPr>
      <w:r>
        <w:t>A high-performance central processing unit (CPU) is essential.</w:t>
      </w:r>
    </w:p>
    <w:p w14:paraId="6849421C" w14:textId="77777777" w:rsidR="00701C77" w:rsidRDefault="621DD455" w:rsidP="00133EBE">
      <w:pPr>
        <w:numPr>
          <w:ilvl w:val="1"/>
          <w:numId w:val="31"/>
        </w:numPr>
        <w:spacing w:before="100" w:beforeAutospacing="1" w:after="100" w:afterAutospacing="1"/>
        <w:jc w:val="both"/>
      </w:pPr>
      <w:r>
        <w:t xml:space="preserve">Recommended: Multi-core processor with a high clock speed (e.g., Intel Core i5 or i7, AMD </w:t>
      </w:r>
      <w:proofErr w:type="spellStart"/>
      <w:r>
        <w:t>Ryzen</w:t>
      </w:r>
      <w:proofErr w:type="spellEnd"/>
      <w:r>
        <w:t xml:space="preserve"> 5 or higher).</w:t>
      </w:r>
    </w:p>
    <w:p w14:paraId="18D97C93" w14:textId="77777777" w:rsidR="00701C77" w:rsidRDefault="621DD455" w:rsidP="00133EBE">
      <w:pPr>
        <w:pStyle w:val="ae"/>
        <w:numPr>
          <w:ilvl w:val="0"/>
          <w:numId w:val="31"/>
        </w:numPr>
        <w:jc w:val="both"/>
      </w:pPr>
      <w:r w:rsidRPr="4694D8EF">
        <w:rPr>
          <w:rStyle w:val="a9"/>
        </w:rPr>
        <w:t>Memory (RAM)</w:t>
      </w:r>
    </w:p>
    <w:p w14:paraId="57122615" w14:textId="77777777" w:rsidR="00701C77" w:rsidRDefault="621DD455" w:rsidP="00133EBE">
      <w:pPr>
        <w:numPr>
          <w:ilvl w:val="1"/>
          <w:numId w:val="31"/>
        </w:numPr>
        <w:spacing w:before="100" w:beforeAutospacing="1" w:after="100" w:afterAutospacing="1"/>
        <w:jc w:val="both"/>
      </w:pPr>
      <w:r>
        <w:t>Adequate RAM is crucial for running the system and supporting software efficiently.</w:t>
      </w:r>
    </w:p>
    <w:p w14:paraId="2ED72F13" w14:textId="77777777" w:rsidR="00701C77" w:rsidRDefault="621DD455" w:rsidP="00133EBE">
      <w:pPr>
        <w:numPr>
          <w:ilvl w:val="1"/>
          <w:numId w:val="31"/>
        </w:numPr>
        <w:spacing w:before="100" w:beforeAutospacing="1" w:after="100" w:afterAutospacing="1"/>
        <w:jc w:val="both"/>
      </w:pPr>
      <w:r>
        <w:t>Recommended: At least 8 GB RAM for optimal performance (16 GB or more for heavy multitasking).</w:t>
      </w:r>
    </w:p>
    <w:p w14:paraId="42D01633" w14:textId="77777777" w:rsidR="00701C77" w:rsidRDefault="621DD455" w:rsidP="00133EBE">
      <w:pPr>
        <w:pStyle w:val="ae"/>
        <w:numPr>
          <w:ilvl w:val="0"/>
          <w:numId w:val="31"/>
        </w:numPr>
        <w:jc w:val="both"/>
      </w:pPr>
      <w:r w:rsidRPr="4694D8EF">
        <w:rPr>
          <w:rStyle w:val="a9"/>
        </w:rPr>
        <w:t>Secondary Storage</w:t>
      </w:r>
    </w:p>
    <w:p w14:paraId="38AFFF80" w14:textId="77777777" w:rsidR="00701C77" w:rsidRDefault="621DD455" w:rsidP="00133EBE">
      <w:pPr>
        <w:numPr>
          <w:ilvl w:val="1"/>
          <w:numId w:val="31"/>
        </w:numPr>
        <w:spacing w:before="100" w:beforeAutospacing="1" w:after="100" w:afterAutospacing="1"/>
        <w:jc w:val="both"/>
      </w:pPr>
      <w:r>
        <w:t>Sufficient storage for software installation, temporary files, and swap space.</w:t>
      </w:r>
    </w:p>
    <w:p w14:paraId="6B0DDADE" w14:textId="77777777" w:rsidR="00701C77" w:rsidRDefault="621DD455" w:rsidP="00133EBE">
      <w:pPr>
        <w:numPr>
          <w:ilvl w:val="1"/>
          <w:numId w:val="31"/>
        </w:numPr>
        <w:spacing w:before="100" w:beforeAutospacing="1" w:after="100" w:afterAutospacing="1"/>
        <w:jc w:val="both"/>
      </w:pPr>
      <w:r>
        <w:t>Recommended: Solid-State Drive (SSD) with 256 GB or more for fast read/write speeds.</w:t>
      </w:r>
    </w:p>
    <w:p w14:paraId="0177BEEE" w14:textId="77777777" w:rsidR="00701C77" w:rsidRDefault="621DD455" w:rsidP="00133EBE">
      <w:pPr>
        <w:pStyle w:val="ae"/>
        <w:numPr>
          <w:ilvl w:val="0"/>
          <w:numId w:val="31"/>
        </w:numPr>
        <w:jc w:val="both"/>
      </w:pPr>
      <w:r w:rsidRPr="4694D8EF">
        <w:rPr>
          <w:rStyle w:val="a9"/>
        </w:rPr>
        <w:t>Display Adapter</w:t>
      </w:r>
    </w:p>
    <w:p w14:paraId="0676C1EC" w14:textId="77777777" w:rsidR="00701C77" w:rsidRDefault="621DD455" w:rsidP="00133EBE">
      <w:pPr>
        <w:numPr>
          <w:ilvl w:val="1"/>
          <w:numId w:val="31"/>
        </w:numPr>
        <w:spacing w:before="100" w:beforeAutospacing="1" w:after="100" w:afterAutospacing="1"/>
        <w:jc w:val="both"/>
      </w:pPr>
      <w:r>
        <w:t>For applications with intensive graphical requirements:</w:t>
      </w:r>
    </w:p>
    <w:p w14:paraId="627F724D" w14:textId="77777777" w:rsidR="00701C77" w:rsidRDefault="621DD455" w:rsidP="00133EBE">
      <w:pPr>
        <w:numPr>
          <w:ilvl w:val="2"/>
          <w:numId w:val="31"/>
        </w:numPr>
        <w:spacing w:before="100" w:beforeAutospacing="1" w:after="100" w:afterAutospacing="1"/>
        <w:jc w:val="both"/>
      </w:pPr>
      <w:r>
        <w:t>Dedicated GPU (e.g., NVIDIA GTX 1650 or AMD Radeon RX 550).</w:t>
      </w:r>
    </w:p>
    <w:p w14:paraId="3175A3F9" w14:textId="77777777" w:rsidR="00701C77" w:rsidRDefault="621DD455" w:rsidP="00133EBE">
      <w:pPr>
        <w:numPr>
          <w:ilvl w:val="1"/>
          <w:numId w:val="31"/>
        </w:numPr>
        <w:spacing w:before="100" w:beforeAutospacing="1" w:after="100" w:afterAutospacing="1"/>
        <w:jc w:val="both"/>
      </w:pPr>
      <w:r>
        <w:t>For basic systems, integrated graphics like Intel UHD or AMD Vega graphics are sufficient.</w:t>
      </w:r>
    </w:p>
    <w:p w14:paraId="4BCD237B" w14:textId="77777777" w:rsidR="00701C77" w:rsidRDefault="621DD455" w:rsidP="00133EBE">
      <w:pPr>
        <w:pStyle w:val="ae"/>
        <w:numPr>
          <w:ilvl w:val="0"/>
          <w:numId w:val="31"/>
        </w:numPr>
        <w:jc w:val="both"/>
      </w:pPr>
      <w:r w:rsidRPr="4694D8EF">
        <w:rPr>
          <w:rStyle w:val="a9"/>
        </w:rPr>
        <w:t>Peripherals</w:t>
      </w:r>
    </w:p>
    <w:p w14:paraId="54AEEB80" w14:textId="77777777" w:rsidR="00701C77" w:rsidRDefault="621DD455" w:rsidP="00133EBE">
      <w:pPr>
        <w:numPr>
          <w:ilvl w:val="1"/>
          <w:numId w:val="31"/>
        </w:numPr>
        <w:spacing w:before="100" w:beforeAutospacing="1" w:after="100" w:afterAutospacing="1"/>
        <w:jc w:val="both"/>
      </w:pPr>
      <w:r>
        <w:t>High-performance peripherals for specialized applications:</w:t>
      </w:r>
    </w:p>
    <w:p w14:paraId="3B6765E8" w14:textId="77777777" w:rsidR="00701C77" w:rsidRDefault="621DD455" w:rsidP="00133EBE">
      <w:pPr>
        <w:numPr>
          <w:ilvl w:val="2"/>
          <w:numId w:val="31"/>
        </w:numPr>
        <w:spacing w:before="100" w:beforeAutospacing="1" w:after="100" w:afterAutospacing="1"/>
        <w:jc w:val="both"/>
      </w:pPr>
      <w:r>
        <w:t>Keyboard and pointing devices.</w:t>
      </w:r>
    </w:p>
    <w:p w14:paraId="6039382F" w14:textId="77777777" w:rsidR="00701C77" w:rsidRDefault="621DD455" w:rsidP="00133EBE">
      <w:pPr>
        <w:numPr>
          <w:ilvl w:val="2"/>
          <w:numId w:val="31"/>
        </w:numPr>
        <w:spacing w:before="100" w:beforeAutospacing="1" w:after="100" w:afterAutospacing="1"/>
        <w:jc w:val="both"/>
      </w:pPr>
      <w:r>
        <w:t>High-speed network adapters for online functionalities.</w:t>
      </w:r>
    </w:p>
    <w:p w14:paraId="5E32286B" w14:textId="77777777" w:rsidR="00701C77" w:rsidRDefault="621DD455" w:rsidP="00133EBE">
      <w:pPr>
        <w:numPr>
          <w:ilvl w:val="2"/>
          <w:numId w:val="31"/>
        </w:numPr>
        <w:spacing w:before="100" w:beforeAutospacing="1" w:after="100" w:afterAutospacing="1"/>
        <w:jc w:val="both"/>
      </w:pPr>
      <w:r>
        <w:t>CD/DVD drives (if required for installation or media).</w:t>
      </w:r>
    </w:p>
    <w:p w14:paraId="4B1F511A" w14:textId="77777777" w:rsidR="00701C77" w:rsidRDefault="0073331E" w:rsidP="4694D8EF">
      <w:pPr>
        <w:spacing w:after="0"/>
        <w:jc w:val="both"/>
      </w:pPr>
      <w:r>
        <w:pict w14:anchorId="5C15F4D8">
          <v:rect id="_x0000_i1026" style="width:0;height:1.5pt" o:hralign="center" o:hrstd="t" o:hr="t" fillcolor="#a0a0a0" stroked="f"/>
        </w:pict>
      </w:r>
    </w:p>
    <w:p w14:paraId="699B76CE" w14:textId="77777777" w:rsidR="00701C77" w:rsidRDefault="621DD455" w:rsidP="4694D8EF">
      <w:pPr>
        <w:pStyle w:val="4"/>
        <w:jc w:val="both"/>
      </w:pPr>
      <w:r w:rsidRPr="4694D8EF">
        <w:rPr>
          <w:rStyle w:val="a9"/>
          <w:b w:val="0"/>
          <w:bCs w:val="0"/>
        </w:rPr>
        <w:t>Software Requirements</w:t>
      </w:r>
    </w:p>
    <w:p w14:paraId="67FE4400" w14:textId="77777777" w:rsidR="00701C77" w:rsidRDefault="621DD455" w:rsidP="00133EBE">
      <w:pPr>
        <w:pStyle w:val="ae"/>
        <w:numPr>
          <w:ilvl w:val="0"/>
          <w:numId w:val="32"/>
        </w:numPr>
        <w:jc w:val="both"/>
      </w:pPr>
      <w:r w:rsidRPr="4694D8EF">
        <w:rPr>
          <w:rStyle w:val="a9"/>
        </w:rPr>
        <w:t>Platform</w:t>
      </w:r>
    </w:p>
    <w:p w14:paraId="12C395FB" w14:textId="77777777" w:rsidR="00701C77" w:rsidRDefault="621DD455" w:rsidP="00133EBE">
      <w:pPr>
        <w:numPr>
          <w:ilvl w:val="1"/>
          <w:numId w:val="32"/>
        </w:numPr>
        <w:spacing w:before="100" w:beforeAutospacing="1" w:after="100" w:afterAutospacing="1"/>
        <w:jc w:val="both"/>
      </w:pPr>
      <w:r>
        <w:t>A stable and compatible operating system is required.</w:t>
      </w:r>
    </w:p>
    <w:p w14:paraId="7CBEF5F5" w14:textId="77777777" w:rsidR="00701C77" w:rsidRDefault="621DD455" w:rsidP="00133EBE">
      <w:pPr>
        <w:numPr>
          <w:ilvl w:val="1"/>
          <w:numId w:val="32"/>
        </w:numPr>
        <w:spacing w:before="100" w:beforeAutospacing="1" w:after="100" w:afterAutospacing="1"/>
        <w:jc w:val="both"/>
      </w:pPr>
      <w:r>
        <w:t>Recommended:</w:t>
      </w:r>
    </w:p>
    <w:p w14:paraId="5881584F" w14:textId="77777777" w:rsidR="00701C77" w:rsidRDefault="621DD455" w:rsidP="00133EBE">
      <w:pPr>
        <w:numPr>
          <w:ilvl w:val="2"/>
          <w:numId w:val="32"/>
        </w:numPr>
        <w:spacing w:before="100" w:beforeAutospacing="1" w:after="100" w:afterAutospacing="1"/>
        <w:jc w:val="both"/>
      </w:pPr>
      <w:r w:rsidRPr="4694D8EF">
        <w:rPr>
          <w:rStyle w:val="a9"/>
        </w:rPr>
        <w:t>Windows</w:t>
      </w:r>
      <w:r>
        <w:t>: Windows 10 or later.</w:t>
      </w:r>
    </w:p>
    <w:p w14:paraId="758EB8BE" w14:textId="77777777" w:rsidR="00701C77" w:rsidRDefault="621DD455" w:rsidP="00133EBE">
      <w:pPr>
        <w:numPr>
          <w:ilvl w:val="2"/>
          <w:numId w:val="32"/>
        </w:numPr>
        <w:spacing w:before="100" w:beforeAutospacing="1" w:after="100" w:afterAutospacing="1"/>
        <w:jc w:val="both"/>
      </w:pPr>
      <w:r w:rsidRPr="4694D8EF">
        <w:rPr>
          <w:rStyle w:val="a9"/>
        </w:rPr>
        <w:t>Linux</w:t>
      </w:r>
      <w:r>
        <w:t>: Kernel version 5.x or later.</w:t>
      </w:r>
    </w:p>
    <w:p w14:paraId="38E4049D" w14:textId="77777777" w:rsidR="00701C77" w:rsidRDefault="621DD455" w:rsidP="00133EBE">
      <w:pPr>
        <w:numPr>
          <w:ilvl w:val="2"/>
          <w:numId w:val="32"/>
        </w:numPr>
        <w:spacing w:before="100" w:beforeAutospacing="1" w:after="100" w:afterAutospacing="1"/>
        <w:jc w:val="both"/>
      </w:pPr>
      <w:proofErr w:type="spellStart"/>
      <w:r w:rsidRPr="4694D8EF">
        <w:rPr>
          <w:rStyle w:val="a9"/>
        </w:rPr>
        <w:t>macOS</w:t>
      </w:r>
      <w:proofErr w:type="spellEnd"/>
      <w:r>
        <w:t>: Latest version compatible with your hardware.</w:t>
      </w:r>
    </w:p>
    <w:p w14:paraId="66976E97" w14:textId="77777777" w:rsidR="00701C77" w:rsidRDefault="621DD455" w:rsidP="00133EBE">
      <w:pPr>
        <w:pStyle w:val="ae"/>
        <w:numPr>
          <w:ilvl w:val="0"/>
          <w:numId w:val="32"/>
        </w:numPr>
        <w:jc w:val="both"/>
      </w:pPr>
      <w:r w:rsidRPr="4694D8EF">
        <w:rPr>
          <w:rStyle w:val="a9"/>
        </w:rPr>
        <w:t>APIs and Drivers</w:t>
      </w:r>
    </w:p>
    <w:p w14:paraId="71B527B2" w14:textId="77777777" w:rsidR="00701C77" w:rsidRDefault="621DD455" w:rsidP="00133EBE">
      <w:pPr>
        <w:numPr>
          <w:ilvl w:val="1"/>
          <w:numId w:val="32"/>
        </w:numPr>
        <w:spacing w:before="100" w:beforeAutospacing="1" w:after="100" w:afterAutospacing="1"/>
        <w:jc w:val="both"/>
      </w:pPr>
      <w:r>
        <w:t>Ensure compatibility with essential APIs and drivers:</w:t>
      </w:r>
    </w:p>
    <w:p w14:paraId="5A22EC1B" w14:textId="77777777" w:rsidR="00701C77" w:rsidRDefault="621DD455" w:rsidP="00133EBE">
      <w:pPr>
        <w:numPr>
          <w:ilvl w:val="2"/>
          <w:numId w:val="32"/>
        </w:numPr>
        <w:spacing w:before="100" w:beforeAutospacing="1" w:after="100" w:afterAutospacing="1"/>
        <w:jc w:val="both"/>
      </w:pPr>
      <w:r>
        <w:t>DirectX (for multimedia and games).</w:t>
      </w:r>
    </w:p>
    <w:p w14:paraId="056291E7" w14:textId="77777777" w:rsidR="00701C77" w:rsidRDefault="621DD455" w:rsidP="00133EBE">
      <w:pPr>
        <w:numPr>
          <w:ilvl w:val="2"/>
          <w:numId w:val="32"/>
        </w:numPr>
        <w:spacing w:before="100" w:beforeAutospacing="1" w:after="100" w:afterAutospacing="1"/>
        <w:jc w:val="both"/>
      </w:pPr>
      <w:r>
        <w:t>Updated GPU drivers.</w:t>
      </w:r>
    </w:p>
    <w:p w14:paraId="023388C3" w14:textId="77777777" w:rsidR="00701C77" w:rsidRDefault="621DD455" w:rsidP="00133EBE">
      <w:pPr>
        <w:pStyle w:val="ae"/>
        <w:numPr>
          <w:ilvl w:val="0"/>
          <w:numId w:val="32"/>
        </w:numPr>
        <w:jc w:val="both"/>
      </w:pPr>
      <w:r w:rsidRPr="4694D8EF">
        <w:rPr>
          <w:rStyle w:val="a9"/>
        </w:rPr>
        <w:t>Web Browser</w:t>
      </w:r>
    </w:p>
    <w:p w14:paraId="56734A31" w14:textId="77777777" w:rsidR="00701C77" w:rsidRDefault="621DD455" w:rsidP="00133EBE">
      <w:pPr>
        <w:numPr>
          <w:ilvl w:val="1"/>
          <w:numId w:val="32"/>
        </w:numPr>
        <w:spacing w:before="100" w:beforeAutospacing="1" w:after="100" w:afterAutospacing="1"/>
        <w:jc w:val="both"/>
      </w:pPr>
      <w:r>
        <w:lastRenderedPageBreak/>
        <w:t>A modern, standards-compliant web browser is crucial for web-based applications.</w:t>
      </w:r>
    </w:p>
    <w:p w14:paraId="129B4911" w14:textId="77777777" w:rsidR="00701C77" w:rsidRDefault="621DD455" w:rsidP="00133EBE">
      <w:pPr>
        <w:numPr>
          <w:ilvl w:val="1"/>
          <w:numId w:val="32"/>
        </w:numPr>
        <w:spacing w:before="100" w:beforeAutospacing="1" w:after="100" w:afterAutospacing="1"/>
        <w:jc w:val="both"/>
      </w:pPr>
      <w:r>
        <w:t>Recommended: Google Chrome, Mozilla Firefox, or Microsoft Edge (latest versions).</w:t>
      </w:r>
    </w:p>
    <w:p w14:paraId="65F9C3DC" w14:textId="4078780E" w:rsidR="00701C77" w:rsidRDefault="00701C77" w:rsidP="4694D8EF">
      <w:pPr>
        <w:spacing w:after="0"/>
        <w:jc w:val="both"/>
      </w:pPr>
    </w:p>
    <w:p w14:paraId="109C85E6" w14:textId="77777777" w:rsidR="00701C77" w:rsidRDefault="621DD455" w:rsidP="4694D8EF">
      <w:pPr>
        <w:pStyle w:val="4"/>
        <w:jc w:val="both"/>
      </w:pPr>
      <w:r w:rsidRPr="4694D8EF">
        <w:rPr>
          <w:rStyle w:val="a9"/>
          <w:b w:val="0"/>
          <w:bCs w:val="0"/>
        </w:rPr>
        <w:t>Additional Notes</w:t>
      </w:r>
    </w:p>
    <w:p w14:paraId="35450893" w14:textId="77777777" w:rsidR="00701C77" w:rsidRDefault="621DD455" w:rsidP="00133EBE">
      <w:pPr>
        <w:pStyle w:val="ae"/>
        <w:numPr>
          <w:ilvl w:val="0"/>
          <w:numId w:val="33"/>
        </w:numPr>
        <w:jc w:val="both"/>
      </w:pPr>
      <w:r w:rsidRPr="4694D8EF">
        <w:rPr>
          <w:rStyle w:val="a9"/>
        </w:rPr>
        <w:t>Network Requirements</w:t>
      </w:r>
      <w:r>
        <w:t>:</w:t>
      </w:r>
      <w:r w:rsidR="00701C77">
        <w:br/>
      </w:r>
      <w:r>
        <w:t>A stable high-speed internet connection (e.g., 50 Mbps or more) is recommended for cloud-based services or online functionalities.</w:t>
      </w:r>
    </w:p>
    <w:p w14:paraId="0167BEEE" w14:textId="77777777" w:rsidR="00701C77" w:rsidRDefault="621DD455" w:rsidP="00133EBE">
      <w:pPr>
        <w:pStyle w:val="ae"/>
        <w:numPr>
          <w:ilvl w:val="0"/>
          <w:numId w:val="33"/>
        </w:numPr>
        <w:jc w:val="both"/>
      </w:pPr>
      <w:r w:rsidRPr="4694D8EF">
        <w:rPr>
          <w:rStyle w:val="a9"/>
        </w:rPr>
        <w:t>Backward Compatibility</w:t>
      </w:r>
      <w:r>
        <w:t>:</w:t>
      </w:r>
      <w:r w:rsidR="00701C77">
        <w:br/>
      </w:r>
      <w:r>
        <w:t>While most software is designed for newer systems, backward compatibility is limited. Ensure that the operating system and hardware support legacy software if needed.</w:t>
      </w:r>
    </w:p>
    <w:p w14:paraId="0DB29023" w14:textId="77777777" w:rsidR="00701C77" w:rsidRDefault="621DD455" w:rsidP="00133EBE">
      <w:pPr>
        <w:pStyle w:val="ae"/>
        <w:numPr>
          <w:ilvl w:val="0"/>
          <w:numId w:val="33"/>
        </w:numPr>
        <w:jc w:val="both"/>
      </w:pPr>
      <w:r w:rsidRPr="4694D8EF">
        <w:rPr>
          <w:rStyle w:val="a9"/>
        </w:rPr>
        <w:t>Security</w:t>
      </w:r>
      <w:r>
        <w:t>:</w:t>
      </w:r>
      <w:r w:rsidR="00701C77">
        <w:br/>
      </w:r>
      <w:r>
        <w:t>Use up-to-date antivirus software and enable encryption for sensitive data to maintain secure operations.</w:t>
      </w:r>
    </w:p>
    <w:p w14:paraId="178376E5" w14:textId="77777777" w:rsidR="00701C77" w:rsidRDefault="621DD455" w:rsidP="00133EBE">
      <w:pPr>
        <w:pStyle w:val="ae"/>
        <w:numPr>
          <w:ilvl w:val="0"/>
          <w:numId w:val="33"/>
        </w:numPr>
        <w:jc w:val="both"/>
      </w:pPr>
      <w:r w:rsidRPr="4694D8EF">
        <w:rPr>
          <w:rStyle w:val="a9"/>
        </w:rPr>
        <w:t>Future-Proofing</w:t>
      </w:r>
      <w:r>
        <w:t>:</w:t>
      </w:r>
      <w:r w:rsidR="00701C77">
        <w:br/>
      </w:r>
      <w:r>
        <w:t>Consider hardware and software upgrades to accommodate advanced features or newer versions of the application over time.</w:t>
      </w:r>
    </w:p>
    <w:p w14:paraId="06C6A63C" w14:textId="68A28202" w:rsidR="4694D8EF" w:rsidRDefault="621DD455" w:rsidP="00862DCE">
      <w:pPr>
        <w:pStyle w:val="ae"/>
        <w:jc w:val="both"/>
      </w:pPr>
      <w:r>
        <w:t>By adhering to these recommended requirements, users can ensure a seamless and efficient experience with the system or software.</w:t>
      </w:r>
    </w:p>
    <w:p w14:paraId="49BDC3CF" w14:textId="77777777" w:rsidR="00701C77" w:rsidRDefault="621DD455" w:rsidP="4694D8EF">
      <w:pPr>
        <w:pStyle w:val="3"/>
        <w:jc w:val="both"/>
      </w:pPr>
      <w:r>
        <w:t>1.8 Limitations</w:t>
      </w:r>
    </w:p>
    <w:p w14:paraId="7B91BA4E" w14:textId="77777777" w:rsidR="00701C77" w:rsidRDefault="621DD455" w:rsidP="4694D8EF">
      <w:pPr>
        <w:pStyle w:val="ae"/>
        <w:jc w:val="both"/>
      </w:pPr>
      <w:r>
        <w:t>The current limitations of the project are as follows:</w:t>
      </w:r>
    </w:p>
    <w:p w14:paraId="1F328ACF" w14:textId="77777777" w:rsidR="00701C77" w:rsidRDefault="621DD455" w:rsidP="00133EBE">
      <w:pPr>
        <w:pStyle w:val="ae"/>
        <w:numPr>
          <w:ilvl w:val="0"/>
          <w:numId w:val="34"/>
        </w:numPr>
        <w:jc w:val="both"/>
      </w:pPr>
      <w:r w:rsidRPr="4694D8EF">
        <w:rPr>
          <w:rStyle w:val="a9"/>
        </w:rPr>
        <w:t>Hotel Location Considerations</w:t>
      </w:r>
      <w:r>
        <w:t>:</w:t>
      </w:r>
    </w:p>
    <w:p w14:paraId="0C9AAA5F" w14:textId="77777777" w:rsidR="00701C77" w:rsidRDefault="00701C77" w:rsidP="00133EBE">
      <w:pPr>
        <w:numPr>
          <w:ilvl w:val="1"/>
          <w:numId w:val="34"/>
        </w:numPr>
        <w:spacing w:before="100" w:beforeAutospacing="1" w:after="100" w:afterAutospacing="1"/>
      </w:pPr>
      <w:r>
        <w:t>The hotel’s location is not yet integrated into the system. As a result, features such as recommending hotels based on customer preferences, including location, are not yet included.</w:t>
      </w:r>
    </w:p>
    <w:p w14:paraId="3CB3E84A" w14:textId="77777777" w:rsidR="00701C77" w:rsidRDefault="00701C77" w:rsidP="00133EBE">
      <w:pPr>
        <w:pStyle w:val="ae"/>
        <w:numPr>
          <w:ilvl w:val="0"/>
          <w:numId w:val="34"/>
        </w:numPr>
      </w:pPr>
      <w:r>
        <w:rPr>
          <w:rStyle w:val="a9"/>
        </w:rPr>
        <w:t>Personal Project</w:t>
      </w:r>
      <w:r>
        <w:t>:</w:t>
      </w:r>
    </w:p>
    <w:p w14:paraId="21079096" w14:textId="77777777" w:rsidR="00701C77" w:rsidRDefault="00701C77" w:rsidP="00133EBE">
      <w:pPr>
        <w:numPr>
          <w:ilvl w:val="1"/>
          <w:numId w:val="34"/>
        </w:numPr>
        <w:spacing w:before="100" w:beforeAutospacing="1" w:after="100" w:afterAutospacing="1"/>
      </w:pPr>
      <w:r>
        <w:t>Since this is a personal project, actual hotel bookings cannot be made through the website. The system is intended for demonstration purposes only.</w:t>
      </w:r>
    </w:p>
    <w:p w14:paraId="5EB1F874" w14:textId="77777777" w:rsidR="00701C77" w:rsidRDefault="00701C77" w:rsidP="00133EBE">
      <w:pPr>
        <w:pStyle w:val="ae"/>
        <w:numPr>
          <w:ilvl w:val="0"/>
          <w:numId w:val="34"/>
        </w:numPr>
      </w:pPr>
      <w:r>
        <w:rPr>
          <w:rStyle w:val="a9"/>
        </w:rPr>
        <w:t>Payment System</w:t>
      </w:r>
      <w:r>
        <w:t>:</w:t>
      </w:r>
    </w:p>
    <w:p w14:paraId="09B92FD9" w14:textId="77777777" w:rsidR="00701C77" w:rsidRDefault="00701C77" w:rsidP="00133EBE">
      <w:pPr>
        <w:numPr>
          <w:ilvl w:val="1"/>
          <w:numId w:val="34"/>
        </w:numPr>
        <w:spacing w:before="100" w:beforeAutospacing="1" w:after="100" w:afterAutospacing="1"/>
      </w:pPr>
      <w:r>
        <w:t>The payment system is not implemented as the website currently functions only as a booking platform without any actual financial transactions.</w:t>
      </w:r>
    </w:p>
    <w:p w14:paraId="2A1D3BF1" w14:textId="77777777" w:rsidR="00701C77" w:rsidRDefault="00701C77" w:rsidP="00133EBE">
      <w:pPr>
        <w:pStyle w:val="ae"/>
        <w:numPr>
          <w:ilvl w:val="0"/>
          <w:numId w:val="34"/>
        </w:numPr>
      </w:pPr>
      <w:r>
        <w:rPr>
          <w:rStyle w:val="a9"/>
        </w:rPr>
        <w:t>Dynamic View of Hotels</w:t>
      </w:r>
      <w:r>
        <w:t>:</w:t>
      </w:r>
    </w:p>
    <w:p w14:paraId="301DE696" w14:textId="77777777" w:rsidR="00701C77" w:rsidRDefault="00701C77" w:rsidP="00133EBE">
      <w:pPr>
        <w:numPr>
          <w:ilvl w:val="1"/>
          <w:numId w:val="34"/>
        </w:numPr>
        <w:spacing w:before="100" w:beforeAutospacing="1" w:after="100" w:afterAutospacing="1"/>
      </w:pPr>
      <w:r>
        <w:t>The dynamic display of hotel information (such as live updates on availability, pricing, etc.) is not yet integrated into the system.</w:t>
      </w:r>
    </w:p>
    <w:p w14:paraId="66E3EC2C" w14:textId="77777777" w:rsidR="00701C77" w:rsidRDefault="00701C77" w:rsidP="00133EBE">
      <w:pPr>
        <w:pStyle w:val="ae"/>
        <w:numPr>
          <w:ilvl w:val="0"/>
          <w:numId w:val="34"/>
        </w:numPr>
      </w:pPr>
      <w:r>
        <w:rPr>
          <w:rStyle w:val="a9"/>
        </w:rPr>
        <w:t>Website Hosting</w:t>
      </w:r>
      <w:r>
        <w:t>:</w:t>
      </w:r>
    </w:p>
    <w:p w14:paraId="1D798732" w14:textId="77777777" w:rsidR="00701C77" w:rsidRDefault="00701C77" w:rsidP="00133EBE">
      <w:pPr>
        <w:numPr>
          <w:ilvl w:val="1"/>
          <w:numId w:val="34"/>
        </w:numPr>
        <w:spacing w:before="100" w:beforeAutospacing="1" w:after="100" w:afterAutospacing="1"/>
      </w:pPr>
      <w:r>
        <w:t>The site is not hosted as it is a demo project. It remains in development and is not live on the web.</w:t>
      </w:r>
    </w:p>
    <w:p w14:paraId="1BC283F6" w14:textId="77777777" w:rsidR="00701C77" w:rsidRDefault="00701C77" w:rsidP="00133EBE">
      <w:pPr>
        <w:pStyle w:val="ae"/>
        <w:numPr>
          <w:ilvl w:val="0"/>
          <w:numId w:val="34"/>
        </w:numPr>
      </w:pPr>
      <w:r>
        <w:rPr>
          <w:rStyle w:val="a9"/>
        </w:rPr>
        <w:t>Login Information</w:t>
      </w:r>
      <w:r>
        <w:t>:</w:t>
      </w:r>
    </w:p>
    <w:p w14:paraId="0621D19E" w14:textId="77777777" w:rsidR="00701C77" w:rsidRDefault="00701C77" w:rsidP="00133EBE">
      <w:pPr>
        <w:numPr>
          <w:ilvl w:val="1"/>
          <w:numId w:val="34"/>
        </w:numPr>
        <w:spacing w:before="100" w:beforeAutospacing="1" w:after="100" w:afterAutospacing="1"/>
      </w:pPr>
      <w:r>
        <w:t>User login functionality has not yet been implemented, meaning account management and personalized features are not available at this stage.</w:t>
      </w:r>
    </w:p>
    <w:p w14:paraId="322D7B66" w14:textId="77777777" w:rsidR="00701C77" w:rsidRDefault="00701C77" w:rsidP="00133EBE">
      <w:pPr>
        <w:pStyle w:val="ae"/>
        <w:numPr>
          <w:ilvl w:val="0"/>
          <w:numId w:val="34"/>
        </w:numPr>
      </w:pPr>
      <w:r>
        <w:rPr>
          <w:rStyle w:val="a9"/>
        </w:rPr>
        <w:lastRenderedPageBreak/>
        <w:t>Real-Time Booking</w:t>
      </w:r>
      <w:r>
        <w:t>:</w:t>
      </w:r>
    </w:p>
    <w:p w14:paraId="6D9BFD4A" w14:textId="77777777" w:rsidR="00701C77" w:rsidRDefault="00701C77" w:rsidP="00133EBE">
      <w:pPr>
        <w:numPr>
          <w:ilvl w:val="1"/>
          <w:numId w:val="34"/>
        </w:numPr>
        <w:spacing w:before="100" w:beforeAutospacing="1" w:after="100" w:afterAutospacing="1"/>
      </w:pPr>
      <w:r>
        <w:t>Real-time booking is not available on the website, meaning customers cannot reserve rooms with live updates or immediate confirmation.</w:t>
      </w:r>
    </w:p>
    <w:p w14:paraId="1C30B7C6" w14:textId="77777777" w:rsidR="00701C77" w:rsidRDefault="00701C77" w:rsidP="00701C77">
      <w:pPr>
        <w:pStyle w:val="ae"/>
      </w:pPr>
      <w:r>
        <w:t>These limitations outline the areas where the system is still under development and will be addressed in future iterations of the project.</w:t>
      </w:r>
    </w:p>
    <w:p w14:paraId="535DB7A0" w14:textId="77777777" w:rsidR="009E5285" w:rsidRDefault="009E5285" w:rsidP="009E5285">
      <w:pPr>
        <w:pStyle w:val="3"/>
      </w:pPr>
      <w:r>
        <w:rPr>
          <w:rFonts w:hint="cs"/>
          <w:rtl/>
        </w:rPr>
        <w:t xml:space="preserve"> </w:t>
      </w:r>
      <w:r>
        <w:t>1.9 The Expected Output</w:t>
      </w:r>
    </w:p>
    <w:p w14:paraId="5023141B" w14:textId="237A7D56" w:rsidR="009E5285" w:rsidRDefault="009E5285" w:rsidP="005F3CF0">
      <w:pPr>
        <w:pStyle w:val="ae"/>
      </w:pPr>
      <w:r>
        <w:t>The expected output of a successful hotel management system is a comprehensive solution that streamlines operations, enhances guest experiences, and maximizes revenue.</w:t>
      </w:r>
    </w:p>
    <w:p w14:paraId="14FB040A" w14:textId="77777777" w:rsidR="009E5285" w:rsidRDefault="009E5285" w:rsidP="009E5285">
      <w:pPr>
        <w:pStyle w:val="4"/>
      </w:pPr>
      <w:r>
        <w:rPr>
          <w:rStyle w:val="a9"/>
          <w:b w:val="0"/>
          <w:bCs w:val="0"/>
        </w:rPr>
        <w:t>Tangible Outputs</w:t>
      </w:r>
    </w:p>
    <w:p w14:paraId="60C0BBAD" w14:textId="77777777" w:rsidR="009E5285" w:rsidRDefault="009E5285" w:rsidP="009E5285">
      <w:pPr>
        <w:pStyle w:val="ae"/>
      </w:pPr>
      <w:r>
        <w:t xml:space="preserve">• </w:t>
      </w:r>
      <w:r>
        <w:rPr>
          <w:rStyle w:val="a9"/>
        </w:rPr>
        <w:t>Software Application</w:t>
      </w:r>
      <w:r>
        <w:t>:</w:t>
      </w:r>
      <w:r>
        <w:br/>
        <w:t>A fully functional web-based or mobile application that allows for:</w:t>
      </w:r>
    </w:p>
    <w:p w14:paraId="3C7DEEA2" w14:textId="77777777" w:rsidR="009E5285" w:rsidRDefault="009E5285" w:rsidP="00133EBE">
      <w:pPr>
        <w:numPr>
          <w:ilvl w:val="0"/>
          <w:numId w:val="35"/>
        </w:numPr>
        <w:spacing w:before="100" w:beforeAutospacing="1" w:after="100" w:afterAutospacing="1"/>
      </w:pPr>
      <w:r>
        <w:t>Online booking and reservations</w:t>
      </w:r>
    </w:p>
    <w:p w14:paraId="2C527CC4" w14:textId="77777777" w:rsidR="009E5285" w:rsidRDefault="009E5285" w:rsidP="00133EBE">
      <w:pPr>
        <w:numPr>
          <w:ilvl w:val="0"/>
          <w:numId w:val="35"/>
        </w:numPr>
        <w:spacing w:before="100" w:beforeAutospacing="1" w:after="100" w:afterAutospacing="1"/>
      </w:pPr>
      <w:r>
        <w:t>Room management and inventory control</w:t>
      </w:r>
    </w:p>
    <w:p w14:paraId="3EC12050" w14:textId="77777777" w:rsidR="009E5285" w:rsidRDefault="009E5285" w:rsidP="00133EBE">
      <w:pPr>
        <w:numPr>
          <w:ilvl w:val="0"/>
          <w:numId w:val="35"/>
        </w:numPr>
        <w:spacing w:before="100" w:beforeAutospacing="1" w:after="100" w:afterAutospacing="1"/>
      </w:pPr>
      <w:r>
        <w:t>Guest profile management</w:t>
      </w:r>
    </w:p>
    <w:p w14:paraId="22270632" w14:textId="77777777" w:rsidR="009E5285" w:rsidRDefault="009E5285" w:rsidP="00133EBE">
      <w:pPr>
        <w:numPr>
          <w:ilvl w:val="0"/>
          <w:numId w:val="35"/>
        </w:numPr>
        <w:spacing w:before="100" w:beforeAutospacing="1" w:after="100" w:afterAutospacing="1"/>
      </w:pPr>
      <w:r>
        <w:t>Financial management (billing, payments, reporting)</w:t>
      </w:r>
    </w:p>
    <w:p w14:paraId="32CEC622" w14:textId="77777777" w:rsidR="009E5285" w:rsidRDefault="009E5285" w:rsidP="00133EBE">
      <w:pPr>
        <w:numPr>
          <w:ilvl w:val="0"/>
          <w:numId w:val="35"/>
        </w:numPr>
        <w:spacing w:before="100" w:beforeAutospacing="1" w:after="100" w:afterAutospacing="1"/>
      </w:pPr>
      <w:r>
        <w:t>Staff scheduling and task management</w:t>
      </w:r>
    </w:p>
    <w:p w14:paraId="042DAC6C" w14:textId="1B9FD1E2" w:rsidR="4694D8EF" w:rsidRDefault="31C6B160" w:rsidP="00133EBE">
      <w:pPr>
        <w:numPr>
          <w:ilvl w:val="0"/>
          <w:numId w:val="35"/>
        </w:numPr>
        <w:spacing w:before="100" w:beforeAutospacing="1" w:after="100" w:afterAutospacing="1"/>
      </w:pPr>
      <w:r>
        <w:t>Real-time reporting and analytics</w:t>
      </w:r>
    </w:p>
    <w:p w14:paraId="3E531FDE" w14:textId="3D44F335" w:rsidR="009E5285" w:rsidRDefault="31C6B160" w:rsidP="009E5285">
      <w:pPr>
        <w:pStyle w:val="ae"/>
      </w:pPr>
      <w:r>
        <w:t xml:space="preserve"> </w:t>
      </w:r>
      <w:r w:rsidRPr="4694D8EF">
        <w:rPr>
          <w:rStyle w:val="a9"/>
        </w:rPr>
        <w:t>Database</w:t>
      </w:r>
      <w:r>
        <w:t>:</w:t>
      </w:r>
      <w:r w:rsidR="009E5285">
        <w:br/>
      </w:r>
      <w:r>
        <w:t>A robust database to store and manage hotel data, including:</w:t>
      </w:r>
    </w:p>
    <w:p w14:paraId="1097A4E2" w14:textId="77777777" w:rsidR="009E5285" w:rsidRDefault="009E5285" w:rsidP="00133EBE">
      <w:pPr>
        <w:numPr>
          <w:ilvl w:val="0"/>
          <w:numId w:val="36"/>
        </w:numPr>
        <w:spacing w:before="100" w:beforeAutospacing="1" w:after="100" w:afterAutospacing="1"/>
      </w:pPr>
      <w:r>
        <w:t>Guest information</w:t>
      </w:r>
    </w:p>
    <w:p w14:paraId="550E63B0" w14:textId="77777777" w:rsidR="009E5285" w:rsidRDefault="009E5285" w:rsidP="00133EBE">
      <w:pPr>
        <w:numPr>
          <w:ilvl w:val="0"/>
          <w:numId w:val="36"/>
        </w:numPr>
        <w:spacing w:before="100" w:beforeAutospacing="1" w:after="100" w:afterAutospacing="1"/>
      </w:pPr>
      <w:r>
        <w:t>Room inventory and rates</w:t>
      </w:r>
    </w:p>
    <w:p w14:paraId="3E76A204" w14:textId="77777777" w:rsidR="009E5285" w:rsidRDefault="009E5285" w:rsidP="00133EBE">
      <w:pPr>
        <w:numPr>
          <w:ilvl w:val="0"/>
          <w:numId w:val="36"/>
        </w:numPr>
        <w:spacing w:before="100" w:beforeAutospacing="1" w:after="100" w:afterAutospacing="1"/>
      </w:pPr>
      <w:r>
        <w:t>Reservations and bookings</w:t>
      </w:r>
    </w:p>
    <w:p w14:paraId="175E423B" w14:textId="77777777" w:rsidR="009E5285" w:rsidRDefault="009E5285" w:rsidP="00133EBE">
      <w:pPr>
        <w:numPr>
          <w:ilvl w:val="0"/>
          <w:numId w:val="36"/>
        </w:numPr>
        <w:spacing w:before="100" w:beforeAutospacing="1" w:after="100" w:afterAutospacing="1"/>
      </w:pPr>
      <w:r>
        <w:t>Financial transactions</w:t>
      </w:r>
    </w:p>
    <w:p w14:paraId="664355AD" w14:textId="6A26ABFF" w:rsidR="000234C3" w:rsidRDefault="31C6B160" w:rsidP="00133EBE">
      <w:pPr>
        <w:numPr>
          <w:ilvl w:val="0"/>
          <w:numId w:val="36"/>
        </w:numPr>
        <w:spacing w:before="100" w:beforeAutospacing="1" w:after="100" w:afterAutospacing="1"/>
      </w:pPr>
      <w:r>
        <w:t>Staff schedules and tasks</w:t>
      </w:r>
    </w:p>
    <w:p w14:paraId="1A965116" w14:textId="77777777" w:rsidR="000234C3" w:rsidRDefault="000234C3" w:rsidP="000234C3">
      <w:pPr>
        <w:spacing w:before="100" w:beforeAutospacing="1" w:after="100" w:afterAutospacing="1"/>
        <w:rPr>
          <w:rtl/>
        </w:rPr>
      </w:pPr>
    </w:p>
    <w:p w14:paraId="1DA6542E" w14:textId="51D4BCAA" w:rsidR="000234C3" w:rsidRDefault="000234C3" w:rsidP="4694D8EF">
      <w:pPr>
        <w:spacing w:before="100" w:beforeAutospacing="1" w:after="100" w:afterAutospacing="1"/>
      </w:pPr>
    </w:p>
    <w:p w14:paraId="5D439C66" w14:textId="77777777" w:rsidR="005F3CF0" w:rsidRDefault="005F3CF0" w:rsidP="4694D8EF">
      <w:pPr>
        <w:spacing w:before="100" w:beforeAutospacing="1" w:after="100" w:afterAutospacing="1"/>
      </w:pPr>
    </w:p>
    <w:p w14:paraId="05D3D1F8" w14:textId="77777777" w:rsidR="005F3CF0" w:rsidRDefault="005F3CF0" w:rsidP="4694D8EF">
      <w:pPr>
        <w:spacing w:before="100" w:beforeAutospacing="1" w:after="100" w:afterAutospacing="1"/>
      </w:pPr>
    </w:p>
    <w:p w14:paraId="2A2AD390" w14:textId="77777777" w:rsidR="005F3CF0" w:rsidRDefault="005F3CF0" w:rsidP="4694D8EF">
      <w:pPr>
        <w:spacing w:before="100" w:beforeAutospacing="1" w:after="100" w:afterAutospacing="1"/>
      </w:pPr>
    </w:p>
    <w:p w14:paraId="48030531" w14:textId="77777777" w:rsidR="005F3CF0" w:rsidRDefault="005F3CF0" w:rsidP="4694D8EF">
      <w:pPr>
        <w:spacing w:before="100" w:beforeAutospacing="1" w:after="100" w:afterAutospacing="1"/>
        <w:rPr>
          <w:rtl/>
        </w:rPr>
      </w:pPr>
    </w:p>
    <w:p w14:paraId="4330D6D4" w14:textId="77777777" w:rsidR="00701C77" w:rsidRPr="009E5285" w:rsidRDefault="009E5285" w:rsidP="00701C77">
      <w:pPr>
        <w:rPr>
          <w:rFonts w:asciiTheme="majorHAnsi" w:hAnsiTheme="majorHAnsi"/>
          <w:b/>
          <w:bCs/>
          <w:sz w:val="32"/>
          <w:szCs w:val="32"/>
        </w:rPr>
      </w:pPr>
      <w:r w:rsidRPr="009E5285">
        <w:rPr>
          <w:rFonts w:asciiTheme="majorHAnsi" w:hAnsiTheme="majorHAnsi"/>
          <w:b/>
          <w:bCs/>
          <w:sz w:val="32"/>
          <w:szCs w:val="32"/>
        </w:rPr>
        <w:lastRenderedPageBreak/>
        <w:t>1.10 Project Schedule</w:t>
      </w:r>
    </w:p>
    <w:p w14:paraId="3041E394" w14:textId="77777777" w:rsidR="00701C77" w:rsidRDefault="000234C3" w:rsidP="00701C77">
      <w:pPr>
        <w:pStyle w:val="ae"/>
        <w:rPr>
          <w:rtl/>
        </w:rPr>
      </w:pPr>
      <w:r>
        <w:rPr>
          <w:noProof/>
        </w:rPr>
        <w:drawing>
          <wp:inline distT="0" distB="0" distL="0" distR="0" wp14:anchorId="1514898C" wp14:editId="4FED6ADE">
            <wp:extent cx="5274310" cy="30152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pkin-selection (11).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015212"/>
                    </a:xfrm>
                    <a:prstGeom prst="rect">
                      <a:avLst/>
                    </a:prstGeom>
                  </pic:spPr>
                </pic:pic>
              </a:graphicData>
            </a:graphic>
          </wp:inline>
        </w:drawing>
      </w:r>
    </w:p>
    <w:p w14:paraId="722B00AE" w14:textId="77777777" w:rsidR="000234C3" w:rsidRDefault="000234C3" w:rsidP="00701C77">
      <w:pPr>
        <w:pStyle w:val="ae"/>
        <w:rPr>
          <w:rtl/>
        </w:rPr>
      </w:pPr>
    </w:p>
    <w:p w14:paraId="71940567" w14:textId="1DE83A29" w:rsidR="4694D8EF" w:rsidRDefault="4694D8EF" w:rsidP="4694D8EF">
      <w:pPr>
        <w:pStyle w:val="ae"/>
        <w:rPr>
          <w:rtl/>
        </w:rPr>
      </w:pPr>
    </w:p>
    <w:p w14:paraId="7C08090D" w14:textId="4D39EE08" w:rsidR="4694D8EF" w:rsidRDefault="4694D8EF" w:rsidP="4694D8EF">
      <w:pPr>
        <w:pStyle w:val="ae"/>
        <w:rPr>
          <w:rtl/>
        </w:rPr>
      </w:pPr>
    </w:p>
    <w:p w14:paraId="3137A551" w14:textId="37C7F0BF" w:rsidR="4694D8EF" w:rsidRDefault="4694D8EF" w:rsidP="4694D8EF">
      <w:pPr>
        <w:pStyle w:val="ae"/>
        <w:rPr>
          <w:rtl/>
        </w:rPr>
      </w:pPr>
    </w:p>
    <w:p w14:paraId="1F212C66" w14:textId="6859212D" w:rsidR="4694D8EF" w:rsidRDefault="4694D8EF" w:rsidP="4694D8EF">
      <w:pPr>
        <w:pStyle w:val="ae"/>
        <w:rPr>
          <w:rtl/>
        </w:rPr>
      </w:pPr>
    </w:p>
    <w:p w14:paraId="636C67E5" w14:textId="17B8BB0F" w:rsidR="4694D8EF" w:rsidRDefault="4694D8EF" w:rsidP="4694D8EF">
      <w:pPr>
        <w:pStyle w:val="ae"/>
        <w:rPr>
          <w:rtl/>
        </w:rPr>
      </w:pPr>
    </w:p>
    <w:p w14:paraId="7FA00B7D" w14:textId="13714740" w:rsidR="4694D8EF" w:rsidRDefault="4694D8EF" w:rsidP="4694D8EF">
      <w:pPr>
        <w:pStyle w:val="ae"/>
        <w:rPr>
          <w:rtl/>
        </w:rPr>
      </w:pPr>
    </w:p>
    <w:p w14:paraId="61AE22BF" w14:textId="7F062B27" w:rsidR="4694D8EF" w:rsidRDefault="4694D8EF" w:rsidP="4694D8EF">
      <w:pPr>
        <w:pStyle w:val="ae"/>
        <w:rPr>
          <w:rtl/>
        </w:rPr>
      </w:pPr>
    </w:p>
    <w:p w14:paraId="71B99F96" w14:textId="7D0DCAD0" w:rsidR="4694D8EF" w:rsidRDefault="4694D8EF" w:rsidP="4694D8EF">
      <w:pPr>
        <w:pStyle w:val="ae"/>
        <w:rPr>
          <w:rtl/>
        </w:rPr>
      </w:pPr>
    </w:p>
    <w:p w14:paraId="314F83A5" w14:textId="25E02B2A" w:rsidR="4694D8EF" w:rsidRDefault="4694D8EF" w:rsidP="4694D8EF">
      <w:pPr>
        <w:pStyle w:val="ae"/>
        <w:rPr>
          <w:rtl/>
        </w:rPr>
      </w:pPr>
    </w:p>
    <w:p w14:paraId="2CEE6C03" w14:textId="4D07A203" w:rsidR="4694D8EF" w:rsidRDefault="4694D8EF" w:rsidP="4694D8EF">
      <w:pPr>
        <w:pStyle w:val="ae"/>
        <w:rPr>
          <w:rtl/>
        </w:rPr>
      </w:pPr>
    </w:p>
    <w:p w14:paraId="6B92F885" w14:textId="63CBDEDE" w:rsidR="4694D8EF" w:rsidRDefault="4694D8EF" w:rsidP="4694D8EF">
      <w:pPr>
        <w:pStyle w:val="ae"/>
        <w:rPr>
          <w:rtl/>
        </w:rPr>
      </w:pPr>
    </w:p>
    <w:p w14:paraId="0280E2C0" w14:textId="66F81E37" w:rsidR="4694D8EF" w:rsidRDefault="4694D8EF" w:rsidP="4694D8EF">
      <w:pPr>
        <w:pStyle w:val="ae"/>
        <w:rPr>
          <w:rtl/>
        </w:rPr>
      </w:pPr>
    </w:p>
    <w:p w14:paraId="3C0685DA" w14:textId="461A863F" w:rsidR="4694D8EF" w:rsidRDefault="4694D8EF" w:rsidP="4694D8EF">
      <w:pPr>
        <w:pStyle w:val="ae"/>
        <w:rPr>
          <w:rtl/>
        </w:rPr>
      </w:pPr>
    </w:p>
    <w:p w14:paraId="2D1BA0DC" w14:textId="77777777" w:rsidR="000234C3" w:rsidRDefault="000234C3" w:rsidP="00701C77">
      <w:pPr>
        <w:pStyle w:val="ae"/>
      </w:pPr>
      <w:r>
        <w:lastRenderedPageBreak/>
        <w:t>1.11 Report Outline</w:t>
      </w:r>
    </w:p>
    <w:p w14:paraId="4A9E6827" w14:textId="77777777" w:rsidR="00D75ED2" w:rsidRPr="00D75ED2" w:rsidRDefault="00D75ED2" w:rsidP="00D75ED2">
      <w:pPr>
        <w:spacing w:before="100" w:beforeAutospacing="1" w:after="100" w:afterAutospacing="1"/>
        <w:rPr>
          <w:rFonts w:ascii="Times New Roman" w:hAnsi="Times New Roman"/>
          <w:sz w:val="24"/>
          <w:szCs w:val="24"/>
        </w:rPr>
      </w:pPr>
      <w:r w:rsidRPr="00D75ED2">
        <w:rPr>
          <w:rFonts w:ascii="Times New Roman" w:hAnsi="Times New Roman"/>
          <w:b/>
          <w:bCs/>
          <w:sz w:val="24"/>
          <w:szCs w:val="24"/>
        </w:rPr>
        <w:t>Definition of topic:</w:t>
      </w:r>
    </w:p>
    <w:p w14:paraId="209FF148" w14:textId="77777777" w:rsidR="00D75ED2" w:rsidRPr="00D75ED2" w:rsidRDefault="00D75ED2" w:rsidP="00133EBE">
      <w:pPr>
        <w:numPr>
          <w:ilvl w:val="0"/>
          <w:numId w:val="37"/>
        </w:numPr>
        <w:spacing w:before="100" w:beforeAutospacing="1" w:after="100" w:afterAutospacing="1"/>
        <w:rPr>
          <w:rFonts w:ascii="Times New Roman" w:hAnsi="Times New Roman"/>
          <w:sz w:val="24"/>
          <w:szCs w:val="24"/>
        </w:rPr>
      </w:pPr>
      <w:r w:rsidRPr="00D75ED2">
        <w:rPr>
          <w:rFonts w:ascii="Times New Roman" w:hAnsi="Times New Roman"/>
          <w:sz w:val="24"/>
          <w:szCs w:val="24"/>
        </w:rPr>
        <w:t>We book a hotel, check in, see the rooms I want, and view their pictures and price.</w:t>
      </w:r>
    </w:p>
    <w:p w14:paraId="58B857CF" w14:textId="77777777" w:rsidR="00D75ED2" w:rsidRPr="00D75ED2" w:rsidRDefault="00D75ED2" w:rsidP="00133EBE">
      <w:pPr>
        <w:numPr>
          <w:ilvl w:val="0"/>
          <w:numId w:val="37"/>
        </w:numPr>
        <w:spacing w:before="100" w:beforeAutospacing="1" w:after="100" w:afterAutospacing="1"/>
        <w:rPr>
          <w:rFonts w:ascii="Times New Roman" w:hAnsi="Times New Roman"/>
          <w:sz w:val="24"/>
          <w:szCs w:val="24"/>
        </w:rPr>
      </w:pPr>
      <w:r w:rsidRPr="00D75ED2">
        <w:rPr>
          <w:rFonts w:ascii="Times New Roman" w:hAnsi="Times New Roman"/>
          <w:sz w:val="24"/>
          <w:szCs w:val="24"/>
        </w:rPr>
        <w:t>There is more than one way to pay: cash or visa.</w:t>
      </w:r>
    </w:p>
    <w:p w14:paraId="36BEA2A1" w14:textId="77777777" w:rsidR="00D75ED2" w:rsidRPr="00D75ED2" w:rsidRDefault="00D75ED2" w:rsidP="00133EBE">
      <w:pPr>
        <w:numPr>
          <w:ilvl w:val="0"/>
          <w:numId w:val="37"/>
        </w:numPr>
        <w:spacing w:before="100" w:beforeAutospacing="1" w:after="100" w:afterAutospacing="1"/>
        <w:rPr>
          <w:rFonts w:ascii="Times New Roman" w:hAnsi="Times New Roman"/>
          <w:sz w:val="24"/>
          <w:szCs w:val="24"/>
        </w:rPr>
      </w:pPr>
      <w:r w:rsidRPr="00D75ED2">
        <w:rPr>
          <w:rFonts w:ascii="Times New Roman" w:hAnsi="Times New Roman"/>
          <w:sz w:val="24"/>
          <w:szCs w:val="24"/>
        </w:rPr>
        <w:t>Database for clients, rooms, employees, and managers.</w:t>
      </w:r>
    </w:p>
    <w:p w14:paraId="27E46126" w14:textId="77777777" w:rsidR="00D75ED2" w:rsidRPr="00D75ED2" w:rsidRDefault="00D75ED2" w:rsidP="00D75ED2">
      <w:pPr>
        <w:spacing w:before="100" w:beforeAutospacing="1" w:after="100" w:afterAutospacing="1"/>
        <w:rPr>
          <w:rFonts w:ascii="Times New Roman" w:hAnsi="Times New Roman"/>
          <w:sz w:val="24"/>
          <w:szCs w:val="24"/>
        </w:rPr>
      </w:pPr>
      <w:r w:rsidRPr="00D75ED2">
        <w:rPr>
          <w:rFonts w:ascii="Times New Roman" w:hAnsi="Times New Roman"/>
          <w:b/>
          <w:bCs/>
          <w:sz w:val="24"/>
          <w:szCs w:val="24"/>
        </w:rPr>
        <w:t>The importance of pre-booking hotels:</w:t>
      </w:r>
    </w:p>
    <w:p w14:paraId="1578AEB3"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Accommodation Guarantee:</w:t>
      </w:r>
    </w:p>
    <w:p w14:paraId="7510C008"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It guarantees you a room in the desired hotel, especially at peak times or during special events.</w:t>
      </w:r>
    </w:p>
    <w:p w14:paraId="791F1C56"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Cost saving:</w:t>
      </w:r>
    </w:p>
    <w:p w14:paraId="20CC8AF6"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Room rates are usually cheaper when booked in advance than when booked on the spot.</w:t>
      </w:r>
    </w:p>
    <w:p w14:paraId="4AE734FF"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Choose the best rooms:</w:t>
      </w:r>
    </w:p>
    <w:p w14:paraId="43E81670"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Allows you to choose the room type and location within the hotel, which increases your chances of getting a room that suits your needs.</w:t>
      </w:r>
    </w:p>
    <w:p w14:paraId="17AF0675"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Avoid crowding and waiting:</w:t>
      </w:r>
    </w:p>
    <w:p w14:paraId="4A3AD6CE"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Reduces the time spent logging in upon arrival, facilitating the arrival and settling-in process.</w:t>
      </w:r>
    </w:p>
    <w:p w14:paraId="31BFB5A9"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Access to offers and discounts:</w:t>
      </w:r>
    </w:p>
    <w:p w14:paraId="0BEFA310"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Many hotels offer special offers and discounts for advance reservations.</w:t>
      </w:r>
    </w:p>
    <w:p w14:paraId="4CE43DB8"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Better trip planning:</w:t>
      </w:r>
    </w:p>
    <w:p w14:paraId="1F91445F"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Helps organize the trip schedule and coordinate activities more effectively.</w:t>
      </w:r>
    </w:p>
    <w:p w14:paraId="7CF197BF" w14:textId="77777777" w:rsidR="00D75ED2" w:rsidRPr="00D75ED2" w:rsidRDefault="00D75ED2" w:rsidP="00133EBE">
      <w:pPr>
        <w:numPr>
          <w:ilvl w:val="0"/>
          <w:numId w:val="38"/>
        </w:numPr>
        <w:spacing w:before="100" w:beforeAutospacing="1" w:after="100" w:afterAutospacing="1"/>
        <w:rPr>
          <w:rFonts w:ascii="Times New Roman" w:hAnsi="Times New Roman"/>
          <w:sz w:val="24"/>
          <w:szCs w:val="24"/>
        </w:rPr>
      </w:pPr>
      <w:r w:rsidRPr="00D75ED2">
        <w:rPr>
          <w:rFonts w:ascii="Times New Roman" w:hAnsi="Times New Roman"/>
          <w:b/>
          <w:bCs/>
          <w:sz w:val="24"/>
          <w:szCs w:val="24"/>
        </w:rPr>
        <w:t>Safety and comfort:</w:t>
      </w:r>
    </w:p>
    <w:p w14:paraId="71E76125" w14:textId="77777777" w:rsidR="00D75ED2" w:rsidRPr="00D75ED2" w:rsidRDefault="00D75ED2" w:rsidP="00133EBE">
      <w:pPr>
        <w:numPr>
          <w:ilvl w:val="1"/>
          <w:numId w:val="38"/>
        </w:numPr>
        <w:spacing w:before="100" w:beforeAutospacing="1" w:after="100" w:afterAutospacing="1"/>
        <w:rPr>
          <w:rFonts w:ascii="Times New Roman" w:hAnsi="Times New Roman"/>
          <w:sz w:val="24"/>
          <w:szCs w:val="24"/>
        </w:rPr>
      </w:pPr>
      <w:r w:rsidRPr="00D75ED2">
        <w:rPr>
          <w:rFonts w:ascii="Times New Roman" w:hAnsi="Times New Roman"/>
          <w:sz w:val="24"/>
          <w:szCs w:val="24"/>
        </w:rPr>
        <w:t>It gives you a sense of psychological comfort knowing that your accommodation is pre-secured, which reduces stress upon arrival.</w:t>
      </w:r>
    </w:p>
    <w:p w14:paraId="0058B75E" w14:textId="77777777" w:rsidR="00D75ED2" w:rsidRPr="00D75ED2" w:rsidRDefault="00D75ED2" w:rsidP="00D75ED2">
      <w:pPr>
        <w:spacing w:before="100" w:beforeAutospacing="1" w:after="100" w:afterAutospacing="1"/>
        <w:rPr>
          <w:rFonts w:ascii="Times New Roman" w:hAnsi="Times New Roman"/>
          <w:sz w:val="24"/>
          <w:szCs w:val="24"/>
        </w:rPr>
      </w:pPr>
      <w:r w:rsidRPr="00D75ED2">
        <w:rPr>
          <w:rFonts w:ascii="Times New Roman" w:hAnsi="Times New Roman"/>
          <w:b/>
          <w:bCs/>
          <w:sz w:val="24"/>
          <w:szCs w:val="24"/>
        </w:rPr>
        <w:t>Conclusion:</w:t>
      </w:r>
      <w:r w:rsidRPr="00D75ED2">
        <w:rPr>
          <w:rFonts w:ascii="Times New Roman" w:hAnsi="Times New Roman"/>
          <w:sz w:val="24"/>
          <w:szCs w:val="24"/>
        </w:rPr>
        <w:t xml:space="preserve"> Pre-booking hotels is an essential step to ensuring a comfortable and successful travel experience, and allows you to enjoy your trip without any worries about accommodation.</w:t>
      </w:r>
    </w:p>
    <w:p w14:paraId="0B4020A7" w14:textId="7C9AFF70" w:rsidR="0033476B" w:rsidRDefault="0033476B" w:rsidP="4694D8EF">
      <w:pPr>
        <w:spacing w:after="0"/>
        <w:rPr>
          <w:rFonts w:ascii="Times New Roman" w:hAnsi="Times New Roman"/>
          <w:sz w:val="24"/>
          <w:szCs w:val="24"/>
        </w:rPr>
      </w:pPr>
    </w:p>
    <w:p w14:paraId="6E4836C5" w14:textId="2DDDCFA4" w:rsidR="4694D8EF" w:rsidRDefault="4694D8EF" w:rsidP="4694D8EF">
      <w:pPr>
        <w:rPr>
          <w:sz w:val="96"/>
          <w:szCs w:val="96"/>
        </w:rPr>
      </w:pPr>
    </w:p>
    <w:p w14:paraId="36EB0663" w14:textId="77777777" w:rsidR="005F3CF0" w:rsidRDefault="005F3CF0" w:rsidP="4694D8EF"/>
    <w:p w14:paraId="26B89E63" w14:textId="77777777" w:rsidR="005F3CF0" w:rsidRPr="005F3CF0" w:rsidRDefault="005F3CF0" w:rsidP="4694D8EF"/>
    <w:p w14:paraId="48F73A92"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lastRenderedPageBreak/>
        <w:t>CHAPTER TWO: RELATED EXISTING SYSTEMS</w:t>
      </w:r>
    </w:p>
    <w:p w14:paraId="02FC8A95" w14:textId="77777777" w:rsidR="0033476B" w:rsidRPr="0033476B" w:rsidRDefault="0033476B" w:rsidP="0033476B">
      <w:pPr>
        <w:ind w:left="720"/>
        <w:rPr>
          <w:sz w:val="28"/>
          <w:szCs w:val="28"/>
        </w:rPr>
      </w:pPr>
      <w:r w:rsidRPr="0033476B">
        <w:rPr>
          <w:sz w:val="28"/>
          <w:szCs w:val="28"/>
        </w:rPr>
        <w:t xml:space="preserve">2.1 Introduction </w:t>
      </w:r>
    </w:p>
    <w:p w14:paraId="74A12E2A" w14:textId="77777777" w:rsidR="0033476B" w:rsidRPr="0033476B" w:rsidRDefault="0033476B" w:rsidP="0033476B">
      <w:pPr>
        <w:ind w:left="720"/>
        <w:rPr>
          <w:sz w:val="28"/>
          <w:szCs w:val="28"/>
        </w:rPr>
      </w:pPr>
      <w:r w:rsidRPr="0033476B">
        <w:rPr>
          <w:sz w:val="28"/>
          <w:szCs w:val="28"/>
        </w:rPr>
        <w:t xml:space="preserve">2.2 Existing Systems </w:t>
      </w:r>
    </w:p>
    <w:p w14:paraId="0B78A99D" w14:textId="77777777" w:rsidR="0033476B" w:rsidRPr="0033476B" w:rsidRDefault="0033476B" w:rsidP="0033476B">
      <w:pPr>
        <w:ind w:left="720"/>
        <w:rPr>
          <w:sz w:val="28"/>
          <w:szCs w:val="28"/>
        </w:rPr>
      </w:pPr>
      <w:r w:rsidRPr="0033476B">
        <w:rPr>
          <w:sz w:val="28"/>
          <w:szCs w:val="28"/>
        </w:rPr>
        <w:t xml:space="preserve">2.3 Overall Problems of Existing Systems </w:t>
      </w:r>
    </w:p>
    <w:p w14:paraId="12CA0755" w14:textId="77777777" w:rsidR="0033476B" w:rsidRPr="0033476B" w:rsidRDefault="0033476B" w:rsidP="0033476B">
      <w:pPr>
        <w:ind w:left="720"/>
        <w:rPr>
          <w:sz w:val="28"/>
          <w:szCs w:val="28"/>
        </w:rPr>
      </w:pPr>
      <w:r w:rsidRPr="0033476B">
        <w:rPr>
          <w:sz w:val="28"/>
          <w:szCs w:val="28"/>
        </w:rPr>
        <w:t xml:space="preserve">2.4 Overall Solution Approach </w:t>
      </w:r>
    </w:p>
    <w:p w14:paraId="53E52C90" w14:textId="77777777" w:rsidR="0033476B" w:rsidRPr="0033476B" w:rsidRDefault="0033476B" w:rsidP="0033476B">
      <w:pPr>
        <w:ind w:left="720"/>
        <w:rPr>
          <w:sz w:val="28"/>
          <w:szCs w:val="28"/>
        </w:rPr>
      </w:pPr>
      <w:r w:rsidRPr="0033476B">
        <w:rPr>
          <w:sz w:val="28"/>
          <w:szCs w:val="28"/>
        </w:rPr>
        <w:t>2.5 Summary</w:t>
      </w:r>
    </w:p>
    <w:p w14:paraId="2A1F701D" w14:textId="207EAEAE" w:rsidR="0033476B" w:rsidRPr="005F3CF0" w:rsidRDefault="0033476B" w:rsidP="005F3CF0">
      <w:pPr>
        <w:rPr>
          <w:sz w:val="96"/>
          <w:szCs w:val="96"/>
        </w:rPr>
      </w:pPr>
      <w:r>
        <w:rPr>
          <w:sz w:val="96"/>
          <w:szCs w:val="96"/>
        </w:rPr>
        <w:br w:type="page"/>
      </w:r>
      <w:r w:rsidRPr="00D96463">
        <w:rPr>
          <w:rFonts w:ascii="Times New Roman" w:hAnsi="Times New Roman"/>
          <w:b/>
          <w:bCs/>
          <w:sz w:val="24"/>
          <w:szCs w:val="24"/>
        </w:rPr>
        <w:lastRenderedPageBreak/>
        <w:t>2.1 Introduction</w:t>
      </w:r>
      <w:r w:rsidRPr="00D96463">
        <w:rPr>
          <w:rFonts w:ascii="Times New Roman" w:hAnsi="Times New Roman"/>
          <w:sz w:val="24"/>
          <w:szCs w:val="24"/>
        </w:rPr>
        <w:br/>
        <w:t>This chapter provides an overview of existing hotel management and booking systems, analyzing their features, identifying their limitations, and proposing an improved approach tailored for managing a single hotel's operations. By understanding the strengths and weaknesses of related systems, we aim to build a more efficient and user-friendly solution.</w:t>
      </w:r>
    </w:p>
    <w:p w14:paraId="03EFCA41" w14:textId="1A2568B8" w:rsidR="0033476B" w:rsidRPr="00D96463" w:rsidRDefault="0033476B" w:rsidP="005F3CF0">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2.2 Existing Systems</w:t>
      </w:r>
      <w:r w:rsidRPr="00D96463">
        <w:rPr>
          <w:rFonts w:ascii="Times New Roman" w:hAnsi="Times New Roman"/>
          <w:sz w:val="24"/>
          <w:szCs w:val="24"/>
        </w:rPr>
        <w:br/>
        <w:t>Several hotel management systems and booking platforms exist, ranging from global platforms to specialized solutions for individual hotels. Some of the notable systems include:</w:t>
      </w:r>
    </w:p>
    <w:p w14:paraId="08A815AD"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2.2.1 Property Management Systems (PMS)</w:t>
      </w:r>
    </w:p>
    <w:p w14:paraId="2DF19EEB"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Oracle Hospitality OPERA</w:t>
      </w:r>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A comprehensive PMS widely used by hotels of all sizes to manage reservations, guest profiles, and front desk operations. Notable hotel chains like Hilton and Marriott implement this system, showcasing its scalability and robustness.</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051BA83A" w14:textId="77777777" w:rsidR="0033476B" w:rsidRPr="00D96463" w:rsidRDefault="0033476B" w:rsidP="00133EBE">
      <w:pPr>
        <w:numPr>
          <w:ilvl w:val="0"/>
          <w:numId w:val="5"/>
        </w:numPr>
        <w:spacing w:before="100" w:beforeAutospacing="1" w:after="100" w:afterAutospacing="1"/>
        <w:rPr>
          <w:rFonts w:ascii="Times New Roman" w:hAnsi="Times New Roman"/>
          <w:sz w:val="24"/>
          <w:szCs w:val="24"/>
        </w:rPr>
      </w:pPr>
      <w:r w:rsidRPr="00D96463">
        <w:rPr>
          <w:rFonts w:ascii="Times New Roman" w:hAnsi="Times New Roman"/>
          <w:sz w:val="24"/>
          <w:szCs w:val="24"/>
        </w:rPr>
        <w:t>Reservation Management: Efficient tracking and management of room bookings.</w:t>
      </w:r>
    </w:p>
    <w:p w14:paraId="7A479883" w14:textId="77777777" w:rsidR="0033476B" w:rsidRPr="00D96463" w:rsidRDefault="0033476B" w:rsidP="00133EBE">
      <w:pPr>
        <w:numPr>
          <w:ilvl w:val="0"/>
          <w:numId w:val="5"/>
        </w:numPr>
        <w:spacing w:before="100" w:beforeAutospacing="1" w:after="100" w:afterAutospacing="1"/>
        <w:rPr>
          <w:rFonts w:ascii="Times New Roman" w:hAnsi="Times New Roman"/>
          <w:sz w:val="24"/>
          <w:szCs w:val="24"/>
        </w:rPr>
      </w:pPr>
      <w:r w:rsidRPr="00D96463">
        <w:rPr>
          <w:rFonts w:ascii="Times New Roman" w:hAnsi="Times New Roman"/>
          <w:sz w:val="24"/>
          <w:szCs w:val="24"/>
        </w:rPr>
        <w:t>Billing: Streamlines invoicing and payment processing.</w:t>
      </w:r>
    </w:p>
    <w:p w14:paraId="550FBD41" w14:textId="77777777" w:rsidR="0033476B" w:rsidRPr="00D96463" w:rsidRDefault="0033476B" w:rsidP="00133EBE">
      <w:pPr>
        <w:numPr>
          <w:ilvl w:val="0"/>
          <w:numId w:val="5"/>
        </w:numPr>
        <w:spacing w:before="100" w:beforeAutospacing="1" w:after="100" w:afterAutospacing="1"/>
        <w:rPr>
          <w:rFonts w:ascii="Times New Roman" w:hAnsi="Times New Roman"/>
          <w:sz w:val="24"/>
          <w:szCs w:val="24"/>
        </w:rPr>
      </w:pPr>
      <w:r w:rsidRPr="00D96463">
        <w:rPr>
          <w:rFonts w:ascii="Times New Roman" w:hAnsi="Times New Roman"/>
          <w:sz w:val="24"/>
          <w:szCs w:val="24"/>
        </w:rPr>
        <w:t>Reporting and Analytics: Provides insights into occupancy rates, revenue, and guest demographics.</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Enhances operational efficiency by providing a centralized platform for hotel management, allowing staff to focus more on guest services rather than administrative tasks.</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15" w:tgtFrame="_new" w:history="1">
        <w:r w:rsidRPr="00D96463">
          <w:rPr>
            <w:rFonts w:ascii="Times New Roman" w:hAnsi="Times New Roman"/>
            <w:color w:val="0000FF"/>
            <w:sz w:val="24"/>
            <w:szCs w:val="24"/>
            <w:u w:val="single"/>
          </w:rPr>
          <w:t>Oracle OPERA</w:t>
        </w:r>
      </w:hyperlink>
    </w:p>
    <w:p w14:paraId="3455DC91" w14:textId="77777777" w:rsidR="0033476B" w:rsidRPr="00D96463" w:rsidRDefault="0033476B" w:rsidP="0033476B">
      <w:pPr>
        <w:spacing w:before="100" w:beforeAutospacing="1" w:after="100" w:afterAutospacing="1"/>
        <w:rPr>
          <w:rFonts w:ascii="Times New Roman" w:hAnsi="Times New Roman"/>
          <w:sz w:val="24"/>
          <w:szCs w:val="24"/>
        </w:rPr>
      </w:pPr>
      <w:proofErr w:type="spellStart"/>
      <w:r w:rsidRPr="00D96463">
        <w:rPr>
          <w:rFonts w:ascii="Times New Roman" w:hAnsi="Times New Roman"/>
          <w:b/>
          <w:bCs/>
          <w:sz w:val="24"/>
          <w:szCs w:val="24"/>
        </w:rPr>
        <w:t>Hotelogix</w:t>
      </w:r>
      <w:proofErr w:type="spellEnd"/>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A cloud-based PMS designed for small and medium-sized hotels, exemplified by properties like the Renaissance Chicago Downtown Hotel, offering flexibility and ease of use.</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15CE4472" w14:textId="77777777" w:rsidR="0033476B" w:rsidRPr="00D96463" w:rsidRDefault="0033476B" w:rsidP="00133EBE">
      <w:pPr>
        <w:numPr>
          <w:ilvl w:val="0"/>
          <w:numId w:val="6"/>
        </w:numPr>
        <w:spacing w:before="100" w:beforeAutospacing="1" w:after="100" w:afterAutospacing="1"/>
        <w:rPr>
          <w:rFonts w:ascii="Times New Roman" w:hAnsi="Times New Roman"/>
          <w:sz w:val="24"/>
          <w:szCs w:val="24"/>
        </w:rPr>
      </w:pPr>
      <w:r w:rsidRPr="00D96463">
        <w:rPr>
          <w:rFonts w:ascii="Times New Roman" w:hAnsi="Times New Roman"/>
          <w:sz w:val="24"/>
          <w:szCs w:val="24"/>
        </w:rPr>
        <w:t>Online Booking Management: Integrates with various distribution channels for real-time availability.</w:t>
      </w:r>
    </w:p>
    <w:p w14:paraId="4F4BF7E1" w14:textId="77777777" w:rsidR="0033476B" w:rsidRPr="00D96463" w:rsidRDefault="0033476B" w:rsidP="00133EBE">
      <w:pPr>
        <w:numPr>
          <w:ilvl w:val="0"/>
          <w:numId w:val="6"/>
        </w:numPr>
        <w:spacing w:before="100" w:beforeAutospacing="1" w:after="100" w:afterAutospacing="1"/>
        <w:rPr>
          <w:rFonts w:ascii="Times New Roman" w:hAnsi="Times New Roman"/>
          <w:sz w:val="24"/>
          <w:szCs w:val="24"/>
        </w:rPr>
      </w:pPr>
      <w:r w:rsidRPr="00D96463">
        <w:rPr>
          <w:rFonts w:ascii="Times New Roman" w:hAnsi="Times New Roman"/>
          <w:sz w:val="24"/>
          <w:szCs w:val="24"/>
        </w:rPr>
        <w:t>Invoicing: Automates the billing process for improved accuracy.</w:t>
      </w:r>
    </w:p>
    <w:p w14:paraId="4093B8A1" w14:textId="77777777" w:rsidR="0033476B" w:rsidRPr="00644D05" w:rsidRDefault="0033476B" w:rsidP="00133EBE">
      <w:pPr>
        <w:numPr>
          <w:ilvl w:val="0"/>
          <w:numId w:val="13"/>
        </w:numPr>
        <w:spacing w:before="100" w:beforeAutospacing="1" w:after="100" w:afterAutospacing="1"/>
        <w:rPr>
          <w:rStyle w:val="Hyperlink"/>
        </w:rPr>
      </w:pPr>
      <w:r w:rsidRPr="00D96463">
        <w:rPr>
          <w:rFonts w:ascii="Times New Roman" w:hAnsi="Times New Roman"/>
          <w:sz w:val="24"/>
          <w:szCs w:val="24"/>
        </w:rPr>
        <w:t>Guest Communication Tools: Facilitates personalized communication with guests before and during their stay.</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A user-friendly interface simplifies hotel operations and reduces training time for staff, leading to quicker adoption.</w:t>
      </w:r>
      <w:r w:rsidRPr="00D96463">
        <w:rPr>
          <w:rFonts w:ascii="Times New Roman" w:hAnsi="Times New Roman"/>
          <w:sz w:val="24"/>
          <w:szCs w:val="24"/>
        </w:rPr>
        <w:br/>
        <w:t xml:space="preserve">• </w:t>
      </w:r>
      <w:r w:rsidRPr="00D96463">
        <w:rPr>
          <w:rFonts w:ascii="Times New Roman" w:hAnsi="Times New Roman"/>
          <w:b/>
          <w:bCs/>
          <w:sz w:val="24"/>
          <w:szCs w:val="24"/>
        </w:rPr>
        <w:t>Reference</w:t>
      </w:r>
      <w:r>
        <w:rPr>
          <w:rFonts w:ascii="Times New Roman" w:hAnsi="Times New Roman" w:hint="cs"/>
          <w:b/>
          <w:bCs/>
          <w:sz w:val="24"/>
          <w:szCs w:val="24"/>
          <w:rtl/>
        </w:rPr>
        <w:t xml:space="preserve"> :</w:t>
      </w:r>
      <w:hyperlink r:id="rId16" w:history="1">
        <w:proofErr w:type="spellStart"/>
        <w:r w:rsidRPr="00C2424F">
          <w:rPr>
            <w:rStyle w:val="Hyperlink"/>
            <w:rFonts w:ascii="Times New Roman" w:hAnsi="Times New Roman"/>
            <w:b/>
            <w:bCs/>
            <w:sz w:val="24"/>
            <w:szCs w:val="24"/>
          </w:rPr>
          <w:t>Hotelogix</w:t>
        </w:r>
        <w:proofErr w:type="spellEnd"/>
      </w:hyperlink>
    </w:p>
    <w:p w14:paraId="5F96A722" w14:textId="77777777" w:rsidR="0033476B" w:rsidRPr="00C2424F" w:rsidRDefault="0033476B" w:rsidP="0033476B">
      <w:pPr>
        <w:spacing w:before="100" w:beforeAutospacing="1" w:after="100" w:afterAutospacing="1"/>
        <w:rPr>
          <w:rFonts w:ascii="Times New Roman" w:hAnsi="Times New Roman"/>
          <w:color w:val="0000FF"/>
          <w:sz w:val="24"/>
          <w:szCs w:val="24"/>
          <w:u w:val="single"/>
        </w:rPr>
      </w:pPr>
    </w:p>
    <w:p w14:paraId="5B95CD12" w14:textId="77777777" w:rsidR="0033476B" w:rsidRPr="00D96463" w:rsidRDefault="0033476B" w:rsidP="0033476B">
      <w:pPr>
        <w:spacing w:after="0"/>
        <w:rPr>
          <w:rFonts w:ascii="Times New Roman" w:hAnsi="Times New Roman"/>
          <w:sz w:val="24"/>
          <w:szCs w:val="24"/>
        </w:rPr>
      </w:pPr>
    </w:p>
    <w:p w14:paraId="4AAC63B9"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2.2.2 Channel Management Systems</w:t>
      </w:r>
    </w:p>
    <w:p w14:paraId="3F07C028" w14:textId="77777777" w:rsidR="0033476B" w:rsidRPr="00D96463" w:rsidRDefault="0033476B" w:rsidP="0033476B">
      <w:pPr>
        <w:spacing w:before="100" w:beforeAutospacing="1" w:after="100" w:afterAutospacing="1"/>
        <w:rPr>
          <w:rFonts w:ascii="Times New Roman" w:hAnsi="Times New Roman"/>
          <w:sz w:val="24"/>
          <w:szCs w:val="24"/>
        </w:rPr>
      </w:pPr>
      <w:proofErr w:type="spellStart"/>
      <w:r w:rsidRPr="00D96463">
        <w:rPr>
          <w:rFonts w:ascii="Times New Roman" w:hAnsi="Times New Roman"/>
          <w:b/>
          <w:bCs/>
          <w:sz w:val="24"/>
          <w:szCs w:val="24"/>
        </w:rPr>
        <w:t>SiteMinder</w:t>
      </w:r>
      <w:proofErr w:type="spellEnd"/>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xml:space="preserve">: A channel management solution that connects hotels to multiple online travel agencies (OTAs), ensuring maximum distribution. Accor Hotels utilizes </w:t>
      </w:r>
      <w:proofErr w:type="spellStart"/>
      <w:r w:rsidRPr="00D96463">
        <w:rPr>
          <w:rFonts w:ascii="Times New Roman" w:hAnsi="Times New Roman"/>
          <w:sz w:val="24"/>
          <w:szCs w:val="24"/>
        </w:rPr>
        <w:t>SiteMinder</w:t>
      </w:r>
      <w:proofErr w:type="spellEnd"/>
      <w:r w:rsidRPr="00D96463">
        <w:rPr>
          <w:rFonts w:ascii="Times New Roman" w:hAnsi="Times New Roman"/>
          <w:sz w:val="24"/>
          <w:szCs w:val="24"/>
        </w:rPr>
        <w:t xml:space="preserve"> to streamline its distribution across various platforms.</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7CA389B6" w14:textId="77777777" w:rsidR="0033476B" w:rsidRPr="00D96463" w:rsidRDefault="0033476B" w:rsidP="00133EBE">
      <w:pPr>
        <w:numPr>
          <w:ilvl w:val="0"/>
          <w:numId w:val="7"/>
        </w:numPr>
        <w:spacing w:before="100" w:beforeAutospacing="1" w:after="100" w:afterAutospacing="1"/>
        <w:rPr>
          <w:rFonts w:ascii="Times New Roman" w:hAnsi="Times New Roman"/>
          <w:sz w:val="24"/>
          <w:szCs w:val="24"/>
        </w:rPr>
      </w:pPr>
      <w:r w:rsidRPr="00D96463">
        <w:rPr>
          <w:rFonts w:ascii="Times New Roman" w:hAnsi="Times New Roman"/>
          <w:sz w:val="24"/>
          <w:szCs w:val="24"/>
        </w:rPr>
        <w:t>Automated Rate Updates: Synchronizes pricing across all channels to prevent discrepancies.</w:t>
      </w:r>
    </w:p>
    <w:p w14:paraId="732C6325" w14:textId="77777777" w:rsidR="0033476B" w:rsidRPr="00D96463" w:rsidRDefault="0033476B" w:rsidP="00133EBE">
      <w:pPr>
        <w:numPr>
          <w:ilvl w:val="0"/>
          <w:numId w:val="7"/>
        </w:numPr>
        <w:spacing w:before="100" w:beforeAutospacing="1" w:after="100" w:afterAutospacing="1"/>
        <w:rPr>
          <w:rFonts w:ascii="Times New Roman" w:hAnsi="Times New Roman"/>
          <w:sz w:val="24"/>
          <w:szCs w:val="24"/>
        </w:rPr>
      </w:pPr>
      <w:r w:rsidRPr="00D96463">
        <w:rPr>
          <w:rFonts w:ascii="Times New Roman" w:hAnsi="Times New Roman"/>
          <w:sz w:val="24"/>
          <w:szCs w:val="24"/>
        </w:rPr>
        <w:t>Inventory Management: Provides real-time updates on room availability.</w:t>
      </w:r>
    </w:p>
    <w:p w14:paraId="6503AA6D" w14:textId="77777777" w:rsidR="0033476B" w:rsidRPr="00D96463" w:rsidRDefault="0033476B" w:rsidP="00133EBE">
      <w:pPr>
        <w:numPr>
          <w:ilvl w:val="0"/>
          <w:numId w:val="7"/>
        </w:numPr>
        <w:spacing w:before="100" w:beforeAutospacing="1" w:after="100" w:afterAutospacing="1"/>
        <w:rPr>
          <w:rStyle w:val="Hyperlink"/>
          <w:rFonts w:ascii="Times New Roman" w:hAnsi="Times New Roman"/>
          <w:sz w:val="24"/>
          <w:szCs w:val="24"/>
        </w:rPr>
      </w:pPr>
      <w:r w:rsidRPr="00D96463">
        <w:rPr>
          <w:rFonts w:ascii="Times New Roman" w:hAnsi="Times New Roman"/>
          <w:sz w:val="24"/>
          <w:szCs w:val="24"/>
        </w:rPr>
        <w:t>Booking Synchronization: Ensures all bookings are reflected in the hotel's PMS.</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Increases online visibility and ensures rate parity across platforms, reducing the risk of overbooking.</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r>
        <w:rPr>
          <w:rFonts w:ascii="Times New Roman" w:hAnsi="Times New Roman"/>
          <w:color w:val="0000FF"/>
          <w:sz w:val="24"/>
          <w:szCs w:val="24"/>
          <w:u w:val="single"/>
        </w:rPr>
        <w:fldChar w:fldCharType="begin"/>
      </w:r>
      <w:r>
        <w:rPr>
          <w:rFonts w:ascii="Times New Roman" w:hAnsi="Times New Roman"/>
          <w:color w:val="0000FF"/>
          <w:sz w:val="24"/>
          <w:szCs w:val="24"/>
          <w:u w:val="single"/>
        </w:rPr>
        <w:instrText xml:space="preserve"> HYPERLINK "https://www.siteminder.com/" \t "_new" </w:instrText>
      </w:r>
      <w:r>
        <w:rPr>
          <w:rFonts w:ascii="Times New Roman" w:hAnsi="Times New Roman"/>
          <w:color w:val="0000FF"/>
          <w:sz w:val="24"/>
          <w:szCs w:val="24"/>
          <w:u w:val="single"/>
        </w:rPr>
        <w:fldChar w:fldCharType="separate"/>
      </w:r>
      <w:proofErr w:type="spellStart"/>
      <w:r w:rsidRPr="00D96463">
        <w:rPr>
          <w:rStyle w:val="Hyperlink"/>
          <w:rFonts w:ascii="Times New Roman" w:hAnsi="Times New Roman"/>
          <w:sz w:val="24"/>
          <w:szCs w:val="24"/>
        </w:rPr>
        <w:t>SiteMinder</w:t>
      </w:r>
      <w:proofErr w:type="spellEnd"/>
    </w:p>
    <w:p w14:paraId="766AF0A9" w14:textId="77777777" w:rsidR="0033476B" w:rsidRPr="00D96463" w:rsidRDefault="0033476B" w:rsidP="0033476B">
      <w:pPr>
        <w:spacing w:before="100" w:beforeAutospacing="1" w:after="100" w:afterAutospacing="1"/>
        <w:rPr>
          <w:rFonts w:ascii="Times New Roman" w:hAnsi="Times New Roman"/>
          <w:sz w:val="24"/>
          <w:szCs w:val="24"/>
        </w:rPr>
      </w:pPr>
      <w:r>
        <w:rPr>
          <w:rFonts w:ascii="Times New Roman" w:hAnsi="Times New Roman"/>
          <w:color w:val="0000FF"/>
          <w:sz w:val="24"/>
          <w:szCs w:val="24"/>
          <w:u w:val="single"/>
        </w:rPr>
        <w:fldChar w:fldCharType="end"/>
      </w:r>
      <w:proofErr w:type="spellStart"/>
      <w:r w:rsidRPr="00D96463">
        <w:rPr>
          <w:rFonts w:ascii="Times New Roman" w:hAnsi="Times New Roman"/>
          <w:b/>
          <w:bCs/>
          <w:sz w:val="24"/>
          <w:szCs w:val="24"/>
        </w:rPr>
        <w:t>Cloudbeds</w:t>
      </w:r>
      <w:proofErr w:type="spellEnd"/>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xml:space="preserve">: An integrated solution that combines PMS and channel management functionalities, catering to hotels of all sizes. The Hollis Halifax is an example of a hotel using </w:t>
      </w:r>
      <w:proofErr w:type="spellStart"/>
      <w:r w:rsidRPr="00D96463">
        <w:rPr>
          <w:rFonts w:ascii="Times New Roman" w:hAnsi="Times New Roman"/>
          <w:sz w:val="24"/>
          <w:szCs w:val="24"/>
        </w:rPr>
        <w:t>Cloudbeds</w:t>
      </w:r>
      <w:proofErr w:type="spellEnd"/>
      <w:r w:rsidRPr="00D96463">
        <w:rPr>
          <w:rFonts w:ascii="Times New Roman" w:hAnsi="Times New Roman"/>
          <w:sz w:val="24"/>
          <w:szCs w:val="24"/>
        </w:rPr>
        <w:t xml:space="preserve"> for its all-in-one capabilities.</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7178D1FF" w14:textId="77777777" w:rsidR="0033476B" w:rsidRPr="00D96463" w:rsidRDefault="0033476B" w:rsidP="00133EBE">
      <w:pPr>
        <w:numPr>
          <w:ilvl w:val="0"/>
          <w:numId w:val="8"/>
        </w:numPr>
        <w:spacing w:before="100" w:beforeAutospacing="1" w:after="100" w:afterAutospacing="1"/>
        <w:rPr>
          <w:rFonts w:ascii="Times New Roman" w:hAnsi="Times New Roman"/>
          <w:sz w:val="24"/>
          <w:szCs w:val="24"/>
        </w:rPr>
      </w:pPr>
      <w:r w:rsidRPr="00D96463">
        <w:rPr>
          <w:rFonts w:ascii="Times New Roman" w:hAnsi="Times New Roman"/>
          <w:sz w:val="24"/>
          <w:szCs w:val="24"/>
        </w:rPr>
        <w:t>Centralized Reservation Management: Offers a single dashboard for managing bookings.</w:t>
      </w:r>
    </w:p>
    <w:p w14:paraId="18E40888" w14:textId="77777777" w:rsidR="0033476B" w:rsidRPr="00D96463" w:rsidRDefault="0033476B" w:rsidP="00133EBE">
      <w:pPr>
        <w:numPr>
          <w:ilvl w:val="0"/>
          <w:numId w:val="8"/>
        </w:numPr>
        <w:spacing w:before="100" w:beforeAutospacing="1" w:after="100" w:afterAutospacing="1"/>
        <w:rPr>
          <w:rFonts w:ascii="Times New Roman" w:hAnsi="Times New Roman"/>
          <w:sz w:val="24"/>
          <w:szCs w:val="24"/>
        </w:rPr>
      </w:pPr>
      <w:r w:rsidRPr="00D96463">
        <w:rPr>
          <w:rFonts w:ascii="Times New Roman" w:hAnsi="Times New Roman"/>
          <w:sz w:val="24"/>
          <w:szCs w:val="24"/>
        </w:rPr>
        <w:t>Reporting and Analytics Tools: Provides insights into performance metrics.</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Streamlines hotel operations and improves revenue management by optimizing pricing strategies based on demand.</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17" w:tgtFrame="_new" w:history="1">
        <w:proofErr w:type="spellStart"/>
        <w:r w:rsidRPr="00D96463">
          <w:rPr>
            <w:rFonts w:ascii="Times New Roman" w:hAnsi="Times New Roman"/>
            <w:color w:val="0000FF"/>
            <w:sz w:val="24"/>
            <w:szCs w:val="24"/>
            <w:u w:val="single"/>
          </w:rPr>
          <w:t>Cloudbeds</w:t>
        </w:r>
        <w:proofErr w:type="spellEnd"/>
      </w:hyperlink>
    </w:p>
    <w:p w14:paraId="5220BBB2" w14:textId="77777777" w:rsidR="0033476B" w:rsidRPr="00D96463" w:rsidRDefault="0073331E" w:rsidP="0033476B">
      <w:pPr>
        <w:spacing w:after="0"/>
        <w:rPr>
          <w:rFonts w:ascii="Times New Roman" w:hAnsi="Times New Roman"/>
          <w:sz w:val="24"/>
          <w:szCs w:val="24"/>
        </w:rPr>
      </w:pPr>
      <w:r>
        <w:rPr>
          <w:rFonts w:ascii="Times New Roman" w:hAnsi="Times New Roman"/>
          <w:sz w:val="24"/>
          <w:szCs w:val="24"/>
        </w:rPr>
        <w:pict w14:anchorId="220B6376">
          <v:rect id="_x0000_i1027" style="width:0;height:1.5pt" o:hralign="center" o:hrstd="t" o:hr="t" fillcolor="#a0a0a0" stroked="f"/>
        </w:pict>
      </w:r>
    </w:p>
    <w:p w14:paraId="0CD67B9F"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2.2.3 Booking Engines</w:t>
      </w:r>
    </w:p>
    <w:p w14:paraId="6F81F9EA" w14:textId="77777777" w:rsidR="0033476B" w:rsidRPr="00D96463" w:rsidRDefault="0033476B" w:rsidP="0033476B">
      <w:pPr>
        <w:spacing w:before="100" w:beforeAutospacing="1" w:after="100" w:afterAutospacing="1"/>
        <w:rPr>
          <w:rFonts w:ascii="Times New Roman" w:hAnsi="Times New Roman"/>
          <w:sz w:val="24"/>
          <w:szCs w:val="24"/>
        </w:rPr>
      </w:pPr>
      <w:proofErr w:type="spellStart"/>
      <w:r w:rsidRPr="00D96463">
        <w:rPr>
          <w:rFonts w:ascii="Times New Roman" w:hAnsi="Times New Roman"/>
          <w:b/>
          <w:bCs/>
          <w:sz w:val="24"/>
          <w:szCs w:val="24"/>
        </w:rPr>
        <w:t>ResNexus</w:t>
      </w:r>
      <w:proofErr w:type="spellEnd"/>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An online booking engine that seamlessly integrates with hotel websites, enhancing direct booking capabilities. Cedar Grove Lodge is among the properties benefiting from this engine.</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6AF7E39F" w14:textId="77777777" w:rsidR="0033476B" w:rsidRPr="00D96463" w:rsidRDefault="0033476B" w:rsidP="00133EBE">
      <w:pPr>
        <w:numPr>
          <w:ilvl w:val="0"/>
          <w:numId w:val="9"/>
        </w:numPr>
        <w:spacing w:before="100" w:beforeAutospacing="1" w:after="100" w:afterAutospacing="1"/>
        <w:rPr>
          <w:rFonts w:ascii="Times New Roman" w:hAnsi="Times New Roman"/>
          <w:sz w:val="24"/>
          <w:szCs w:val="24"/>
        </w:rPr>
      </w:pPr>
      <w:r w:rsidRPr="00D96463">
        <w:rPr>
          <w:rFonts w:ascii="Times New Roman" w:hAnsi="Times New Roman"/>
          <w:sz w:val="24"/>
          <w:szCs w:val="24"/>
        </w:rPr>
        <w:t>Direct Bookings: Allows guests to book directly through the hotel’s website.</w:t>
      </w:r>
    </w:p>
    <w:p w14:paraId="27D55E2D" w14:textId="77777777" w:rsidR="0033476B" w:rsidRPr="00D96463" w:rsidRDefault="0033476B" w:rsidP="00133EBE">
      <w:pPr>
        <w:numPr>
          <w:ilvl w:val="0"/>
          <w:numId w:val="9"/>
        </w:numPr>
        <w:spacing w:before="100" w:beforeAutospacing="1" w:after="100" w:afterAutospacing="1"/>
        <w:rPr>
          <w:rFonts w:ascii="Times New Roman" w:hAnsi="Times New Roman"/>
          <w:sz w:val="24"/>
          <w:szCs w:val="24"/>
        </w:rPr>
      </w:pPr>
      <w:r w:rsidRPr="00D96463">
        <w:rPr>
          <w:rFonts w:ascii="Times New Roman" w:hAnsi="Times New Roman"/>
          <w:sz w:val="24"/>
          <w:szCs w:val="24"/>
        </w:rPr>
        <w:t>Customizable Reservation Processes: Provides flexibility in managing bookings.</w:t>
      </w:r>
    </w:p>
    <w:p w14:paraId="0BC1C319" w14:textId="77777777" w:rsidR="0033476B" w:rsidRPr="00D96463" w:rsidRDefault="0033476B" w:rsidP="00133EBE">
      <w:pPr>
        <w:numPr>
          <w:ilvl w:val="0"/>
          <w:numId w:val="9"/>
        </w:numPr>
        <w:spacing w:before="100" w:beforeAutospacing="1" w:after="100" w:afterAutospacing="1"/>
        <w:rPr>
          <w:rFonts w:ascii="Times New Roman" w:hAnsi="Times New Roman"/>
          <w:sz w:val="24"/>
          <w:szCs w:val="24"/>
        </w:rPr>
      </w:pPr>
      <w:r w:rsidRPr="00D96463">
        <w:rPr>
          <w:rFonts w:ascii="Times New Roman" w:hAnsi="Times New Roman"/>
          <w:sz w:val="24"/>
          <w:szCs w:val="24"/>
        </w:rPr>
        <w:t>Payment Processing: Securely handles transactions.</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xml:space="preserve">: Reduces reliance on OTAs, lowers commission fees, and increases </w:t>
      </w:r>
      <w:r w:rsidRPr="00D96463">
        <w:rPr>
          <w:rFonts w:ascii="Times New Roman" w:hAnsi="Times New Roman"/>
          <w:sz w:val="24"/>
          <w:szCs w:val="24"/>
        </w:rPr>
        <w:lastRenderedPageBreak/>
        <w:t>the hotel’s revenue margin.</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18" w:tgtFrame="_new" w:history="1">
        <w:proofErr w:type="spellStart"/>
        <w:r w:rsidRPr="00D96463">
          <w:rPr>
            <w:rFonts w:ascii="Times New Roman" w:hAnsi="Times New Roman"/>
            <w:color w:val="0000FF"/>
            <w:sz w:val="24"/>
            <w:szCs w:val="24"/>
            <w:u w:val="single"/>
          </w:rPr>
          <w:t>ResNexus</w:t>
        </w:r>
        <w:proofErr w:type="spellEnd"/>
      </w:hyperlink>
    </w:p>
    <w:p w14:paraId="4382E4BE"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Booking.com</w:t>
      </w:r>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A global online booking platform that enables travelers to book hotels, apartments, and homes. Widely used by guests and hotels alike to facilitate the booking process.</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0C7CC45B" w14:textId="77777777" w:rsidR="0033476B" w:rsidRPr="00D96463" w:rsidRDefault="0033476B" w:rsidP="00133EBE">
      <w:pPr>
        <w:numPr>
          <w:ilvl w:val="0"/>
          <w:numId w:val="10"/>
        </w:numPr>
        <w:spacing w:before="100" w:beforeAutospacing="1" w:after="100" w:afterAutospacing="1"/>
        <w:rPr>
          <w:rFonts w:ascii="Times New Roman" w:hAnsi="Times New Roman"/>
          <w:sz w:val="24"/>
          <w:szCs w:val="24"/>
        </w:rPr>
      </w:pPr>
      <w:r w:rsidRPr="00D96463">
        <w:rPr>
          <w:rFonts w:ascii="Times New Roman" w:hAnsi="Times New Roman"/>
          <w:sz w:val="24"/>
          <w:szCs w:val="24"/>
        </w:rPr>
        <w:t>Variety of Accommodation Options: Offers a wide range of accommodation types to suit different budgets.</w:t>
      </w:r>
    </w:p>
    <w:p w14:paraId="4D334D42" w14:textId="77777777" w:rsidR="0033476B" w:rsidRPr="00D96463" w:rsidRDefault="0033476B" w:rsidP="00133EBE">
      <w:pPr>
        <w:numPr>
          <w:ilvl w:val="0"/>
          <w:numId w:val="10"/>
        </w:numPr>
        <w:spacing w:before="100" w:beforeAutospacing="1" w:after="100" w:afterAutospacing="1"/>
        <w:rPr>
          <w:rFonts w:ascii="Times New Roman" w:hAnsi="Times New Roman"/>
          <w:sz w:val="24"/>
          <w:szCs w:val="24"/>
        </w:rPr>
      </w:pPr>
      <w:r w:rsidRPr="00D96463">
        <w:rPr>
          <w:rFonts w:ascii="Times New Roman" w:hAnsi="Times New Roman"/>
          <w:sz w:val="24"/>
          <w:szCs w:val="24"/>
        </w:rPr>
        <w:t>Guest Reviews: Allows users to read reviews from previous guests to make informed decisions.</w:t>
      </w:r>
    </w:p>
    <w:p w14:paraId="2A80379B" w14:textId="77777777" w:rsidR="0033476B" w:rsidRPr="00D96463" w:rsidRDefault="0033476B" w:rsidP="00133EBE">
      <w:pPr>
        <w:numPr>
          <w:ilvl w:val="0"/>
          <w:numId w:val="10"/>
        </w:numPr>
        <w:spacing w:before="100" w:beforeAutospacing="1" w:after="100" w:afterAutospacing="1"/>
        <w:rPr>
          <w:rFonts w:ascii="Times New Roman" w:hAnsi="Times New Roman"/>
          <w:sz w:val="24"/>
          <w:szCs w:val="24"/>
        </w:rPr>
      </w:pPr>
      <w:r w:rsidRPr="00D96463">
        <w:rPr>
          <w:rFonts w:ascii="Times New Roman" w:hAnsi="Times New Roman"/>
          <w:sz w:val="24"/>
          <w:szCs w:val="24"/>
        </w:rPr>
        <w:t>Flexible Booking Options: Provides flexible booking options, including free cancellation in many cases.</w:t>
      </w:r>
      <w:r w:rsidRPr="00D96463">
        <w:rPr>
          <w:rFonts w:ascii="Times New Roman" w:hAnsi="Times New Roman"/>
          <w:sz w:val="24"/>
          <w:szCs w:val="24"/>
        </w:rPr>
        <w:br/>
        <w:t xml:space="preserve">• </w:t>
      </w:r>
      <w:r w:rsidRPr="00D96463">
        <w:rPr>
          <w:rFonts w:ascii="Times New Roman" w:hAnsi="Times New Roman"/>
          <w:b/>
          <w:bCs/>
          <w:sz w:val="24"/>
          <w:szCs w:val="24"/>
        </w:rPr>
        <w:t>Benefits</w:t>
      </w:r>
      <w:r w:rsidRPr="00D96463">
        <w:rPr>
          <w:rFonts w:ascii="Times New Roman" w:hAnsi="Times New Roman"/>
          <w:sz w:val="24"/>
          <w:szCs w:val="24"/>
        </w:rPr>
        <w:t>: Increases hotel visibility to a wide global audience, simplifies the booking process for guests, and enhances revenue opportunities for hotels.</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19" w:tgtFrame="_new" w:history="1">
        <w:r w:rsidRPr="00D96463">
          <w:rPr>
            <w:rFonts w:ascii="Times New Roman" w:hAnsi="Times New Roman"/>
            <w:color w:val="0000FF"/>
            <w:sz w:val="24"/>
            <w:szCs w:val="24"/>
            <w:u w:val="single"/>
          </w:rPr>
          <w:t>Booking.com</w:t>
        </w:r>
      </w:hyperlink>
    </w:p>
    <w:p w14:paraId="13CB595B" w14:textId="282F1058" w:rsidR="0033476B" w:rsidRPr="00D96463" w:rsidRDefault="0033476B" w:rsidP="0033476B">
      <w:pPr>
        <w:spacing w:after="0"/>
        <w:rPr>
          <w:rFonts w:ascii="Times New Roman" w:hAnsi="Times New Roman"/>
          <w:sz w:val="24"/>
          <w:szCs w:val="24"/>
        </w:rPr>
      </w:pPr>
    </w:p>
    <w:p w14:paraId="2CEF6D18"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2.2.4 Individual Hotel Management Systems</w:t>
      </w:r>
    </w:p>
    <w:p w14:paraId="7B94FB6B"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Golden Tulip Leiden Centre</w:t>
      </w:r>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The Golden Tulip Leiden Centre is a hotel management system that provides an array of services designed to simplify the booking process and enhance guest experience.</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4C219000" w14:textId="77777777" w:rsidR="0033476B" w:rsidRPr="00D96463" w:rsidRDefault="0033476B" w:rsidP="00133EBE">
      <w:pPr>
        <w:numPr>
          <w:ilvl w:val="0"/>
          <w:numId w:val="11"/>
        </w:numPr>
        <w:spacing w:before="100" w:beforeAutospacing="1" w:after="100" w:afterAutospacing="1"/>
        <w:rPr>
          <w:rFonts w:ascii="Times New Roman" w:hAnsi="Times New Roman"/>
          <w:sz w:val="24"/>
          <w:szCs w:val="24"/>
        </w:rPr>
      </w:pPr>
      <w:r w:rsidRPr="00D96463">
        <w:rPr>
          <w:rFonts w:ascii="Times New Roman" w:hAnsi="Times New Roman"/>
          <w:sz w:val="24"/>
          <w:szCs w:val="24"/>
        </w:rPr>
        <w:t>Online Booking: Enables guests to make real-time reservations with up-to-date availability.</w:t>
      </w:r>
    </w:p>
    <w:p w14:paraId="47B66BF2" w14:textId="77777777" w:rsidR="0033476B" w:rsidRPr="00D96463" w:rsidRDefault="0033476B" w:rsidP="00133EBE">
      <w:pPr>
        <w:numPr>
          <w:ilvl w:val="0"/>
          <w:numId w:val="11"/>
        </w:numPr>
        <w:spacing w:before="100" w:beforeAutospacing="1" w:after="100" w:afterAutospacing="1"/>
        <w:rPr>
          <w:rFonts w:ascii="Times New Roman" w:hAnsi="Times New Roman"/>
          <w:sz w:val="24"/>
          <w:szCs w:val="24"/>
        </w:rPr>
      </w:pPr>
      <w:r w:rsidRPr="00D96463">
        <w:rPr>
          <w:rFonts w:ascii="Times New Roman" w:hAnsi="Times New Roman"/>
          <w:sz w:val="24"/>
          <w:szCs w:val="24"/>
        </w:rPr>
        <w:t>Guest Services: Clear presentation of room types, dining options, and hotel amenities.</w:t>
      </w:r>
    </w:p>
    <w:p w14:paraId="1BE6E39E" w14:textId="77777777" w:rsidR="0033476B" w:rsidRPr="00D96463" w:rsidRDefault="0033476B" w:rsidP="00133EBE">
      <w:pPr>
        <w:numPr>
          <w:ilvl w:val="0"/>
          <w:numId w:val="11"/>
        </w:numPr>
        <w:spacing w:before="100" w:beforeAutospacing="1" w:after="100" w:afterAutospacing="1"/>
        <w:rPr>
          <w:rFonts w:ascii="Times New Roman" w:hAnsi="Times New Roman"/>
          <w:sz w:val="24"/>
          <w:szCs w:val="24"/>
        </w:rPr>
      </w:pPr>
      <w:r w:rsidRPr="00D96463">
        <w:rPr>
          <w:rFonts w:ascii="Times New Roman" w:hAnsi="Times New Roman"/>
          <w:sz w:val="24"/>
          <w:szCs w:val="24"/>
        </w:rPr>
        <w:t>User Experience: A user-friendly website interface improves navigation and customer satisfaction.</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20" w:history="1">
        <w:r w:rsidRPr="00D96463">
          <w:rPr>
            <w:rStyle w:val="Hyperlink"/>
            <w:rFonts w:ascii="Times New Roman" w:hAnsi="Times New Roman"/>
            <w:sz w:val="24"/>
            <w:szCs w:val="24"/>
          </w:rPr>
          <w:t>Golden Tulip Leiden Centre</w:t>
        </w:r>
      </w:hyperlink>
    </w:p>
    <w:p w14:paraId="03D1BC74"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Hyatt Regency Cairo West</w:t>
      </w:r>
      <w:r w:rsidRPr="00D96463">
        <w:rPr>
          <w:rFonts w:ascii="Times New Roman" w:hAnsi="Times New Roman"/>
          <w:sz w:val="24"/>
          <w:szCs w:val="24"/>
        </w:rPr>
        <w:br/>
        <w:t xml:space="preserve">• </w:t>
      </w:r>
      <w:r w:rsidRPr="00D96463">
        <w:rPr>
          <w:rFonts w:ascii="Times New Roman" w:hAnsi="Times New Roman"/>
          <w:b/>
          <w:bCs/>
          <w:sz w:val="24"/>
          <w:szCs w:val="24"/>
        </w:rPr>
        <w:t>Overview</w:t>
      </w:r>
      <w:r w:rsidRPr="00D96463">
        <w:rPr>
          <w:rFonts w:ascii="Times New Roman" w:hAnsi="Times New Roman"/>
          <w:sz w:val="24"/>
          <w:szCs w:val="24"/>
        </w:rPr>
        <w:t>: The Hyatt Regency Cairo West offers a powerful system for managing guest reservations, event bookings, and services, ensuring a seamless experience for visitors.</w:t>
      </w:r>
      <w:r w:rsidRPr="00D96463">
        <w:rPr>
          <w:rFonts w:ascii="Times New Roman" w:hAnsi="Times New Roman"/>
          <w:sz w:val="24"/>
          <w:szCs w:val="24"/>
        </w:rPr>
        <w:br/>
        <w:t xml:space="preserve">• </w:t>
      </w:r>
      <w:r w:rsidRPr="00D96463">
        <w:rPr>
          <w:rFonts w:ascii="Times New Roman" w:hAnsi="Times New Roman"/>
          <w:b/>
          <w:bCs/>
          <w:sz w:val="24"/>
          <w:szCs w:val="24"/>
        </w:rPr>
        <w:t>Key Features</w:t>
      </w:r>
      <w:r w:rsidRPr="00D96463">
        <w:rPr>
          <w:rFonts w:ascii="Times New Roman" w:hAnsi="Times New Roman"/>
          <w:sz w:val="24"/>
          <w:szCs w:val="24"/>
        </w:rPr>
        <w:t>:</w:t>
      </w:r>
    </w:p>
    <w:p w14:paraId="43F45EAF" w14:textId="77777777" w:rsidR="0033476B" w:rsidRPr="00D96463" w:rsidRDefault="0033476B" w:rsidP="00133EBE">
      <w:pPr>
        <w:numPr>
          <w:ilvl w:val="0"/>
          <w:numId w:val="12"/>
        </w:numPr>
        <w:spacing w:before="100" w:beforeAutospacing="1" w:after="100" w:afterAutospacing="1"/>
        <w:rPr>
          <w:rFonts w:ascii="Times New Roman" w:hAnsi="Times New Roman"/>
          <w:sz w:val="24"/>
          <w:szCs w:val="24"/>
        </w:rPr>
      </w:pPr>
      <w:r w:rsidRPr="00D96463">
        <w:rPr>
          <w:rFonts w:ascii="Times New Roman" w:hAnsi="Times New Roman"/>
          <w:sz w:val="24"/>
          <w:szCs w:val="24"/>
        </w:rPr>
        <w:t>Dynamic Booking System: Streamlined online booking for various room options.</w:t>
      </w:r>
    </w:p>
    <w:p w14:paraId="766A8CF4" w14:textId="77777777" w:rsidR="0033476B" w:rsidRPr="00D96463" w:rsidRDefault="0033476B" w:rsidP="00133EBE">
      <w:pPr>
        <w:numPr>
          <w:ilvl w:val="0"/>
          <w:numId w:val="12"/>
        </w:numPr>
        <w:spacing w:before="100" w:beforeAutospacing="1" w:after="100" w:afterAutospacing="1"/>
        <w:rPr>
          <w:rFonts w:ascii="Times New Roman" w:hAnsi="Times New Roman"/>
          <w:sz w:val="24"/>
          <w:szCs w:val="24"/>
        </w:rPr>
      </w:pPr>
      <w:r w:rsidRPr="00D96463">
        <w:rPr>
          <w:rFonts w:ascii="Times New Roman" w:hAnsi="Times New Roman"/>
          <w:sz w:val="24"/>
          <w:szCs w:val="24"/>
        </w:rPr>
        <w:t>Event Management: Tools for organizing conference and event reservations.</w:t>
      </w:r>
    </w:p>
    <w:p w14:paraId="6D9C8D39" w14:textId="60DEE50E" w:rsidR="0033476B" w:rsidRPr="005F3CF0" w:rsidRDefault="0033476B" w:rsidP="00133EBE">
      <w:pPr>
        <w:numPr>
          <w:ilvl w:val="0"/>
          <w:numId w:val="12"/>
        </w:numPr>
        <w:spacing w:before="100" w:beforeAutospacing="1" w:after="100" w:afterAutospacing="1"/>
        <w:rPr>
          <w:rFonts w:ascii="Times New Roman" w:hAnsi="Times New Roman"/>
          <w:sz w:val="24"/>
          <w:szCs w:val="24"/>
        </w:rPr>
      </w:pPr>
      <w:r w:rsidRPr="00D96463">
        <w:rPr>
          <w:rFonts w:ascii="Times New Roman" w:hAnsi="Times New Roman"/>
          <w:sz w:val="24"/>
          <w:szCs w:val="24"/>
        </w:rPr>
        <w:lastRenderedPageBreak/>
        <w:t>Guest-Centric Features: Provides detailed information on dining, wellness services, and personalized offerings.</w:t>
      </w:r>
      <w:r w:rsidRPr="00D96463">
        <w:rPr>
          <w:rFonts w:ascii="Times New Roman" w:hAnsi="Times New Roman"/>
          <w:sz w:val="24"/>
          <w:szCs w:val="24"/>
        </w:rPr>
        <w:br/>
        <w:t xml:space="preserve">• </w:t>
      </w:r>
      <w:r w:rsidRPr="00D96463">
        <w:rPr>
          <w:rFonts w:ascii="Times New Roman" w:hAnsi="Times New Roman"/>
          <w:b/>
          <w:bCs/>
          <w:sz w:val="24"/>
          <w:szCs w:val="24"/>
        </w:rPr>
        <w:t>Reference</w:t>
      </w:r>
      <w:r w:rsidRPr="00D96463">
        <w:rPr>
          <w:rFonts w:ascii="Times New Roman" w:hAnsi="Times New Roman"/>
          <w:sz w:val="24"/>
          <w:szCs w:val="24"/>
        </w:rPr>
        <w:t xml:space="preserve">: </w:t>
      </w:r>
      <w:hyperlink r:id="rId21" w:history="1">
        <w:r w:rsidRPr="00D96463">
          <w:rPr>
            <w:rStyle w:val="Hyperlink"/>
            <w:rFonts w:ascii="Times New Roman" w:hAnsi="Times New Roman"/>
            <w:sz w:val="24"/>
            <w:szCs w:val="24"/>
          </w:rPr>
          <w:t>Hyatt Regency Cairo West</w:t>
        </w:r>
      </w:hyperlink>
    </w:p>
    <w:p w14:paraId="1F621281"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 Overall Problems of Existing Systems for Hotel Booking and Management</w:t>
      </w:r>
    </w:p>
    <w:p w14:paraId="4D9CACF5"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2.3.1 Limited System Integration</w:t>
      </w:r>
      <w:r w:rsidRPr="00D96463">
        <w:rPr>
          <w:rFonts w:ascii="Times New Roman" w:hAnsi="Times New Roman"/>
          <w:sz w:val="24"/>
          <w:szCs w:val="24"/>
        </w:rPr>
        <w:br/>
        <w:t>Limited integration with external platforms (e.g., OTAs, payment gateways) causes inconsistencies in data and communication, leading to delays and errors in the booking process.</w:t>
      </w:r>
    </w:p>
    <w:p w14:paraId="5499FA73"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2.3.2 Fragmented Data and Information Silos</w:t>
      </w:r>
      <w:r w:rsidRPr="00D96463">
        <w:rPr>
          <w:rFonts w:ascii="Times New Roman" w:hAnsi="Times New Roman"/>
          <w:sz w:val="24"/>
          <w:szCs w:val="24"/>
        </w:rPr>
        <w:br/>
        <w:t>Decentralized data storage leads to difficulties in accessing and sharing information, hindering operational efficiency and guest satisfaction.</w:t>
      </w:r>
    </w:p>
    <w:p w14:paraId="2E527431"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2.3.3 Inaccurate Real-Time Availability and Inventory</w:t>
      </w:r>
      <w:r w:rsidRPr="00D96463">
        <w:rPr>
          <w:rFonts w:ascii="Times New Roman" w:hAnsi="Times New Roman"/>
          <w:sz w:val="24"/>
          <w:szCs w:val="24"/>
        </w:rPr>
        <w:br/>
        <w:t>Lack of real-time tracking can result in overbooking and room unavailability, impacting revenue and customer experience.</w:t>
      </w:r>
    </w:p>
    <w:p w14:paraId="4979BFE5"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2.3.4 High Dependence on Manual Processes</w:t>
      </w:r>
      <w:r w:rsidRPr="00D96463">
        <w:rPr>
          <w:rFonts w:ascii="Times New Roman" w:hAnsi="Times New Roman"/>
          <w:sz w:val="24"/>
          <w:szCs w:val="24"/>
        </w:rPr>
        <w:br/>
        <w:t>Inefficiencies from manual processes (e.g., check-ins, housekeeping coordination) negatively affect service quality and slow down operations.</w:t>
      </w:r>
    </w:p>
    <w:p w14:paraId="6FBF6C92"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2.3.5 Complex and Outdated User Interfaces</w:t>
      </w:r>
      <w:r w:rsidRPr="00D96463">
        <w:rPr>
          <w:rFonts w:ascii="Times New Roman" w:hAnsi="Times New Roman"/>
          <w:sz w:val="24"/>
          <w:szCs w:val="24"/>
        </w:rPr>
        <w:br/>
        <w:t>Outdated or difficult-to-navigate interfaces can affect both guest booking experiences and staff productivity, making it harder to manage operations effectively.</w:t>
      </w:r>
    </w:p>
    <w:p w14:paraId="16C92B83"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2.3.6 Limited Options for Personalization</w:t>
      </w:r>
      <w:r w:rsidRPr="00D96463">
        <w:rPr>
          <w:rFonts w:ascii="Times New Roman" w:hAnsi="Times New Roman"/>
          <w:sz w:val="24"/>
          <w:szCs w:val="24"/>
        </w:rPr>
        <w:br/>
        <w:t>Difficulty in tailoring services to guests due to a lack of personalization tools, preventing hotels from offering a customized experience.</w:t>
      </w:r>
    </w:p>
    <w:p w14:paraId="675E05EE" w14:textId="22CD938E" w:rsidR="0033476B" w:rsidRPr="00D96463" w:rsidRDefault="0033476B" w:rsidP="005F3CF0">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2.3.7 Additional Problems</w:t>
      </w:r>
      <w:r w:rsidRPr="00D96463">
        <w:rPr>
          <w:rFonts w:ascii="Times New Roman" w:hAnsi="Times New Roman"/>
          <w:sz w:val="24"/>
          <w:szCs w:val="24"/>
        </w:rPr>
        <w:br/>
        <w:t>Security vulnerabilities or high maintenance costs may further degrade system performance, posing risks to guest data and system reliability.</w:t>
      </w:r>
    </w:p>
    <w:p w14:paraId="74FB38EC"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 Overall Solution Approach for Hotel Booking and Management</w:t>
      </w:r>
    </w:p>
    <w:p w14:paraId="18C122CF"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3.1 Unified, Cloud-Based Platform</w:t>
      </w:r>
      <w:r w:rsidRPr="00D96463">
        <w:rPr>
          <w:rFonts w:ascii="Times New Roman" w:hAnsi="Times New Roman"/>
          <w:sz w:val="24"/>
          <w:szCs w:val="24"/>
        </w:rPr>
        <w:br/>
        <w:t>A cloud-based solution centralizes data, making it more accessible and reducing maintenance burdens. This approach enhances data accuracy and minimizes downtime.</w:t>
      </w:r>
    </w:p>
    <w:p w14:paraId="4737B4D3"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3.2 Seamless Integration with Third-Party Platforms</w:t>
      </w:r>
      <w:r w:rsidRPr="00D96463">
        <w:rPr>
          <w:rFonts w:ascii="Times New Roman" w:hAnsi="Times New Roman"/>
          <w:sz w:val="24"/>
          <w:szCs w:val="24"/>
        </w:rPr>
        <w:br/>
        <w:t>Integration with OTAs, payment gateways, and other platforms enhances booking efficiency and minimizes data entry errors, providing seamless connectivity for all stakeholders.</w:t>
      </w:r>
    </w:p>
    <w:p w14:paraId="7646AC4D"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lastRenderedPageBreak/>
        <w:t>3.3 Real-Time Inventory and Availability Management</w:t>
      </w:r>
      <w:r w:rsidRPr="00D96463">
        <w:rPr>
          <w:rFonts w:ascii="Times New Roman" w:hAnsi="Times New Roman"/>
          <w:sz w:val="24"/>
          <w:szCs w:val="24"/>
        </w:rPr>
        <w:br/>
        <w:t>Real-time updates prevent overbooking and optimize occupancy rates by providing up-to-the-minute room availability data.</w:t>
      </w:r>
    </w:p>
    <w:p w14:paraId="414DD6F1"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3.4 Automated Processes and Workflows</w:t>
      </w:r>
      <w:r w:rsidRPr="00D96463">
        <w:rPr>
          <w:rFonts w:ascii="Times New Roman" w:hAnsi="Times New Roman"/>
          <w:sz w:val="24"/>
          <w:szCs w:val="24"/>
        </w:rPr>
        <w:br/>
        <w:t>Automation improves operational efficiency, especially for tasks like check-ins, check-outs, and housekeeping coordination, allowing staff to focus on guest services.</w:t>
      </w:r>
    </w:p>
    <w:p w14:paraId="137A7A8E"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3.5 User-Friendly Interfaces for Guests and Staff</w:t>
      </w:r>
      <w:r w:rsidRPr="00D96463">
        <w:rPr>
          <w:rFonts w:ascii="Times New Roman" w:hAnsi="Times New Roman"/>
          <w:sz w:val="24"/>
          <w:szCs w:val="24"/>
        </w:rPr>
        <w:br/>
        <w:t>Intuitive, responsive design enhances guest satisfaction and staff productivity by simplifying interactions with the system.</w:t>
      </w:r>
    </w:p>
    <w:p w14:paraId="11EEB426"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3.6 Personalization and Guest Preferences Tracking</w:t>
      </w:r>
      <w:r w:rsidRPr="00D96463">
        <w:rPr>
          <w:rFonts w:ascii="Times New Roman" w:hAnsi="Times New Roman"/>
          <w:sz w:val="24"/>
          <w:szCs w:val="24"/>
        </w:rPr>
        <w:br/>
        <w:t>CRM tools can store guest preferences and personalize services to improve loyalty and satisfaction, enhancing the overall guest experience.</w:t>
      </w:r>
    </w:p>
    <w:p w14:paraId="16B08847"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3.7 Advanced Security and Data Protection</w:t>
      </w:r>
      <w:r w:rsidRPr="00D96463">
        <w:rPr>
          <w:rFonts w:ascii="Times New Roman" w:hAnsi="Times New Roman"/>
          <w:sz w:val="24"/>
          <w:szCs w:val="24"/>
        </w:rPr>
        <w:br/>
        <w:t>Strong data encryption and security protocols ensure the protection of guest information, safeguarding privacy and enhancing trust.</w:t>
      </w:r>
    </w:p>
    <w:p w14:paraId="5C51D79D"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3.8 Comprehensive Reporting and Analytics</w:t>
      </w:r>
      <w:r w:rsidRPr="00D96463">
        <w:rPr>
          <w:rFonts w:ascii="Times New Roman" w:hAnsi="Times New Roman"/>
          <w:sz w:val="24"/>
          <w:szCs w:val="24"/>
        </w:rPr>
        <w:br/>
        <w:t>Robust reporting tools drive informed decision-making by providing actionable insights into hotel performance, occupancy rates, and guest demographics.</w:t>
      </w:r>
    </w:p>
    <w:p w14:paraId="4CBEF48D"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3.9 Mobile Compatibility and Self-Service Options</w:t>
      </w:r>
      <w:r w:rsidRPr="00D96463">
        <w:rPr>
          <w:rFonts w:ascii="Times New Roman" w:hAnsi="Times New Roman"/>
          <w:sz w:val="24"/>
          <w:szCs w:val="24"/>
        </w:rPr>
        <w:br/>
        <w:t>Mobile solutions for bookings, check-ins, and service requests improve guest convenience, offering more control over their stay.</w:t>
      </w:r>
    </w:p>
    <w:p w14:paraId="6B51E45A" w14:textId="77777777" w:rsidR="0033476B" w:rsidRPr="00D96463" w:rsidRDefault="0033476B" w:rsidP="0033476B">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3.10 Scalability and Flexibility for Growth</w:t>
      </w:r>
      <w:r w:rsidRPr="00D96463">
        <w:rPr>
          <w:rFonts w:ascii="Times New Roman" w:hAnsi="Times New Roman"/>
          <w:sz w:val="24"/>
          <w:szCs w:val="24"/>
        </w:rPr>
        <w:br/>
        <w:t>Scalable systems can adapt to the evolving needs of the business, accommodating more rooms, services, and customers as the hotel expands.</w:t>
      </w:r>
    </w:p>
    <w:p w14:paraId="58700B24" w14:textId="5D683A2B" w:rsidR="005F3CF0" w:rsidRPr="00D96463" w:rsidRDefault="0033476B" w:rsidP="005F3CF0">
      <w:pPr>
        <w:spacing w:before="100" w:beforeAutospacing="1" w:after="100" w:afterAutospacing="1"/>
        <w:rPr>
          <w:rFonts w:ascii="Times New Roman" w:hAnsi="Times New Roman"/>
          <w:sz w:val="24"/>
          <w:szCs w:val="24"/>
        </w:rPr>
      </w:pPr>
      <w:r w:rsidRPr="00D96463">
        <w:rPr>
          <w:rFonts w:ascii="Times New Roman" w:hAnsi="Times New Roman"/>
          <w:b/>
          <w:bCs/>
          <w:sz w:val="24"/>
          <w:szCs w:val="24"/>
        </w:rPr>
        <w:t>3.11 Cost-Effective Maintenance and Support</w:t>
      </w:r>
      <w:r w:rsidRPr="00D96463">
        <w:rPr>
          <w:rFonts w:ascii="Times New Roman" w:hAnsi="Times New Roman"/>
          <w:sz w:val="24"/>
          <w:szCs w:val="24"/>
        </w:rPr>
        <w:br/>
        <w:t>Reducing maintenance costs while ensuring reliable support is critical for long-term success. A cloud-based solution offers ongoing support and updates without significant operational overhead.</w:t>
      </w:r>
    </w:p>
    <w:p w14:paraId="179D7A67" w14:textId="028C7883" w:rsidR="4694D8EF" w:rsidRPr="005F3CF0" w:rsidRDefault="0033476B" w:rsidP="005F3CF0">
      <w:pPr>
        <w:spacing w:before="100" w:beforeAutospacing="1" w:after="100" w:afterAutospacing="1"/>
        <w:rPr>
          <w:rFonts w:ascii="Times New Roman" w:hAnsi="Times New Roman"/>
          <w:sz w:val="24"/>
          <w:szCs w:val="24"/>
          <w:rtl/>
        </w:rPr>
      </w:pPr>
      <w:r w:rsidRPr="00D96463">
        <w:rPr>
          <w:rFonts w:ascii="Times New Roman" w:hAnsi="Times New Roman"/>
          <w:b/>
          <w:bCs/>
          <w:sz w:val="24"/>
          <w:szCs w:val="24"/>
        </w:rPr>
        <w:t>2.5 Summary</w:t>
      </w:r>
      <w:r w:rsidRPr="00D96463">
        <w:rPr>
          <w:rFonts w:ascii="Times New Roman" w:hAnsi="Times New Roman"/>
          <w:sz w:val="24"/>
          <w:szCs w:val="24"/>
        </w:rPr>
        <w:br/>
        <w:t>In this chapter, we reviewed existing hotel management systems and identified the common challenges they face, including limited integration, fragmented data, manual processes, and outdated interfaces. To address these challenges, we propose a unified cloud-based solution with real-time availability management, automation, and enhanced security features. This solution aims to improve operational efficiency, enhance guest experience, and reduce operational costs.</w:t>
      </w:r>
    </w:p>
    <w:p w14:paraId="4F23DE4E" w14:textId="6DCF2F35" w:rsidR="0014476C" w:rsidRPr="0014476C" w:rsidRDefault="5D16F814" w:rsidP="4694D8EF">
      <w:pPr>
        <w:rPr>
          <w:rFonts w:asciiTheme="majorHAnsi" w:hAnsiTheme="majorHAnsi"/>
          <w:sz w:val="36"/>
          <w:szCs w:val="36"/>
        </w:rPr>
      </w:pPr>
      <w:r w:rsidRPr="4694D8EF">
        <w:rPr>
          <w:rFonts w:asciiTheme="majorHAnsi" w:hAnsiTheme="majorHAnsi"/>
          <w:sz w:val="36"/>
          <w:szCs w:val="36"/>
        </w:rPr>
        <w:lastRenderedPageBreak/>
        <w:t xml:space="preserve">CHAPTER THREE: SYSTEM REQUIREMENTS ENGINEERING AND PLANNING </w:t>
      </w:r>
    </w:p>
    <w:p w14:paraId="443DF22D" w14:textId="77777777" w:rsidR="0014476C" w:rsidRPr="0014476C" w:rsidRDefault="0014476C" w:rsidP="0014476C">
      <w:pPr>
        <w:rPr>
          <w:sz w:val="28"/>
          <w:szCs w:val="28"/>
        </w:rPr>
      </w:pPr>
      <w:r w:rsidRPr="0014476C">
        <w:rPr>
          <w:sz w:val="28"/>
          <w:szCs w:val="28"/>
        </w:rPr>
        <w:t xml:space="preserve">3.1 Introduction </w:t>
      </w:r>
    </w:p>
    <w:p w14:paraId="3B5EC224" w14:textId="77777777" w:rsidR="0014476C" w:rsidRPr="0014476C" w:rsidRDefault="0014476C" w:rsidP="0014476C">
      <w:pPr>
        <w:rPr>
          <w:sz w:val="28"/>
          <w:szCs w:val="28"/>
        </w:rPr>
      </w:pPr>
      <w:r w:rsidRPr="0014476C">
        <w:rPr>
          <w:sz w:val="28"/>
          <w:szCs w:val="28"/>
        </w:rPr>
        <w:t xml:space="preserve">3.2 Feasibility Study  </w:t>
      </w:r>
    </w:p>
    <w:p w14:paraId="0497EE38" w14:textId="77777777" w:rsidR="0014476C" w:rsidRPr="0014476C" w:rsidRDefault="0014476C" w:rsidP="0014476C">
      <w:pPr>
        <w:rPr>
          <w:sz w:val="28"/>
          <w:szCs w:val="28"/>
        </w:rPr>
      </w:pPr>
      <w:r w:rsidRPr="0014476C">
        <w:rPr>
          <w:sz w:val="28"/>
          <w:szCs w:val="28"/>
        </w:rPr>
        <w:t xml:space="preserve">3.3 Requirements Elicitation Techniques  </w:t>
      </w:r>
    </w:p>
    <w:p w14:paraId="780F79BD" w14:textId="77777777" w:rsidR="0014476C" w:rsidRPr="0014476C" w:rsidRDefault="0014476C" w:rsidP="0014476C">
      <w:pPr>
        <w:rPr>
          <w:sz w:val="28"/>
          <w:szCs w:val="28"/>
        </w:rPr>
      </w:pPr>
      <w:r w:rsidRPr="0014476C">
        <w:rPr>
          <w:sz w:val="28"/>
          <w:szCs w:val="28"/>
        </w:rPr>
        <w:t xml:space="preserve">3.4 Targeted Users  </w:t>
      </w:r>
    </w:p>
    <w:p w14:paraId="5754D585" w14:textId="77777777" w:rsidR="0014476C" w:rsidRPr="0014476C" w:rsidRDefault="0014476C" w:rsidP="0014476C">
      <w:pPr>
        <w:rPr>
          <w:sz w:val="28"/>
          <w:szCs w:val="28"/>
        </w:rPr>
      </w:pPr>
      <w:r w:rsidRPr="0014476C">
        <w:rPr>
          <w:sz w:val="28"/>
          <w:szCs w:val="28"/>
        </w:rPr>
        <w:t xml:space="preserve">3.5 Functional Requirements Definition  </w:t>
      </w:r>
    </w:p>
    <w:p w14:paraId="2573DBDA" w14:textId="77777777" w:rsidR="0014476C" w:rsidRPr="0014476C" w:rsidRDefault="0014476C" w:rsidP="0014476C">
      <w:pPr>
        <w:rPr>
          <w:sz w:val="28"/>
          <w:szCs w:val="28"/>
        </w:rPr>
      </w:pPr>
      <w:r w:rsidRPr="0014476C">
        <w:rPr>
          <w:sz w:val="28"/>
          <w:szCs w:val="28"/>
        </w:rPr>
        <w:t xml:space="preserve">3.6 Functional Requirements Specification  </w:t>
      </w:r>
    </w:p>
    <w:p w14:paraId="1071D990" w14:textId="77777777" w:rsidR="0014476C" w:rsidRPr="0014476C" w:rsidRDefault="0014476C" w:rsidP="0014476C">
      <w:pPr>
        <w:rPr>
          <w:sz w:val="28"/>
          <w:szCs w:val="28"/>
        </w:rPr>
      </w:pPr>
      <w:r w:rsidRPr="0014476C">
        <w:rPr>
          <w:sz w:val="28"/>
          <w:szCs w:val="28"/>
        </w:rPr>
        <w:t xml:space="preserve">3.7 Non Functional Requirements </w:t>
      </w:r>
    </w:p>
    <w:p w14:paraId="67B5D3B9" w14:textId="77777777" w:rsidR="00622804" w:rsidRDefault="0014476C" w:rsidP="0014476C">
      <w:pPr>
        <w:rPr>
          <w:rFonts w:asciiTheme="majorHAnsi" w:hAnsiTheme="majorHAnsi"/>
          <w:b/>
          <w:bCs/>
          <w:sz w:val="36"/>
          <w:szCs w:val="36"/>
          <w:rtl/>
        </w:rPr>
      </w:pPr>
      <w:r w:rsidRPr="0014476C">
        <w:rPr>
          <w:sz w:val="28"/>
          <w:szCs w:val="28"/>
        </w:rPr>
        <w:t>3.8 Summary</w:t>
      </w:r>
      <w:r w:rsidR="0033476B">
        <w:rPr>
          <w:sz w:val="28"/>
          <w:szCs w:val="28"/>
        </w:rPr>
        <w:br w:type="page"/>
      </w:r>
      <w:r w:rsidR="00622804" w:rsidRPr="0014476C">
        <w:rPr>
          <w:rFonts w:asciiTheme="majorHAnsi" w:hAnsiTheme="majorHAnsi"/>
          <w:b/>
          <w:bCs/>
          <w:sz w:val="36"/>
          <w:szCs w:val="36"/>
        </w:rPr>
        <w:lastRenderedPageBreak/>
        <w:t>3.1 Introduction</w:t>
      </w:r>
    </w:p>
    <w:p w14:paraId="43C427B0"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br/>
        <w:t>In today’s fast-paced hospitality industry, the demand for streamlined, efficient, and user-friendly hotel management and booking systems has grown significantly. A well-designed system can improve customer satisfaction, reduce manual workloads, and optimize hotel operations by managing bookings, guest information, room availability, billing, and more. For this to be effective, however, a robust requirements engineering and planning process is essential.</w:t>
      </w:r>
    </w:p>
    <w:p w14:paraId="3A150768"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System Requirements Engineering is a systematic approach to defining, documenting, and managing the necessary functions and features of a system. In the context of a hotel management and booking system, requirements engineering ensures that the software will meet the specific needs of all stakeholders, including hotel staff, guests, and administrators.</w:t>
      </w:r>
    </w:p>
    <w:p w14:paraId="2C124539"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This phase involves gathering detailed information on what the system must accomplish, such as room reservations, payment processing, and data security. Requirements engineering helps identify these core needs, outline the scope of the system, and prevent feature creep or unnecessary complexity.</w:t>
      </w:r>
    </w:p>
    <w:p w14:paraId="49E82195"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Planning plays a critical role by mapping out how these requirements will be achieved within timelines, budgets, and resource constraints. It includes designing the architecture, prioritizing features, and setting measurable goals. With clear planning, the development process can stay aligned with project goals and ensure successful system delivery.</w:t>
      </w:r>
    </w:p>
    <w:p w14:paraId="33A4B8FE"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In summary, requirements engineering and planning for a hotel management and booking system lay the groundwork for an efficient, reliable, and scalable solution, benefiting both hotel operations and guest experience. This process ensures that every functional, non-functional, and technical requirement is well-understood and addressed, creating a foundation for successful project completion.</w:t>
      </w:r>
    </w:p>
    <w:p w14:paraId="42CE5C35"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3.2 Feasibility Study</w:t>
      </w:r>
      <w:r w:rsidRPr="0014476C">
        <w:rPr>
          <w:rFonts w:ascii="Times New Roman" w:hAnsi="Times New Roman"/>
          <w:sz w:val="24"/>
          <w:szCs w:val="24"/>
        </w:rPr>
        <w:br/>
        <w:t>A feasibility study is a crucial initial step in the development of a hotel management and booking system, as it assesses the viability of implementing such a system from various perspectives. This study will help determine whether the system can be developed and deployed effectively, whether it meets the business needs of the hotel, and whether the resources invested will yield substantial benefits</w:t>
      </w:r>
    </w:p>
    <w:p w14:paraId="4B2BFC3F" w14:textId="77777777" w:rsidR="0014476C" w:rsidRPr="0014476C" w:rsidRDefault="0014476C" w:rsidP="00133EBE">
      <w:pPr>
        <w:numPr>
          <w:ilvl w:val="0"/>
          <w:numId w:val="3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Technical Feasibility</w:t>
      </w:r>
    </w:p>
    <w:p w14:paraId="7A1A176F"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Technology Stack:</w:t>
      </w:r>
      <w:r w:rsidRPr="0014476C">
        <w:rPr>
          <w:rFonts w:ascii="Times New Roman" w:hAnsi="Times New Roman"/>
          <w:sz w:val="24"/>
          <w:szCs w:val="24"/>
        </w:rPr>
        <w:t xml:space="preserve"> The development of a hotel management and booking system requires reliable and modern technology, including web development frameworks, databases, and possibly mobile app frameworks. Existing technologies, such as cloud-based solutions and </w:t>
      </w:r>
      <w:r w:rsidRPr="0014476C">
        <w:rPr>
          <w:rFonts w:ascii="Times New Roman" w:hAnsi="Times New Roman"/>
          <w:sz w:val="24"/>
          <w:szCs w:val="24"/>
        </w:rPr>
        <w:lastRenderedPageBreak/>
        <w:t>APIs for integrating third-party booking platforms, should be evaluated for their scalability and robustness.</w:t>
      </w:r>
    </w:p>
    <w:p w14:paraId="660FEF16"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Skills and Expertise:</w:t>
      </w:r>
      <w:r w:rsidRPr="0014476C">
        <w:rPr>
          <w:rFonts w:ascii="Times New Roman" w:hAnsi="Times New Roman"/>
          <w:sz w:val="24"/>
          <w:szCs w:val="24"/>
        </w:rPr>
        <w:t xml:space="preserve"> Ensuring the development team has experience with similar projects is essential. This may include knowledge in database management, cloud infrastructure, and data security, which are critical for a hotel management system handling sensitive guest information.</w:t>
      </w:r>
    </w:p>
    <w:p w14:paraId="5B5A84EF"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Infrastructure Requirements:</w:t>
      </w:r>
      <w:r w:rsidRPr="0014476C">
        <w:rPr>
          <w:rFonts w:ascii="Times New Roman" w:hAnsi="Times New Roman"/>
          <w:sz w:val="24"/>
          <w:szCs w:val="24"/>
        </w:rPr>
        <w:t xml:space="preserve"> Evaluate the current IT infrastructure of the hotel to ensure it can support a new system. Consider whether additional servers, network upgrades, or cloud solutions are necessary for seamless operation and data storage.</w:t>
      </w:r>
    </w:p>
    <w:p w14:paraId="3AB79EEC" w14:textId="77777777" w:rsidR="0014476C" w:rsidRPr="0014476C" w:rsidRDefault="0014476C" w:rsidP="00133EBE">
      <w:pPr>
        <w:numPr>
          <w:ilvl w:val="0"/>
          <w:numId w:val="3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Economic Feasibility</w:t>
      </w:r>
    </w:p>
    <w:p w14:paraId="6EBF2F25"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Cost-Benefit Analysis:</w:t>
      </w:r>
      <w:r w:rsidRPr="0014476C">
        <w:rPr>
          <w:rFonts w:ascii="Times New Roman" w:hAnsi="Times New Roman"/>
          <w:sz w:val="24"/>
          <w:szCs w:val="24"/>
        </w:rPr>
        <w:t xml:space="preserve"> Estimating the total costs (including development, deployment, and maintenance) and comparing them with anticipated benefits (e.g., increased booking efficiency, enhanced guest satisfaction, reduced staffing costs) will help justify the project’s value.</w:t>
      </w:r>
    </w:p>
    <w:p w14:paraId="5D5C51C2"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Budget Constraints:</w:t>
      </w:r>
      <w:r w:rsidRPr="0014476C">
        <w:rPr>
          <w:rFonts w:ascii="Times New Roman" w:hAnsi="Times New Roman"/>
          <w:sz w:val="24"/>
          <w:szCs w:val="24"/>
        </w:rPr>
        <w:t xml:space="preserve"> Assessing the hotel’s financial capacity to fund the project is critical. Initial development costs, as well as ongoing maintenance and potential upgrades, should align with the hotel’s budget to avoid overspending</w:t>
      </w:r>
    </w:p>
    <w:p w14:paraId="34943450"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Return on Investment (ROI):</w:t>
      </w:r>
      <w:r w:rsidRPr="0014476C">
        <w:rPr>
          <w:rFonts w:ascii="Times New Roman" w:hAnsi="Times New Roman"/>
          <w:sz w:val="24"/>
          <w:szCs w:val="24"/>
        </w:rPr>
        <w:t xml:space="preserve"> The project’s ROI can be evaluated based on potential increases in booking volume, revenue from direct bookings, and efficiency gains that may reduce operational costs. A favorable ROI within a specified period (e.g., two to three years) would indicate a positive economic feasibility</w:t>
      </w:r>
    </w:p>
    <w:p w14:paraId="5CEAF353" w14:textId="77777777" w:rsidR="0014476C" w:rsidRPr="0014476C" w:rsidRDefault="0014476C" w:rsidP="00133EBE">
      <w:pPr>
        <w:numPr>
          <w:ilvl w:val="0"/>
          <w:numId w:val="3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Operational Feasibility</w:t>
      </w:r>
    </w:p>
    <w:p w14:paraId="0AF44053"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Alignment with Business Goals:</w:t>
      </w:r>
      <w:r w:rsidRPr="0014476C">
        <w:rPr>
          <w:rFonts w:ascii="Times New Roman" w:hAnsi="Times New Roman"/>
          <w:sz w:val="24"/>
          <w:szCs w:val="24"/>
        </w:rPr>
        <w:t xml:space="preserve"> The system should align with the hotel’s objectives, such as enhancing guest experiences, improving occupancy rates, and increasing operational efficiency.</w:t>
      </w:r>
    </w:p>
    <w:p w14:paraId="22D60A4A"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Impact on Staff:</w:t>
      </w:r>
      <w:r w:rsidRPr="0014476C">
        <w:rPr>
          <w:rFonts w:ascii="Times New Roman" w:hAnsi="Times New Roman"/>
          <w:sz w:val="24"/>
          <w:szCs w:val="24"/>
        </w:rPr>
        <w:t xml:space="preserve"> The system must be user-friendly and require minimal training for hotel staff. It should integrate seamlessly with current processes to avoid disruption and increase staff productivity.</w:t>
      </w:r>
    </w:p>
    <w:p w14:paraId="35E1AE01"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Scalability:</w:t>
      </w:r>
      <w:r w:rsidRPr="0014476C">
        <w:rPr>
          <w:rFonts w:ascii="Times New Roman" w:hAnsi="Times New Roman"/>
          <w:sz w:val="24"/>
          <w:szCs w:val="24"/>
        </w:rPr>
        <w:t xml:space="preserve"> To accommodate future growth or increased booking volume, the system should be designed for scalability. Adding new features, integrating with additional platforms, and expanding to multiple properties should be feasible without major rework.</w:t>
      </w:r>
    </w:p>
    <w:p w14:paraId="593E17C4" w14:textId="77777777" w:rsidR="0014476C" w:rsidRPr="0014476C" w:rsidRDefault="0014476C" w:rsidP="00133EBE">
      <w:pPr>
        <w:numPr>
          <w:ilvl w:val="0"/>
          <w:numId w:val="3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Legal and Regulatory Feasibility</w:t>
      </w:r>
    </w:p>
    <w:p w14:paraId="3744F699"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Data Protection:</w:t>
      </w:r>
      <w:r w:rsidRPr="0014476C">
        <w:rPr>
          <w:rFonts w:ascii="Times New Roman" w:hAnsi="Times New Roman"/>
          <w:sz w:val="24"/>
          <w:szCs w:val="24"/>
        </w:rPr>
        <w:t xml:space="preserve"> The system will handle sensitive guest information, such as personal and payment data. Compliance with data protection laws, such as the GDPR or other applicable regulations, is essential to prevent legal issues and protect customer trust.</w:t>
      </w:r>
    </w:p>
    <w:p w14:paraId="447968D6"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Industry Standards:</w:t>
      </w:r>
      <w:r w:rsidRPr="0014476C">
        <w:rPr>
          <w:rFonts w:ascii="Times New Roman" w:hAnsi="Times New Roman"/>
          <w:sz w:val="24"/>
          <w:szCs w:val="24"/>
        </w:rPr>
        <w:t xml:space="preserve"> The hotel industry has specific requirements for managing bookings, guest information, and financial transactions. Adhering to these standards ensures system reliability, security, and compatibility with industry practices.</w:t>
      </w:r>
    </w:p>
    <w:p w14:paraId="3B4B3AC4"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Intellectual Property:</w:t>
      </w:r>
      <w:r w:rsidRPr="0014476C">
        <w:rPr>
          <w:rFonts w:ascii="Times New Roman" w:hAnsi="Times New Roman"/>
          <w:sz w:val="24"/>
          <w:szCs w:val="24"/>
        </w:rPr>
        <w:t xml:space="preserve"> Ensure there are no existing copyrights or patents that could interfere with the development and deployment of the system. Confirming legal feasibility prevents potential legal challenges down the road.</w:t>
      </w:r>
    </w:p>
    <w:p w14:paraId="3C2B7355" w14:textId="77777777" w:rsidR="0014476C" w:rsidRPr="0014476C" w:rsidRDefault="0014476C" w:rsidP="00133EBE">
      <w:pPr>
        <w:numPr>
          <w:ilvl w:val="0"/>
          <w:numId w:val="3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lastRenderedPageBreak/>
        <w:t>Schedule Feasibility</w:t>
      </w:r>
    </w:p>
    <w:p w14:paraId="570A10D8"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Timeline Requirements:</w:t>
      </w:r>
      <w:r w:rsidRPr="0014476C">
        <w:rPr>
          <w:rFonts w:ascii="Times New Roman" w:hAnsi="Times New Roman"/>
          <w:sz w:val="24"/>
          <w:szCs w:val="24"/>
        </w:rPr>
        <w:t xml:space="preserve"> It’s essential to have a realistic timeline to ensure the project can be completed within the hotel’s desired schedule, particularly if there is a peak booking season or if the project aligns with a renovation or expansion.</w:t>
      </w:r>
    </w:p>
    <w:p w14:paraId="77746B21"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Milestones and Deadlines:</w:t>
      </w:r>
      <w:r w:rsidRPr="0014476C">
        <w:rPr>
          <w:rFonts w:ascii="Times New Roman" w:hAnsi="Times New Roman"/>
          <w:sz w:val="24"/>
          <w:szCs w:val="24"/>
        </w:rPr>
        <w:t xml:space="preserve"> Breaking down the project into phases with clearly defined milestones (e.g., requirements gathering, design, development, testing, and deployment) will help ensure the project remains on schedule.</w:t>
      </w:r>
    </w:p>
    <w:p w14:paraId="3372F03E" w14:textId="77777777" w:rsidR="0014476C" w:rsidRPr="0014476C" w:rsidRDefault="0014476C" w:rsidP="00133EBE">
      <w:pPr>
        <w:numPr>
          <w:ilvl w:val="1"/>
          <w:numId w:val="39"/>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Availability of Resources:</w:t>
      </w:r>
      <w:r w:rsidRPr="0014476C">
        <w:rPr>
          <w:rFonts w:ascii="Times New Roman" w:hAnsi="Times New Roman"/>
          <w:sz w:val="24"/>
          <w:szCs w:val="24"/>
        </w:rPr>
        <w:t xml:space="preserve"> Ensuring the availability of skilled team members, technology resources, and budget allocations at every stage will support project progress and prevent delays.</w:t>
      </w:r>
    </w:p>
    <w:p w14:paraId="18746034"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Conclusion</w:t>
      </w:r>
      <w:r w:rsidRPr="0014476C">
        <w:rPr>
          <w:rFonts w:ascii="Times New Roman" w:hAnsi="Times New Roman"/>
          <w:sz w:val="24"/>
          <w:szCs w:val="24"/>
        </w:rPr>
        <w:br/>
        <w:t>The feasibility study confirms that developing a hotel management and booking system is potentially viable, provided there is adequate funding, a skilled development team, and alignment with the hotel’s strategic goals. By addressing technical, economic, operational, legal, and scheduling concerns, the project is positioned to be an investment that enhances guest experience, operational efficiency, and profitability.</w:t>
      </w:r>
    </w:p>
    <w:p w14:paraId="421DD7A4"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3.3 Requirements Elicitation Techniques</w:t>
      </w:r>
      <w:r w:rsidRPr="0014476C">
        <w:rPr>
          <w:rFonts w:ascii="Times New Roman" w:hAnsi="Times New Roman"/>
          <w:sz w:val="24"/>
          <w:szCs w:val="24"/>
        </w:rPr>
        <w:br/>
        <w:t>Effective requirements elicitation is essential for ensuring that the hotel management and booking system meets the needs of all stakeholders, including hotel staff, guests, and administrators. The following techniques can be employed to gather comprehensive requirements that inform the development and planning of the system:</w:t>
      </w:r>
    </w:p>
    <w:p w14:paraId="1CB9F015"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Interviews</w:t>
      </w:r>
    </w:p>
    <w:p w14:paraId="2E521C0D"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Conduct structured or semi-structured interviews with stakeholders, such as hotel managers, front desk staff, IT administrators, and guests (if possible). This helps gather detailed insights into their needs, expectations, and challenges with the current system or workflow.</w:t>
      </w:r>
    </w:p>
    <w:p w14:paraId="13095023"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Useful for understanding the specific tasks that different departments perform, challenges in handling reservations, billing, and preferences for new features.</w:t>
      </w:r>
    </w:p>
    <w:p w14:paraId="14F3752E"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Allows for in-depth understanding and follow-up questions for clarification.</w:t>
      </w:r>
    </w:p>
    <w:p w14:paraId="2C55DAF0"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Surveys and Questionnaires</w:t>
      </w:r>
    </w:p>
    <w:p w14:paraId="5EA2BB86"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Distribute surveys to a wider group of stakeholders to gather feedback on system requirements. Surveys can include both quantitative and qualitative questions to capture broad needs and expectations.</w:t>
      </w:r>
    </w:p>
    <w:p w14:paraId="14729949"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Ideal for gathering input from a large group, such as hotel guests or all staff members, to understand general preferences or trends.</w:t>
      </w:r>
    </w:p>
    <w:p w14:paraId="3CE2462F"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lastRenderedPageBreak/>
        <w:t>Advantages:</w:t>
      </w:r>
      <w:r w:rsidRPr="0014476C">
        <w:rPr>
          <w:rFonts w:ascii="Times New Roman" w:hAnsi="Times New Roman"/>
          <w:sz w:val="24"/>
          <w:szCs w:val="24"/>
        </w:rPr>
        <w:t xml:space="preserve"> Cost-effective for gathering data from numerous participants and can provide statistical insights on priorities.</w:t>
      </w:r>
    </w:p>
    <w:p w14:paraId="477511A7"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Focus Groups</w:t>
      </w:r>
    </w:p>
    <w:p w14:paraId="7B78135C"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Organize sessions with a group of stakeholders (e.g., front desk staff, managers, and housekeeping) to discuss their needs and challenges collectively. This encourages brainstorming and the exploration of shared experiences and issues.</w:t>
      </w:r>
    </w:p>
    <w:p w14:paraId="06EFF911"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Useful for gathering collaborative insights and identifying common problems or needs in operational workflows.</w:t>
      </w:r>
    </w:p>
    <w:p w14:paraId="72767C1E"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Encourages discussion and can highlight areas of improvement that may not be apparent through individual interviews.</w:t>
      </w:r>
    </w:p>
    <w:p w14:paraId="76E8D940"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Observation (Job Shadowing)</w:t>
      </w:r>
    </w:p>
    <w:p w14:paraId="40DA77E9"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Observe hotel staff as they go about their daily activities, such as handling check-ins, managing bookings, and processing payments. Job shadowing provides firsthand insight into their workflows and challenges.</w:t>
      </w:r>
    </w:p>
    <w:p w14:paraId="1350EB59"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Effective for identifying inefficiencies or pain points in real-time processes that a system could address.</w:t>
      </w:r>
    </w:p>
    <w:p w14:paraId="1B85AFCD"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Helps uncover implicit requirements by observing actual behaviors and workflows.</w:t>
      </w:r>
    </w:p>
    <w:p w14:paraId="37AE403F"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Document Analysis</w:t>
      </w:r>
    </w:p>
    <w:p w14:paraId="2563B238"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Review existing documentation, such as booking records, operational manuals, current software specifications, or customer feedback forms. This helps in understanding the hotel’s current processes, policies, and existing gaps in system capabilities.</w:t>
      </w:r>
    </w:p>
    <w:p w14:paraId="72DDD9D4"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Particularly useful for identifying necessary compliance or data security requirements and for understanding existing systems.</w:t>
      </w:r>
    </w:p>
    <w:p w14:paraId="3C6B0C6A"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Provides context on existing processes and historical data, revealing trends and areas for improvement.</w:t>
      </w:r>
    </w:p>
    <w:p w14:paraId="6BC30F70"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Workshops</w:t>
      </w:r>
    </w:p>
    <w:p w14:paraId="507A8A3C"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Host workshops that bring together stakeholders from different departments to collaboratively define system requirements and prioritize features. Workshops can include interactive activities, such as brainstorming and requirement prioritization exercises.</w:t>
      </w:r>
    </w:p>
    <w:p w14:paraId="3A0DBE6D"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Useful for gaining buy-in from multiple departments and building consensus on essential features or system functionalities.</w:t>
      </w:r>
    </w:p>
    <w:p w14:paraId="4C68D34D"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Promotes stakeholder engagement and often yields innovative ideas due to cross-departmental perspectives.</w:t>
      </w:r>
    </w:p>
    <w:p w14:paraId="38E0D314"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Prototyping</w:t>
      </w:r>
    </w:p>
    <w:p w14:paraId="257C9514"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Create preliminary models or prototypes of the booking system’s user interface and core functions. Share these with stakeholders to gather feedback on usability, design, and functionality.</w:t>
      </w:r>
    </w:p>
    <w:p w14:paraId="3486CA67"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Allows stakeholders to interact with a tangible representation of the system, which helps them articulate their requirements more effectively.</w:t>
      </w:r>
    </w:p>
    <w:p w14:paraId="61F7FADA" w14:textId="77777777" w:rsidR="005F3CF0"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Facilitates early detection of design or functionality issues and ensures that requirements are grounded in practical user experience</w:t>
      </w:r>
    </w:p>
    <w:p w14:paraId="1E94A57F" w14:textId="015F5F0F" w:rsidR="0014476C" w:rsidRPr="0014476C" w:rsidRDefault="0014476C" w:rsidP="005F3CF0">
      <w:pPr>
        <w:spacing w:before="100" w:beforeAutospacing="1" w:after="100" w:afterAutospacing="1"/>
        <w:ind w:left="1440"/>
        <w:rPr>
          <w:rFonts w:ascii="Times New Roman" w:hAnsi="Times New Roman"/>
          <w:sz w:val="24"/>
          <w:szCs w:val="24"/>
        </w:rPr>
      </w:pPr>
      <w:r w:rsidRPr="0014476C">
        <w:rPr>
          <w:rFonts w:ascii="Times New Roman" w:hAnsi="Times New Roman"/>
          <w:sz w:val="24"/>
          <w:szCs w:val="24"/>
        </w:rPr>
        <w:lastRenderedPageBreak/>
        <w:t>.</w:t>
      </w:r>
    </w:p>
    <w:p w14:paraId="26B9A3E5" w14:textId="77777777" w:rsidR="0014476C" w:rsidRPr="0014476C" w:rsidRDefault="0014476C" w:rsidP="00133EBE">
      <w:pPr>
        <w:numPr>
          <w:ilvl w:val="0"/>
          <w:numId w:val="4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Use Case Modeling</w:t>
      </w:r>
    </w:p>
    <w:p w14:paraId="63C6553E"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Description:</w:t>
      </w:r>
      <w:r w:rsidRPr="0014476C">
        <w:rPr>
          <w:rFonts w:ascii="Times New Roman" w:hAnsi="Times New Roman"/>
          <w:sz w:val="24"/>
          <w:szCs w:val="24"/>
        </w:rPr>
        <w:t xml:space="preserve"> Develop use cases that depict specific scenarios, such as a guest booking a room online, a staff member checking room availability, or a manager generating a report. Use cases help clarify the functional requirements needed to support these scenarios.</w:t>
      </w:r>
    </w:p>
    <w:p w14:paraId="16C015F2"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Application:</w:t>
      </w:r>
      <w:r w:rsidRPr="0014476C">
        <w:rPr>
          <w:rFonts w:ascii="Times New Roman" w:hAnsi="Times New Roman"/>
          <w:sz w:val="24"/>
          <w:szCs w:val="24"/>
        </w:rPr>
        <w:t xml:space="preserve"> Especially useful for defining user interactions with the system and ensuring that key business processes are captured.</w:t>
      </w:r>
    </w:p>
    <w:p w14:paraId="2684099C" w14:textId="77777777" w:rsidR="0014476C" w:rsidRPr="0014476C" w:rsidRDefault="0014476C" w:rsidP="00133EBE">
      <w:pPr>
        <w:numPr>
          <w:ilvl w:val="1"/>
          <w:numId w:val="40"/>
        </w:numPr>
        <w:spacing w:before="100" w:beforeAutospacing="1" w:after="100" w:afterAutospacing="1"/>
        <w:rPr>
          <w:rFonts w:ascii="Times New Roman" w:hAnsi="Times New Roman"/>
          <w:sz w:val="24"/>
          <w:szCs w:val="24"/>
        </w:rPr>
      </w:pPr>
      <w:r w:rsidRPr="0014476C">
        <w:rPr>
          <w:rFonts w:ascii="Times New Roman" w:hAnsi="Times New Roman"/>
          <w:i/>
          <w:iCs/>
          <w:sz w:val="24"/>
          <w:szCs w:val="24"/>
        </w:rPr>
        <w:t>Advantages:</w:t>
      </w:r>
      <w:r w:rsidRPr="0014476C">
        <w:rPr>
          <w:rFonts w:ascii="Times New Roman" w:hAnsi="Times New Roman"/>
          <w:sz w:val="24"/>
          <w:szCs w:val="24"/>
        </w:rPr>
        <w:t xml:space="preserve"> Provides a detailed, scenario-based approach that highlights specific needs for system functionality.</w:t>
      </w:r>
    </w:p>
    <w:p w14:paraId="5ED445CD"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Conclusion</w:t>
      </w:r>
      <w:r w:rsidRPr="0014476C">
        <w:rPr>
          <w:rFonts w:ascii="Times New Roman" w:hAnsi="Times New Roman"/>
          <w:sz w:val="24"/>
          <w:szCs w:val="24"/>
        </w:rPr>
        <w:br/>
        <w:t>The requirements elicitation techniques outlined above provide diverse approaches for capturing the necessary requirements for a hotel management and booking system. By employing a combination of these methods, the project team can ensure comprehensive input from all stakeholders, improving the accuracy and quality of the system’s design and functionality.</w:t>
      </w:r>
    </w:p>
    <w:p w14:paraId="12E39755"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3.5 Functional Requirements</w:t>
      </w:r>
    </w:p>
    <w:p w14:paraId="405C2CF9"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In software engineering and systems engineering, a functional requirement defines a specific function of a system or its component. It outlines the behavior between inputs and outputs, essentially specifying what the system should do.</w:t>
      </w:r>
    </w:p>
    <w:p w14:paraId="68500EBE"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Key Characteristics of Functional Requirements:</w:t>
      </w:r>
    </w:p>
    <w:p w14:paraId="1E09A3A9" w14:textId="77777777" w:rsidR="0014476C" w:rsidRPr="0014476C" w:rsidRDefault="0014476C" w:rsidP="00133EBE">
      <w:pPr>
        <w:numPr>
          <w:ilvl w:val="0"/>
          <w:numId w:val="41"/>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Specific</w:t>
      </w:r>
      <w:r w:rsidRPr="0014476C">
        <w:rPr>
          <w:rFonts w:ascii="Times New Roman" w:hAnsi="Times New Roman"/>
          <w:sz w:val="24"/>
          <w:szCs w:val="24"/>
        </w:rPr>
        <w:t>: They are clear, concise, and unambiguous.</w:t>
      </w:r>
    </w:p>
    <w:p w14:paraId="5074E945" w14:textId="77777777" w:rsidR="0014476C" w:rsidRPr="0014476C" w:rsidRDefault="0014476C" w:rsidP="00133EBE">
      <w:pPr>
        <w:numPr>
          <w:ilvl w:val="0"/>
          <w:numId w:val="41"/>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Measurable</w:t>
      </w:r>
      <w:r w:rsidRPr="0014476C">
        <w:rPr>
          <w:rFonts w:ascii="Times New Roman" w:hAnsi="Times New Roman"/>
          <w:sz w:val="24"/>
          <w:szCs w:val="24"/>
        </w:rPr>
        <w:t>: They can be tested and verified.</w:t>
      </w:r>
    </w:p>
    <w:p w14:paraId="33EA53E0" w14:textId="77777777" w:rsidR="0014476C" w:rsidRPr="0014476C" w:rsidRDefault="0014476C" w:rsidP="00133EBE">
      <w:pPr>
        <w:numPr>
          <w:ilvl w:val="0"/>
          <w:numId w:val="41"/>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Testable</w:t>
      </w:r>
      <w:r w:rsidRPr="0014476C">
        <w:rPr>
          <w:rFonts w:ascii="Times New Roman" w:hAnsi="Times New Roman"/>
          <w:sz w:val="24"/>
          <w:szCs w:val="24"/>
        </w:rPr>
        <w:t>: They can be used to create test cases.</w:t>
      </w:r>
    </w:p>
    <w:p w14:paraId="5BFC155F" w14:textId="77777777" w:rsidR="0014476C" w:rsidRPr="0014476C" w:rsidRDefault="0014476C" w:rsidP="00133EBE">
      <w:pPr>
        <w:numPr>
          <w:ilvl w:val="0"/>
          <w:numId w:val="41"/>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Traceable</w:t>
      </w:r>
      <w:r w:rsidRPr="0014476C">
        <w:rPr>
          <w:rFonts w:ascii="Times New Roman" w:hAnsi="Times New Roman"/>
          <w:sz w:val="24"/>
          <w:szCs w:val="24"/>
        </w:rPr>
        <w:t>: They can be linked to user stories, use cases, or other requirements.</w:t>
      </w:r>
    </w:p>
    <w:p w14:paraId="41D1B693"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Importance of Functional Requirements:</w:t>
      </w:r>
    </w:p>
    <w:p w14:paraId="3852D6F3" w14:textId="77777777" w:rsidR="0014476C" w:rsidRPr="0014476C" w:rsidRDefault="0014476C" w:rsidP="00133EBE">
      <w:pPr>
        <w:numPr>
          <w:ilvl w:val="0"/>
          <w:numId w:val="42"/>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Clear Communication</w:t>
      </w:r>
      <w:r w:rsidRPr="0014476C">
        <w:rPr>
          <w:rFonts w:ascii="Times New Roman" w:hAnsi="Times New Roman"/>
          <w:sz w:val="24"/>
          <w:szCs w:val="24"/>
        </w:rPr>
        <w:t>: They provide a shared understanding between stakeholders, developers, and testers.</w:t>
      </w:r>
    </w:p>
    <w:p w14:paraId="296F2090" w14:textId="77777777" w:rsidR="0014476C" w:rsidRPr="0014476C" w:rsidRDefault="0014476C" w:rsidP="00133EBE">
      <w:pPr>
        <w:numPr>
          <w:ilvl w:val="0"/>
          <w:numId w:val="42"/>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Quality Assurance</w:t>
      </w:r>
      <w:r w:rsidRPr="0014476C">
        <w:rPr>
          <w:rFonts w:ascii="Times New Roman" w:hAnsi="Times New Roman"/>
          <w:sz w:val="24"/>
          <w:szCs w:val="24"/>
        </w:rPr>
        <w:t>: They serve as a basis for testing and quality assurance activities.</w:t>
      </w:r>
    </w:p>
    <w:p w14:paraId="1ECD8718" w14:textId="77777777" w:rsidR="0014476C" w:rsidRPr="0014476C" w:rsidRDefault="0014476C" w:rsidP="00133EBE">
      <w:pPr>
        <w:numPr>
          <w:ilvl w:val="0"/>
          <w:numId w:val="42"/>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System Design</w:t>
      </w:r>
      <w:r w:rsidRPr="0014476C">
        <w:rPr>
          <w:rFonts w:ascii="Times New Roman" w:hAnsi="Times New Roman"/>
          <w:sz w:val="24"/>
          <w:szCs w:val="24"/>
        </w:rPr>
        <w:t>: They influence the design and architecture of the system.</w:t>
      </w:r>
    </w:p>
    <w:p w14:paraId="10AFEA79" w14:textId="77777777" w:rsidR="0014476C" w:rsidRDefault="0014476C" w:rsidP="0014476C">
      <w:pPr>
        <w:spacing w:before="100" w:beforeAutospacing="1" w:after="100" w:afterAutospacing="1"/>
        <w:rPr>
          <w:rFonts w:ascii="Times New Roman" w:hAnsi="Times New Roman"/>
          <w:b/>
          <w:bCs/>
          <w:sz w:val="24"/>
          <w:szCs w:val="24"/>
        </w:rPr>
      </w:pPr>
      <w:r w:rsidRPr="0014476C">
        <w:rPr>
          <w:rFonts w:ascii="Times New Roman" w:hAnsi="Times New Roman"/>
          <w:b/>
          <w:bCs/>
          <w:sz w:val="24"/>
          <w:szCs w:val="24"/>
        </w:rPr>
        <w:t>Examples of Functional Requirements for a Hotel Management System and Booking System:</w:t>
      </w:r>
    </w:p>
    <w:p w14:paraId="42CE6F1B" w14:textId="77777777" w:rsidR="005F3CF0" w:rsidRPr="0014476C" w:rsidRDefault="005F3CF0" w:rsidP="0014476C">
      <w:pPr>
        <w:spacing w:before="100" w:beforeAutospacing="1" w:after="100" w:afterAutospacing="1"/>
        <w:rPr>
          <w:rFonts w:ascii="Times New Roman" w:hAnsi="Times New Roman"/>
          <w:sz w:val="24"/>
          <w:szCs w:val="24"/>
        </w:rPr>
      </w:pPr>
    </w:p>
    <w:p w14:paraId="474CC679" w14:textId="77777777" w:rsidR="0014476C" w:rsidRPr="0014476C" w:rsidRDefault="0014476C" w:rsidP="00133EBE">
      <w:pPr>
        <w:numPr>
          <w:ilvl w:val="0"/>
          <w:numId w:val="43"/>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lastRenderedPageBreak/>
        <w:t>Reservation and Booking</w:t>
      </w:r>
      <w:r w:rsidRPr="0014476C">
        <w:rPr>
          <w:rFonts w:ascii="Times New Roman" w:hAnsi="Times New Roman"/>
          <w:sz w:val="24"/>
          <w:szCs w:val="24"/>
        </w:rPr>
        <w:t>:</w:t>
      </w:r>
    </w:p>
    <w:p w14:paraId="21721230" w14:textId="77777777" w:rsidR="0014476C" w:rsidRPr="0014476C" w:rsidRDefault="0014476C" w:rsidP="00133EBE">
      <w:pPr>
        <w:numPr>
          <w:ilvl w:val="1"/>
          <w:numId w:val="43"/>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allow guests to search for available rooms based on check-in/check-out dates and room type.</w:t>
      </w:r>
    </w:p>
    <w:p w14:paraId="1CD18DCB" w14:textId="77777777" w:rsidR="0014476C" w:rsidRPr="0014476C" w:rsidRDefault="0014476C" w:rsidP="00133EBE">
      <w:pPr>
        <w:numPr>
          <w:ilvl w:val="1"/>
          <w:numId w:val="43"/>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display real-time room availability and pricing information.</w:t>
      </w:r>
    </w:p>
    <w:p w14:paraId="169CAF49" w14:textId="77777777" w:rsidR="0014476C" w:rsidRPr="0014476C" w:rsidRDefault="0014476C" w:rsidP="00133EBE">
      <w:pPr>
        <w:numPr>
          <w:ilvl w:val="1"/>
          <w:numId w:val="43"/>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allow guests to make online reservations and payments.</w:t>
      </w:r>
    </w:p>
    <w:p w14:paraId="0449F997" w14:textId="77777777" w:rsidR="0014476C" w:rsidRPr="0014476C" w:rsidRDefault="0014476C" w:rsidP="00133EBE">
      <w:pPr>
        <w:numPr>
          <w:ilvl w:val="1"/>
          <w:numId w:val="43"/>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send confirmation emails and SMS notifications to guests after booking.</w:t>
      </w:r>
    </w:p>
    <w:p w14:paraId="5A3CD196" w14:textId="77777777" w:rsidR="0014476C" w:rsidRPr="0014476C" w:rsidRDefault="0014476C" w:rsidP="00133EBE">
      <w:pPr>
        <w:numPr>
          <w:ilvl w:val="1"/>
          <w:numId w:val="43"/>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allow guests to modify or cancel their reservations online.</w:t>
      </w:r>
    </w:p>
    <w:p w14:paraId="448B9C73"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Additional Considerations:</w:t>
      </w:r>
    </w:p>
    <w:p w14:paraId="2EDAEF2C" w14:textId="77777777" w:rsidR="0014476C" w:rsidRPr="0014476C" w:rsidRDefault="0014476C" w:rsidP="00133EBE">
      <w:pPr>
        <w:numPr>
          <w:ilvl w:val="0"/>
          <w:numId w:val="44"/>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Security</w:t>
      </w:r>
      <w:r w:rsidRPr="0014476C">
        <w:rPr>
          <w:rFonts w:ascii="Times New Roman" w:hAnsi="Times New Roman"/>
          <w:sz w:val="24"/>
          <w:szCs w:val="24"/>
        </w:rPr>
        <w:t>: The system shall implement strong security measures to protect guest data and financial information.</w:t>
      </w:r>
    </w:p>
    <w:p w14:paraId="3CC76C83" w14:textId="77777777" w:rsidR="0014476C" w:rsidRPr="0014476C" w:rsidRDefault="0014476C" w:rsidP="00133EBE">
      <w:pPr>
        <w:numPr>
          <w:ilvl w:val="0"/>
          <w:numId w:val="44"/>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Accessibility</w:t>
      </w:r>
      <w:r w:rsidRPr="0014476C">
        <w:rPr>
          <w:rFonts w:ascii="Times New Roman" w:hAnsi="Times New Roman"/>
          <w:sz w:val="24"/>
          <w:szCs w:val="24"/>
        </w:rPr>
        <w:t>: The system shall be accessible to users with disabilities.</w:t>
      </w:r>
    </w:p>
    <w:p w14:paraId="187F57B8" w14:textId="0D4F8189" w:rsidR="0014476C" w:rsidRPr="005F3CF0" w:rsidRDefault="0014476C" w:rsidP="00133EBE">
      <w:pPr>
        <w:numPr>
          <w:ilvl w:val="0"/>
          <w:numId w:val="44"/>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Integration</w:t>
      </w:r>
      <w:r w:rsidRPr="0014476C">
        <w:rPr>
          <w:rFonts w:ascii="Times New Roman" w:hAnsi="Times New Roman"/>
          <w:sz w:val="24"/>
          <w:szCs w:val="24"/>
        </w:rPr>
        <w:t>: The system shall integrate with other systems, such as property management systems and point-of-sale systems.</w:t>
      </w:r>
    </w:p>
    <w:p w14:paraId="0E966284"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3.6 Functional Requirements Specification</w:t>
      </w:r>
    </w:p>
    <w:p w14:paraId="4250A4CD"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A Functional Requirements Specification (FRS) is a detailed document outlining the specific behaviors and functions that a system must perform. It serves as a blueprint for developers, testers, and other stakeholders, ensuring a shared understanding of the system's capabilities.</w:t>
      </w:r>
    </w:p>
    <w:p w14:paraId="324A04C1"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Key Components of an FRS:</w:t>
      </w:r>
    </w:p>
    <w:p w14:paraId="6C5B5550" w14:textId="77777777" w:rsidR="0014476C" w:rsidRPr="0014476C" w:rsidRDefault="0014476C" w:rsidP="00133EBE">
      <w:pPr>
        <w:numPr>
          <w:ilvl w:val="0"/>
          <w:numId w:val="45"/>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Introduction</w:t>
      </w:r>
      <w:r w:rsidRPr="0014476C">
        <w:rPr>
          <w:rFonts w:ascii="Times New Roman" w:hAnsi="Times New Roman"/>
          <w:sz w:val="24"/>
          <w:szCs w:val="24"/>
        </w:rPr>
        <w:t>:</w:t>
      </w:r>
    </w:p>
    <w:p w14:paraId="6D57D8A0"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sz w:val="24"/>
          <w:szCs w:val="24"/>
        </w:rPr>
        <w:t>Overview of the system and its purpose.</w:t>
      </w:r>
    </w:p>
    <w:p w14:paraId="5A0FFA10"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sz w:val="24"/>
          <w:szCs w:val="24"/>
        </w:rPr>
        <w:t>Scope and boundaries of the system.</w:t>
      </w:r>
    </w:p>
    <w:p w14:paraId="698CD0EE"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sz w:val="24"/>
          <w:szCs w:val="24"/>
        </w:rPr>
        <w:t>Intended audience for the document.</w:t>
      </w:r>
    </w:p>
    <w:p w14:paraId="6FCB2F04"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sz w:val="24"/>
          <w:szCs w:val="24"/>
        </w:rPr>
        <w:t>References to other relevant documents (e.g., user requirements, system design).</w:t>
      </w:r>
    </w:p>
    <w:p w14:paraId="353E79EC" w14:textId="77777777" w:rsidR="0014476C" w:rsidRPr="0014476C" w:rsidRDefault="0014476C" w:rsidP="00133EBE">
      <w:pPr>
        <w:numPr>
          <w:ilvl w:val="0"/>
          <w:numId w:val="45"/>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Functional Requirements</w:t>
      </w:r>
      <w:r w:rsidRPr="0014476C">
        <w:rPr>
          <w:rFonts w:ascii="Times New Roman" w:hAnsi="Times New Roman"/>
          <w:sz w:val="24"/>
          <w:szCs w:val="24"/>
        </w:rPr>
        <w:t>:</w:t>
      </w:r>
    </w:p>
    <w:p w14:paraId="14653ED4"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User Interface (UI) Requirements</w:t>
      </w:r>
      <w:r w:rsidRPr="0014476C">
        <w:rPr>
          <w:rFonts w:ascii="Times New Roman" w:hAnsi="Times New Roman"/>
          <w:sz w:val="24"/>
          <w:szCs w:val="24"/>
        </w:rPr>
        <w:t>: Describe the look and feel of the system's user interface, including screen layouts, navigation, and input/output methods.</w:t>
      </w:r>
    </w:p>
    <w:p w14:paraId="7174298D" w14:textId="77777777" w:rsidR="0014476C" w:rsidRPr="0014476C"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Functional Behaviors</w:t>
      </w:r>
      <w:r w:rsidRPr="0014476C">
        <w:rPr>
          <w:rFonts w:ascii="Times New Roman" w:hAnsi="Times New Roman"/>
          <w:sz w:val="24"/>
          <w:szCs w:val="24"/>
        </w:rPr>
        <w:t>: Specify the system's actions in response to user inputs or system events. Define the system's processing logic and algorithms. Outline the system's data processing and storage requirements.</w:t>
      </w:r>
    </w:p>
    <w:p w14:paraId="3E290E81" w14:textId="77777777" w:rsidR="005F3CF0" w:rsidRDefault="0014476C" w:rsidP="00133EBE">
      <w:pPr>
        <w:numPr>
          <w:ilvl w:val="1"/>
          <w:numId w:val="45"/>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External Interface Requirements</w:t>
      </w:r>
      <w:r w:rsidRPr="0014476C">
        <w:rPr>
          <w:rFonts w:ascii="Times New Roman" w:hAnsi="Times New Roman"/>
          <w:sz w:val="24"/>
          <w:szCs w:val="24"/>
        </w:rPr>
        <w:t>: Detail how the system will interact with other systems, hardware devices, or networks</w:t>
      </w:r>
    </w:p>
    <w:p w14:paraId="5852BF8C" w14:textId="481E4B5F" w:rsidR="0014476C" w:rsidRPr="0014476C" w:rsidRDefault="0014476C" w:rsidP="005F3CF0">
      <w:pPr>
        <w:spacing w:before="100" w:beforeAutospacing="1" w:after="100" w:afterAutospacing="1"/>
        <w:ind w:left="1440"/>
        <w:rPr>
          <w:rFonts w:ascii="Times New Roman" w:hAnsi="Times New Roman"/>
          <w:sz w:val="24"/>
          <w:szCs w:val="24"/>
        </w:rPr>
      </w:pPr>
      <w:r w:rsidRPr="0014476C">
        <w:rPr>
          <w:rFonts w:ascii="Times New Roman" w:hAnsi="Times New Roman"/>
          <w:sz w:val="24"/>
          <w:szCs w:val="24"/>
        </w:rPr>
        <w:t>.</w:t>
      </w:r>
    </w:p>
    <w:p w14:paraId="7CB9D990"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Best Practices for Writing an FRS:</w:t>
      </w:r>
    </w:p>
    <w:p w14:paraId="64DEFEF1"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lastRenderedPageBreak/>
        <w:t>Clarity and Conciseness</w:t>
      </w:r>
      <w:r w:rsidRPr="0014476C">
        <w:rPr>
          <w:rFonts w:ascii="Times New Roman" w:hAnsi="Times New Roman"/>
          <w:sz w:val="24"/>
          <w:szCs w:val="24"/>
        </w:rPr>
        <w:t>: Use clear and concise language to avoid ambiguity.</w:t>
      </w:r>
    </w:p>
    <w:p w14:paraId="1E5ADE4C"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Specificity</w:t>
      </w:r>
      <w:r w:rsidRPr="0014476C">
        <w:rPr>
          <w:rFonts w:ascii="Times New Roman" w:hAnsi="Times New Roman"/>
          <w:sz w:val="24"/>
          <w:szCs w:val="24"/>
        </w:rPr>
        <w:t>: Define requirements precisely, avoiding vague or generic terms.</w:t>
      </w:r>
    </w:p>
    <w:p w14:paraId="1242E9AD"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Completeness</w:t>
      </w:r>
      <w:r w:rsidRPr="0014476C">
        <w:rPr>
          <w:rFonts w:ascii="Times New Roman" w:hAnsi="Times New Roman"/>
          <w:sz w:val="24"/>
          <w:szCs w:val="24"/>
        </w:rPr>
        <w:t>: Ensure that all essential functions are covered.</w:t>
      </w:r>
    </w:p>
    <w:p w14:paraId="0827E243"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Consistency</w:t>
      </w:r>
      <w:r w:rsidRPr="0014476C">
        <w:rPr>
          <w:rFonts w:ascii="Times New Roman" w:hAnsi="Times New Roman"/>
          <w:sz w:val="24"/>
          <w:szCs w:val="24"/>
        </w:rPr>
        <w:t>: Maintain consistency in terminology and formatting throughout the document.</w:t>
      </w:r>
    </w:p>
    <w:p w14:paraId="2D0B939D"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Verifiability</w:t>
      </w:r>
      <w:r w:rsidRPr="0014476C">
        <w:rPr>
          <w:rFonts w:ascii="Times New Roman" w:hAnsi="Times New Roman"/>
          <w:sz w:val="24"/>
          <w:szCs w:val="24"/>
        </w:rPr>
        <w:t>: Write requirements in a way that can be tested and verified.</w:t>
      </w:r>
    </w:p>
    <w:p w14:paraId="0AB4ED26" w14:textId="77777777" w:rsidR="0014476C" w:rsidRPr="0014476C" w:rsidRDefault="0014476C" w:rsidP="00133EBE">
      <w:pPr>
        <w:numPr>
          <w:ilvl w:val="0"/>
          <w:numId w:val="46"/>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Review and Approval</w:t>
      </w:r>
      <w:r w:rsidRPr="0014476C">
        <w:rPr>
          <w:rFonts w:ascii="Times New Roman" w:hAnsi="Times New Roman"/>
          <w:sz w:val="24"/>
          <w:szCs w:val="24"/>
        </w:rPr>
        <w:t>: Obtain formal approval from relevant stakeholders.</w:t>
      </w:r>
    </w:p>
    <w:p w14:paraId="0F57DF68"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Examples of Specific Requirements:</w:t>
      </w:r>
    </w:p>
    <w:p w14:paraId="5ED68378" w14:textId="77777777" w:rsidR="0014476C" w:rsidRPr="0014476C" w:rsidRDefault="0014476C" w:rsidP="00133EBE">
      <w:pPr>
        <w:numPr>
          <w:ilvl w:val="0"/>
          <w:numId w:val="47"/>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Reservation Management</w:t>
      </w:r>
      <w:r w:rsidRPr="0014476C">
        <w:rPr>
          <w:rFonts w:ascii="Times New Roman" w:hAnsi="Times New Roman"/>
          <w:sz w:val="24"/>
          <w:szCs w:val="24"/>
        </w:rPr>
        <w:t>:</w:t>
      </w:r>
    </w:p>
    <w:p w14:paraId="201DB12A"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allow guests to book rooms online.</w:t>
      </w:r>
    </w:p>
    <w:p w14:paraId="69C13A75"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display real-time room availability.</w:t>
      </w:r>
    </w:p>
    <w:p w14:paraId="694B1F78"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calculate and display room rates, taxes, and fees.</w:t>
      </w:r>
    </w:p>
    <w:p w14:paraId="05822911"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generate booking confirmations and reminders.</w:t>
      </w:r>
    </w:p>
    <w:p w14:paraId="220A8D72" w14:textId="77777777" w:rsidR="0014476C" w:rsidRPr="0014476C" w:rsidRDefault="0014476C" w:rsidP="00133EBE">
      <w:pPr>
        <w:numPr>
          <w:ilvl w:val="0"/>
          <w:numId w:val="47"/>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Room Management</w:t>
      </w:r>
      <w:r w:rsidRPr="0014476C">
        <w:rPr>
          <w:rFonts w:ascii="Times New Roman" w:hAnsi="Times New Roman"/>
          <w:sz w:val="24"/>
          <w:szCs w:val="24"/>
        </w:rPr>
        <w:t>:</w:t>
      </w:r>
    </w:p>
    <w:p w14:paraId="204C9FBC"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track room status (occupied, vacant, out-of-service).</w:t>
      </w:r>
    </w:p>
    <w:p w14:paraId="2BBABB0C"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generate housekeeping reports.</w:t>
      </w:r>
    </w:p>
    <w:p w14:paraId="0DD26A77"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allow staff to assign rooms to guests.</w:t>
      </w:r>
    </w:p>
    <w:p w14:paraId="25479FD7" w14:textId="77777777" w:rsidR="0014476C" w:rsidRPr="0014476C" w:rsidRDefault="0014476C" w:rsidP="00133EBE">
      <w:pPr>
        <w:numPr>
          <w:ilvl w:val="0"/>
          <w:numId w:val="47"/>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Guest Management</w:t>
      </w:r>
      <w:r w:rsidRPr="0014476C">
        <w:rPr>
          <w:rFonts w:ascii="Times New Roman" w:hAnsi="Times New Roman"/>
          <w:sz w:val="24"/>
          <w:szCs w:val="24"/>
        </w:rPr>
        <w:t>:</w:t>
      </w:r>
    </w:p>
    <w:p w14:paraId="69B11A29"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store guest information (name, address, contact information).</w:t>
      </w:r>
    </w:p>
    <w:p w14:paraId="5142E9EA"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track guest preferences and history.</w:t>
      </w:r>
    </w:p>
    <w:p w14:paraId="7E56CF8A"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generate guest profiles.</w:t>
      </w:r>
    </w:p>
    <w:p w14:paraId="6C3C9BD9" w14:textId="77777777" w:rsidR="0014476C" w:rsidRPr="0014476C" w:rsidRDefault="0014476C" w:rsidP="00133EBE">
      <w:pPr>
        <w:numPr>
          <w:ilvl w:val="0"/>
          <w:numId w:val="47"/>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Financial Management</w:t>
      </w:r>
      <w:r w:rsidRPr="0014476C">
        <w:rPr>
          <w:rFonts w:ascii="Times New Roman" w:hAnsi="Times New Roman"/>
          <w:sz w:val="24"/>
          <w:szCs w:val="24"/>
        </w:rPr>
        <w:t>:</w:t>
      </w:r>
    </w:p>
    <w:p w14:paraId="0E58259D"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process payments from guests.</w:t>
      </w:r>
    </w:p>
    <w:p w14:paraId="3EA9A2D3"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generate invoices and receipts.</w:t>
      </w:r>
    </w:p>
    <w:p w14:paraId="059AC139" w14:textId="77777777" w:rsidR="0014476C" w:rsidRPr="0014476C" w:rsidRDefault="0014476C" w:rsidP="00133EBE">
      <w:pPr>
        <w:numPr>
          <w:ilvl w:val="1"/>
          <w:numId w:val="47"/>
        </w:numPr>
        <w:spacing w:before="100" w:beforeAutospacing="1" w:after="100" w:afterAutospacing="1"/>
        <w:rPr>
          <w:rFonts w:ascii="Times New Roman" w:hAnsi="Times New Roman"/>
          <w:sz w:val="24"/>
          <w:szCs w:val="24"/>
        </w:rPr>
      </w:pPr>
      <w:r w:rsidRPr="0014476C">
        <w:rPr>
          <w:rFonts w:ascii="Times New Roman" w:hAnsi="Times New Roman"/>
          <w:sz w:val="24"/>
          <w:szCs w:val="24"/>
        </w:rPr>
        <w:t>The system shall track outstanding payments.</w:t>
      </w:r>
    </w:p>
    <w:p w14:paraId="54738AF4" w14:textId="77777777" w:rsidR="0014476C" w:rsidRPr="0014476C" w:rsidRDefault="0073331E" w:rsidP="0014476C">
      <w:pPr>
        <w:spacing w:after="0"/>
        <w:rPr>
          <w:rFonts w:ascii="Times New Roman" w:hAnsi="Times New Roman"/>
          <w:sz w:val="24"/>
          <w:szCs w:val="24"/>
        </w:rPr>
      </w:pPr>
      <w:r>
        <w:rPr>
          <w:rFonts w:ascii="Times New Roman" w:hAnsi="Times New Roman"/>
          <w:sz w:val="24"/>
          <w:szCs w:val="24"/>
        </w:rPr>
        <w:pict w14:anchorId="3DDE19AE">
          <v:rect id="_x0000_i1028" style="width:0;height:1.5pt" o:hralign="center" o:hrstd="t" o:hr="t" fillcolor="#a0a0a0" stroked="f"/>
        </w:pict>
      </w:r>
    </w:p>
    <w:p w14:paraId="49FBBF11"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3.7 Non-Functional Requirements for a Hotel Management System</w:t>
      </w:r>
    </w:p>
    <w:p w14:paraId="756C0C01"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sz w:val="24"/>
          <w:szCs w:val="24"/>
        </w:rPr>
        <w:t>Non-functional requirements (NFRs) define the system's quality attributes, such as performance, security, usability, and reliability. Here are some examples of NFRs for a hotel management system:</w:t>
      </w:r>
    </w:p>
    <w:p w14:paraId="03354742" w14:textId="77777777" w:rsidR="0014476C" w:rsidRPr="0014476C" w:rsidRDefault="0014476C" w:rsidP="00133EBE">
      <w:pPr>
        <w:numPr>
          <w:ilvl w:val="0"/>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Performance</w:t>
      </w:r>
      <w:r w:rsidRPr="0014476C">
        <w:rPr>
          <w:rFonts w:ascii="Times New Roman" w:hAnsi="Times New Roman"/>
          <w:sz w:val="24"/>
          <w:szCs w:val="24"/>
        </w:rPr>
        <w:t>:</w:t>
      </w:r>
    </w:p>
    <w:p w14:paraId="6575B79E"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Response Time</w:t>
      </w:r>
      <w:r w:rsidRPr="0014476C">
        <w:rPr>
          <w:rFonts w:ascii="Times New Roman" w:hAnsi="Times New Roman"/>
          <w:sz w:val="24"/>
          <w:szCs w:val="24"/>
        </w:rPr>
        <w:t>: The system should respond to user requests within a specific timeframe (e.g., search results in 2 seconds).</w:t>
      </w:r>
    </w:p>
    <w:p w14:paraId="08320563"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Throughput</w:t>
      </w:r>
      <w:r w:rsidRPr="0014476C">
        <w:rPr>
          <w:rFonts w:ascii="Times New Roman" w:hAnsi="Times New Roman"/>
          <w:sz w:val="24"/>
          <w:szCs w:val="24"/>
        </w:rPr>
        <w:t>: The system should handle a certain number of transactions per second (e.g., 100 bookings per minute).</w:t>
      </w:r>
    </w:p>
    <w:p w14:paraId="28BE9E91"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Scalability</w:t>
      </w:r>
      <w:r w:rsidRPr="0014476C">
        <w:rPr>
          <w:rFonts w:ascii="Times New Roman" w:hAnsi="Times New Roman"/>
          <w:sz w:val="24"/>
          <w:szCs w:val="24"/>
        </w:rPr>
        <w:t>: The system should be able to handle increasing workloads and user numbers.</w:t>
      </w:r>
    </w:p>
    <w:p w14:paraId="3057A0FA" w14:textId="77777777" w:rsidR="0014476C" w:rsidRPr="0014476C" w:rsidRDefault="0014476C" w:rsidP="00133EBE">
      <w:pPr>
        <w:numPr>
          <w:ilvl w:val="0"/>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Security</w:t>
      </w:r>
      <w:r w:rsidRPr="0014476C">
        <w:rPr>
          <w:rFonts w:ascii="Times New Roman" w:hAnsi="Times New Roman"/>
          <w:sz w:val="24"/>
          <w:szCs w:val="24"/>
        </w:rPr>
        <w:t>:</w:t>
      </w:r>
    </w:p>
    <w:p w14:paraId="6840E113"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Data Privacy</w:t>
      </w:r>
      <w:r w:rsidRPr="0014476C">
        <w:rPr>
          <w:rFonts w:ascii="Times New Roman" w:hAnsi="Times New Roman"/>
          <w:sz w:val="24"/>
          <w:szCs w:val="24"/>
        </w:rPr>
        <w:t>: The system should protect guest and financial data.</w:t>
      </w:r>
    </w:p>
    <w:p w14:paraId="31AFFE2E"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lastRenderedPageBreak/>
        <w:t>Access Control</w:t>
      </w:r>
      <w:r w:rsidRPr="0014476C">
        <w:rPr>
          <w:rFonts w:ascii="Times New Roman" w:hAnsi="Times New Roman"/>
          <w:sz w:val="24"/>
          <w:szCs w:val="24"/>
        </w:rPr>
        <w:t>: The system should have robust access controls to prevent unauthorized access.</w:t>
      </w:r>
    </w:p>
    <w:p w14:paraId="7A4742CD"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Data Integrity</w:t>
      </w:r>
      <w:r w:rsidRPr="0014476C">
        <w:rPr>
          <w:rFonts w:ascii="Times New Roman" w:hAnsi="Times New Roman"/>
          <w:sz w:val="24"/>
          <w:szCs w:val="24"/>
        </w:rPr>
        <w:t>: The system should maintain data integrity and prevent data corruption.</w:t>
      </w:r>
    </w:p>
    <w:p w14:paraId="2F985221" w14:textId="77777777" w:rsidR="0014476C" w:rsidRPr="0014476C" w:rsidRDefault="0014476C" w:rsidP="00133EBE">
      <w:pPr>
        <w:numPr>
          <w:ilvl w:val="0"/>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Usability</w:t>
      </w:r>
      <w:r w:rsidRPr="0014476C">
        <w:rPr>
          <w:rFonts w:ascii="Times New Roman" w:hAnsi="Times New Roman"/>
          <w:sz w:val="24"/>
          <w:szCs w:val="24"/>
        </w:rPr>
        <w:t>:</w:t>
      </w:r>
    </w:p>
    <w:p w14:paraId="16181A7D"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User Interface</w:t>
      </w:r>
      <w:r w:rsidRPr="0014476C">
        <w:rPr>
          <w:rFonts w:ascii="Times New Roman" w:hAnsi="Times New Roman"/>
          <w:sz w:val="24"/>
          <w:szCs w:val="24"/>
        </w:rPr>
        <w:t>: The system should have a user-friendly interface.</w:t>
      </w:r>
    </w:p>
    <w:p w14:paraId="389DBA86"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User Experience</w:t>
      </w:r>
      <w:r w:rsidRPr="0014476C">
        <w:rPr>
          <w:rFonts w:ascii="Times New Roman" w:hAnsi="Times New Roman"/>
          <w:sz w:val="24"/>
          <w:szCs w:val="24"/>
        </w:rPr>
        <w:t>: The system should provide a positive user experience.</w:t>
      </w:r>
    </w:p>
    <w:p w14:paraId="6A516A24"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Error Handling</w:t>
      </w:r>
      <w:r w:rsidRPr="0014476C">
        <w:rPr>
          <w:rFonts w:ascii="Times New Roman" w:hAnsi="Times New Roman"/>
          <w:sz w:val="24"/>
          <w:szCs w:val="24"/>
        </w:rPr>
        <w:t>: The system should provide clear error messages and recovery options.</w:t>
      </w:r>
    </w:p>
    <w:p w14:paraId="70825AEF" w14:textId="77777777" w:rsidR="0014476C" w:rsidRPr="0014476C" w:rsidRDefault="0014476C" w:rsidP="00133EBE">
      <w:pPr>
        <w:numPr>
          <w:ilvl w:val="0"/>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Reliability</w:t>
      </w:r>
      <w:r w:rsidRPr="0014476C">
        <w:rPr>
          <w:rFonts w:ascii="Times New Roman" w:hAnsi="Times New Roman"/>
          <w:sz w:val="24"/>
          <w:szCs w:val="24"/>
        </w:rPr>
        <w:t>:</w:t>
      </w:r>
    </w:p>
    <w:p w14:paraId="4E5AB360"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Availability</w:t>
      </w:r>
      <w:r w:rsidRPr="0014476C">
        <w:rPr>
          <w:rFonts w:ascii="Times New Roman" w:hAnsi="Times New Roman"/>
          <w:sz w:val="24"/>
          <w:szCs w:val="24"/>
        </w:rPr>
        <w:t>: The system should be available 24/7.</w:t>
      </w:r>
    </w:p>
    <w:p w14:paraId="7C15ACA5"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Fault Tolerance</w:t>
      </w:r>
      <w:r w:rsidRPr="0014476C">
        <w:rPr>
          <w:rFonts w:ascii="Times New Roman" w:hAnsi="Times New Roman"/>
          <w:sz w:val="24"/>
          <w:szCs w:val="24"/>
        </w:rPr>
        <w:t>: The system should be able to recover from failures.</w:t>
      </w:r>
    </w:p>
    <w:p w14:paraId="62B1727F" w14:textId="77777777" w:rsidR="005F3CF0" w:rsidRDefault="5D16F814" w:rsidP="00133EBE">
      <w:pPr>
        <w:numPr>
          <w:ilvl w:val="1"/>
          <w:numId w:val="48"/>
        </w:numPr>
        <w:spacing w:before="100" w:beforeAutospacing="1" w:after="100" w:afterAutospacing="1"/>
        <w:rPr>
          <w:rFonts w:ascii="Times New Roman" w:hAnsi="Times New Roman"/>
          <w:sz w:val="24"/>
          <w:szCs w:val="24"/>
        </w:rPr>
      </w:pPr>
      <w:r w:rsidRPr="4694D8EF">
        <w:rPr>
          <w:rFonts w:ascii="Times New Roman" w:hAnsi="Times New Roman"/>
          <w:b/>
          <w:bCs/>
          <w:sz w:val="24"/>
          <w:szCs w:val="24"/>
        </w:rPr>
        <w:t>Backup and Recovery</w:t>
      </w:r>
      <w:r w:rsidRPr="4694D8EF">
        <w:rPr>
          <w:rFonts w:ascii="Times New Roman" w:hAnsi="Times New Roman"/>
          <w:sz w:val="24"/>
          <w:szCs w:val="24"/>
        </w:rPr>
        <w:t>: The system should have regular backups and a disaster recovery plan.</w:t>
      </w:r>
    </w:p>
    <w:p w14:paraId="4A99ECDB" w14:textId="40D14327" w:rsidR="0014476C" w:rsidRPr="005F3CF0" w:rsidRDefault="005F3CF0" w:rsidP="005F3CF0">
      <w:pPr>
        <w:spacing w:before="100" w:beforeAutospacing="1" w:after="100" w:afterAutospacing="1"/>
        <w:rPr>
          <w:rFonts w:ascii="Times New Roman" w:hAnsi="Times New Roman"/>
          <w:sz w:val="24"/>
          <w:szCs w:val="24"/>
        </w:rPr>
      </w:pPr>
      <w:r>
        <w:rPr>
          <w:rFonts w:ascii="Times New Roman" w:hAnsi="Times New Roman"/>
          <w:b/>
          <w:bCs/>
          <w:sz w:val="24"/>
          <w:szCs w:val="24"/>
        </w:rPr>
        <w:t xml:space="preserve">   </w:t>
      </w:r>
      <w:r w:rsidRPr="005F3CF0">
        <w:rPr>
          <w:rFonts w:ascii="Times New Roman" w:hAnsi="Times New Roman"/>
          <w:sz w:val="24"/>
          <w:szCs w:val="24"/>
        </w:rPr>
        <w:t>5.</w:t>
      </w:r>
      <w:r w:rsidR="7731C561" w:rsidRPr="005F3CF0">
        <w:rPr>
          <w:rFonts w:ascii="Times New Roman" w:hAnsi="Times New Roman"/>
          <w:b/>
          <w:bCs/>
          <w:sz w:val="24"/>
        </w:rPr>
        <w:t xml:space="preserve"> </w:t>
      </w:r>
      <w:r w:rsidR="5D16F814" w:rsidRPr="005F3CF0">
        <w:rPr>
          <w:rFonts w:ascii="Times New Roman" w:hAnsi="Times New Roman"/>
          <w:b/>
          <w:bCs/>
          <w:sz w:val="24"/>
        </w:rPr>
        <w:t>Maintainability</w:t>
      </w:r>
      <w:r w:rsidR="5D16F814" w:rsidRPr="005F3CF0">
        <w:rPr>
          <w:rFonts w:ascii="Times New Roman" w:hAnsi="Times New Roman"/>
          <w:sz w:val="24"/>
        </w:rPr>
        <w:t>:</w:t>
      </w:r>
    </w:p>
    <w:p w14:paraId="665FDD81" w14:textId="77777777" w:rsidR="0014476C" w:rsidRPr="0014476C" w:rsidRDefault="0014476C" w:rsidP="00133EBE">
      <w:pPr>
        <w:numPr>
          <w:ilvl w:val="1"/>
          <w:numId w:val="48"/>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Modularity</w:t>
      </w:r>
      <w:r w:rsidRPr="0014476C">
        <w:rPr>
          <w:rFonts w:ascii="Times New Roman" w:hAnsi="Times New Roman"/>
          <w:sz w:val="24"/>
          <w:szCs w:val="24"/>
        </w:rPr>
        <w:t>: The system should be modular and easy to maintain.</w:t>
      </w:r>
    </w:p>
    <w:p w14:paraId="75301081" w14:textId="621F6A3C" w:rsidR="0014476C" w:rsidRPr="0014476C" w:rsidRDefault="5D16F814" w:rsidP="00133EBE">
      <w:pPr>
        <w:numPr>
          <w:ilvl w:val="1"/>
          <w:numId w:val="48"/>
        </w:numPr>
        <w:spacing w:before="100" w:beforeAutospacing="1" w:after="100" w:afterAutospacing="1"/>
        <w:rPr>
          <w:rFonts w:ascii="Times New Roman" w:hAnsi="Times New Roman"/>
          <w:sz w:val="24"/>
          <w:szCs w:val="24"/>
        </w:rPr>
      </w:pPr>
      <w:r w:rsidRPr="4694D8EF">
        <w:rPr>
          <w:rFonts w:ascii="Times New Roman" w:hAnsi="Times New Roman"/>
          <w:b/>
          <w:bCs/>
          <w:sz w:val="24"/>
          <w:szCs w:val="24"/>
        </w:rPr>
        <w:t>Testability</w:t>
      </w:r>
      <w:r w:rsidRPr="4694D8EF">
        <w:rPr>
          <w:rFonts w:ascii="Times New Roman" w:hAnsi="Times New Roman"/>
          <w:sz w:val="24"/>
          <w:szCs w:val="24"/>
        </w:rPr>
        <w:t>: The system should be easy to test</w:t>
      </w:r>
    </w:p>
    <w:p w14:paraId="46ABBD8F" w14:textId="69FF7994" w:rsidR="0014476C" w:rsidRPr="005F3CF0" w:rsidRDefault="5D16F814" w:rsidP="00133EBE">
      <w:pPr>
        <w:numPr>
          <w:ilvl w:val="1"/>
          <w:numId w:val="48"/>
        </w:numPr>
        <w:spacing w:before="100" w:beforeAutospacing="1" w:after="100" w:afterAutospacing="1"/>
        <w:rPr>
          <w:rFonts w:ascii="Times New Roman" w:hAnsi="Times New Roman"/>
          <w:sz w:val="24"/>
          <w:szCs w:val="24"/>
        </w:rPr>
      </w:pPr>
      <w:r w:rsidRPr="4694D8EF">
        <w:rPr>
          <w:rFonts w:ascii="Times New Roman" w:hAnsi="Times New Roman"/>
          <w:sz w:val="24"/>
          <w:szCs w:val="24"/>
        </w:rPr>
        <w:t>.</w:t>
      </w:r>
      <w:r w:rsidRPr="4694D8EF">
        <w:rPr>
          <w:rFonts w:ascii="Times New Roman" w:hAnsi="Times New Roman"/>
          <w:b/>
          <w:bCs/>
          <w:sz w:val="24"/>
          <w:szCs w:val="24"/>
        </w:rPr>
        <w:t>Documentation</w:t>
      </w:r>
      <w:r w:rsidRPr="4694D8EF">
        <w:rPr>
          <w:rFonts w:ascii="Times New Roman" w:hAnsi="Times New Roman"/>
          <w:sz w:val="24"/>
          <w:szCs w:val="24"/>
        </w:rPr>
        <w:t>: The system should have clear and up-to-date documentation.</w:t>
      </w:r>
    </w:p>
    <w:p w14:paraId="3C714F16"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3.8 Summary:</w:t>
      </w:r>
    </w:p>
    <w:p w14:paraId="23C2A3CC"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Functional Requirements</w:t>
      </w:r>
      <w:r w:rsidRPr="0014476C">
        <w:rPr>
          <w:rFonts w:ascii="Times New Roman" w:hAnsi="Times New Roman"/>
          <w:sz w:val="24"/>
          <w:szCs w:val="24"/>
        </w:rPr>
        <w:t>:</w:t>
      </w:r>
    </w:p>
    <w:p w14:paraId="782BDC14" w14:textId="77777777" w:rsidR="0014476C" w:rsidRPr="0014476C" w:rsidRDefault="0014476C" w:rsidP="00133EBE">
      <w:pPr>
        <w:numPr>
          <w:ilvl w:val="0"/>
          <w:numId w:val="4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Reservation Management</w:t>
      </w:r>
      <w:r w:rsidRPr="0014476C">
        <w:rPr>
          <w:rFonts w:ascii="Times New Roman" w:hAnsi="Times New Roman"/>
          <w:sz w:val="24"/>
          <w:szCs w:val="24"/>
        </w:rPr>
        <w:t>: Online booking, cancellation, and modification.</w:t>
      </w:r>
    </w:p>
    <w:p w14:paraId="391A7016" w14:textId="77777777" w:rsidR="0014476C" w:rsidRPr="0014476C" w:rsidRDefault="0014476C" w:rsidP="00133EBE">
      <w:pPr>
        <w:numPr>
          <w:ilvl w:val="0"/>
          <w:numId w:val="4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Room Management</w:t>
      </w:r>
      <w:r w:rsidRPr="0014476C">
        <w:rPr>
          <w:rFonts w:ascii="Times New Roman" w:hAnsi="Times New Roman"/>
          <w:sz w:val="24"/>
          <w:szCs w:val="24"/>
        </w:rPr>
        <w:t>: Room inventory, housekeeping, and maintenance.</w:t>
      </w:r>
    </w:p>
    <w:p w14:paraId="77912F54" w14:textId="77777777" w:rsidR="0014476C" w:rsidRPr="0014476C" w:rsidRDefault="0014476C" w:rsidP="00133EBE">
      <w:pPr>
        <w:numPr>
          <w:ilvl w:val="0"/>
          <w:numId w:val="4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Guest Management</w:t>
      </w:r>
      <w:r w:rsidRPr="0014476C">
        <w:rPr>
          <w:rFonts w:ascii="Times New Roman" w:hAnsi="Times New Roman"/>
          <w:sz w:val="24"/>
          <w:szCs w:val="24"/>
        </w:rPr>
        <w:t>: Guest profiles, check-in/checkout, and loyalty programs.</w:t>
      </w:r>
    </w:p>
    <w:p w14:paraId="7C359751" w14:textId="77777777" w:rsidR="0014476C" w:rsidRPr="0014476C" w:rsidRDefault="0014476C" w:rsidP="00133EBE">
      <w:pPr>
        <w:numPr>
          <w:ilvl w:val="0"/>
          <w:numId w:val="4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Financial Management</w:t>
      </w:r>
      <w:r w:rsidRPr="0014476C">
        <w:rPr>
          <w:rFonts w:ascii="Times New Roman" w:hAnsi="Times New Roman"/>
          <w:sz w:val="24"/>
          <w:szCs w:val="24"/>
        </w:rPr>
        <w:t>: Billing, payments, and reporting.</w:t>
      </w:r>
    </w:p>
    <w:p w14:paraId="32B006A0" w14:textId="77777777" w:rsidR="0014476C" w:rsidRPr="0014476C" w:rsidRDefault="0014476C" w:rsidP="00133EBE">
      <w:pPr>
        <w:numPr>
          <w:ilvl w:val="0"/>
          <w:numId w:val="49"/>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Staff Management</w:t>
      </w:r>
      <w:r w:rsidRPr="0014476C">
        <w:rPr>
          <w:rFonts w:ascii="Times New Roman" w:hAnsi="Times New Roman"/>
          <w:sz w:val="24"/>
          <w:szCs w:val="24"/>
        </w:rPr>
        <w:t>: Staff scheduling and task assignments.</w:t>
      </w:r>
    </w:p>
    <w:p w14:paraId="099EB127" w14:textId="77777777" w:rsidR="0014476C" w:rsidRPr="0014476C" w:rsidRDefault="0014476C" w:rsidP="0014476C">
      <w:pPr>
        <w:spacing w:before="100" w:beforeAutospacing="1" w:after="100" w:afterAutospacing="1"/>
        <w:rPr>
          <w:rFonts w:ascii="Times New Roman" w:hAnsi="Times New Roman"/>
          <w:sz w:val="24"/>
          <w:szCs w:val="24"/>
        </w:rPr>
      </w:pPr>
      <w:r w:rsidRPr="0014476C">
        <w:rPr>
          <w:rFonts w:ascii="Times New Roman" w:hAnsi="Times New Roman"/>
          <w:b/>
          <w:bCs/>
          <w:sz w:val="24"/>
          <w:szCs w:val="24"/>
        </w:rPr>
        <w:t>Non-Functional Requirements</w:t>
      </w:r>
      <w:r w:rsidRPr="0014476C">
        <w:rPr>
          <w:rFonts w:ascii="Times New Roman" w:hAnsi="Times New Roman"/>
          <w:sz w:val="24"/>
          <w:szCs w:val="24"/>
        </w:rPr>
        <w:t>:</w:t>
      </w:r>
    </w:p>
    <w:p w14:paraId="658A0E46" w14:textId="77777777" w:rsidR="0014476C" w:rsidRPr="0014476C" w:rsidRDefault="0014476C" w:rsidP="00133EBE">
      <w:pPr>
        <w:numPr>
          <w:ilvl w:val="0"/>
          <w:numId w:val="5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Performance</w:t>
      </w:r>
      <w:r w:rsidRPr="0014476C">
        <w:rPr>
          <w:rFonts w:ascii="Times New Roman" w:hAnsi="Times New Roman"/>
          <w:sz w:val="24"/>
          <w:szCs w:val="24"/>
        </w:rPr>
        <w:t>: Response time, throughput, scalability.</w:t>
      </w:r>
    </w:p>
    <w:p w14:paraId="1C220064" w14:textId="77777777" w:rsidR="0014476C" w:rsidRPr="0014476C" w:rsidRDefault="0014476C" w:rsidP="00133EBE">
      <w:pPr>
        <w:numPr>
          <w:ilvl w:val="0"/>
          <w:numId w:val="5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Security</w:t>
      </w:r>
      <w:r w:rsidRPr="0014476C">
        <w:rPr>
          <w:rFonts w:ascii="Times New Roman" w:hAnsi="Times New Roman"/>
          <w:sz w:val="24"/>
          <w:szCs w:val="24"/>
        </w:rPr>
        <w:t>: Data privacy, access control, data integrity.</w:t>
      </w:r>
    </w:p>
    <w:p w14:paraId="7B7BB00E" w14:textId="77777777" w:rsidR="0014476C" w:rsidRPr="0014476C" w:rsidRDefault="0014476C" w:rsidP="00133EBE">
      <w:pPr>
        <w:numPr>
          <w:ilvl w:val="0"/>
          <w:numId w:val="5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Usability</w:t>
      </w:r>
      <w:r w:rsidRPr="0014476C">
        <w:rPr>
          <w:rFonts w:ascii="Times New Roman" w:hAnsi="Times New Roman"/>
          <w:sz w:val="24"/>
          <w:szCs w:val="24"/>
        </w:rPr>
        <w:t>: User interface, user experience, error handling.</w:t>
      </w:r>
    </w:p>
    <w:p w14:paraId="328E0DCF" w14:textId="77777777" w:rsidR="0014476C" w:rsidRPr="0014476C" w:rsidRDefault="0014476C" w:rsidP="00133EBE">
      <w:pPr>
        <w:numPr>
          <w:ilvl w:val="0"/>
          <w:numId w:val="5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Reliability</w:t>
      </w:r>
      <w:r w:rsidRPr="0014476C">
        <w:rPr>
          <w:rFonts w:ascii="Times New Roman" w:hAnsi="Times New Roman"/>
          <w:sz w:val="24"/>
          <w:szCs w:val="24"/>
        </w:rPr>
        <w:t>: Availability, fault tolerance, backup and recovery.</w:t>
      </w:r>
    </w:p>
    <w:p w14:paraId="01973A8F" w14:textId="77777777" w:rsidR="0014476C" w:rsidRPr="0014476C" w:rsidRDefault="0014476C" w:rsidP="00133EBE">
      <w:pPr>
        <w:numPr>
          <w:ilvl w:val="0"/>
          <w:numId w:val="50"/>
        </w:numPr>
        <w:spacing w:before="100" w:beforeAutospacing="1" w:after="100" w:afterAutospacing="1"/>
        <w:rPr>
          <w:rFonts w:ascii="Times New Roman" w:hAnsi="Times New Roman"/>
          <w:sz w:val="24"/>
          <w:szCs w:val="24"/>
        </w:rPr>
      </w:pPr>
      <w:r w:rsidRPr="0014476C">
        <w:rPr>
          <w:rFonts w:ascii="Times New Roman" w:hAnsi="Times New Roman"/>
          <w:b/>
          <w:bCs/>
          <w:sz w:val="24"/>
          <w:szCs w:val="24"/>
        </w:rPr>
        <w:t>Maintainability</w:t>
      </w:r>
      <w:r w:rsidRPr="0014476C">
        <w:rPr>
          <w:rFonts w:ascii="Times New Roman" w:hAnsi="Times New Roman"/>
          <w:sz w:val="24"/>
          <w:szCs w:val="24"/>
        </w:rPr>
        <w:t>: Modularity, testability, documentation.</w:t>
      </w:r>
    </w:p>
    <w:p w14:paraId="06BBA33E" w14:textId="77777777" w:rsidR="0014476C" w:rsidRPr="0014476C" w:rsidRDefault="0014476C" w:rsidP="00D75ED2">
      <w:pPr>
        <w:rPr>
          <w:rFonts w:asciiTheme="majorHAnsi" w:hAnsiTheme="majorHAnsi"/>
          <w:sz w:val="28"/>
          <w:szCs w:val="28"/>
        </w:rPr>
      </w:pPr>
    </w:p>
    <w:p w14:paraId="464FCBC1" w14:textId="77777777" w:rsidR="00D75ED2" w:rsidRDefault="00D75ED2">
      <w:pPr>
        <w:rPr>
          <w:rtl/>
          <w:lang w:bidi="ar-EG"/>
        </w:rPr>
      </w:pPr>
    </w:p>
    <w:p w14:paraId="443C3472" w14:textId="2DD79DFC" w:rsidR="4694D8EF" w:rsidRPr="005F3CF0" w:rsidRDefault="4694D8EF" w:rsidP="4694D8EF">
      <w:pPr>
        <w:rPr>
          <w:rFonts w:asciiTheme="majorHAnsi" w:hAnsiTheme="majorHAnsi"/>
          <w:b/>
          <w:bCs/>
          <w:sz w:val="16"/>
          <w:szCs w:val="16"/>
          <w:lang w:bidi="ar-EG"/>
        </w:rPr>
      </w:pPr>
    </w:p>
    <w:p w14:paraId="43943907" w14:textId="09D29668" w:rsidR="0014476C" w:rsidRPr="0014476C" w:rsidRDefault="5D16F814" w:rsidP="4694D8EF">
      <w:pPr>
        <w:rPr>
          <w:rFonts w:asciiTheme="majorHAnsi" w:hAnsiTheme="majorHAnsi"/>
          <w:b/>
          <w:bCs/>
          <w:sz w:val="32"/>
          <w:szCs w:val="32"/>
          <w:lang w:bidi="ar-EG"/>
        </w:rPr>
      </w:pPr>
      <w:r w:rsidRPr="4694D8EF">
        <w:rPr>
          <w:rFonts w:asciiTheme="majorHAnsi" w:hAnsiTheme="majorHAnsi"/>
          <w:b/>
          <w:bCs/>
          <w:sz w:val="32"/>
          <w:szCs w:val="32"/>
          <w:lang w:bidi="ar-EG"/>
        </w:rPr>
        <w:t xml:space="preserve">CHAPTER FOUR: SYSTEM DESIGN </w:t>
      </w:r>
    </w:p>
    <w:p w14:paraId="36913B70" w14:textId="77777777" w:rsidR="0014476C" w:rsidRDefault="0014476C" w:rsidP="0014476C">
      <w:pPr>
        <w:ind w:left="720"/>
        <w:rPr>
          <w:rtl/>
          <w:lang w:bidi="ar-EG"/>
        </w:rPr>
      </w:pPr>
      <w:r>
        <w:rPr>
          <w:lang w:bidi="ar-EG"/>
        </w:rPr>
        <w:t xml:space="preserve">4.1 Introduction </w:t>
      </w:r>
    </w:p>
    <w:p w14:paraId="05B5F9F5" w14:textId="77777777" w:rsidR="00760D30" w:rsidRDefault="00760D30" w:rsidP="00760D30">
      <w:pPr>
        <w:ind w:left="720"/>
        <w:rPr>
          <w:lang w:bidi="ar-EG"/>
        </w:rPr>
      </w:pPr>
      <w:r>
        <w:rPr>
          <w:lang w:bidi="ar-EG"/>
        </w:rPr>
        <w:lastRenderedPageBreak/>
        <w:t>The following are required for structured design</w:t>
      </w:r>
    </w:p>
    <w:p w14:paraId="239DABBC" w14:textId="77777777" w:rsidR="00760D30" w:rsidRDefault="00760D30" w:rsidP="00760D30">
      <w:pPr>
        <w:ind w:left="720"/>
        <w:rPr>
          <w:lang w:bidi="ar-EG"/>
        </w:rPr>
      </w:pPr>
      <w:r>
        <w:rPr>
          <w:lang w:bidi="ar-EG"/>
        </w:rPr>
        <w:t xml:space="preserve">4.2 Context Diagram </w:t>
      </w:r>
    </w:p>
    <w:p w14:paraId="1354C76F" w14:textId="77777777" w:rsidR="00760D30" w:rsidRDefault="00760D30" w:rsidP="00760D30">
      <w:pPr>
        <w:ind w:left="720"/>
        <w:rPr>
          <w:lang w:bidi="ar-EG"/>
        </w:rPr>
      </w:pPr>
      <w:r>
        <w:rPr>
          <w:lang w:bidi="ar-EG"/>
        </w:rPr>
        <w:t>4.3 Data Flow Diagram (DFD)</w:t>
      </w:r>
    </w:p>
    <w:p w14:paraId="772A46D3" w14:textId="77777777" w:rsidR="0014476C" w:rsidRDefault="5D16F814" w:rsidP="0014476C">
      <w:pPr>
        <w:ind w:left="720"/>
        <w:rPr>
          <w:lang w:bidi="ar-EG"/>
        </w:rPr>
      </w:pPr>
      <w:r w:rsidRPr="4694D8EF">
        <w:rPr>
          <w:lang w:bidi="ar-EG"/>
        </w:rPr>
        <w:t xml:space="preserve">4.4 Entity Relationship Diagram (ERD) </w:t>
      </w:r>
    </w:p>
    <w:p w14:paraId="6708C208" w14:textId="07CF15C2" w:rsidR="00622804" w:rsidRDefault="5D16F814" w:rsidP="0014476C">
      <w:pPr>
        <w:ind w:left="720"/>
        <w:rPr>
          <w:lang w:bidi="ar-EG"/>
        </w:rPr>
        <w:sectPr w:rsidR="00622804" w:rsidSect="004C715F">
          <w:headerReference w:type="even" r:id="rId22"/>
          <w:headerReference w:type="default" r:id="rId23"/>
          <w:footerReference w:type="even" r:id="rId24"/>
          <w:footerReference w:type="default" r:id="rId25"/>
          <w:headerReference w:type="first" r:id="rId26"/>
          <w:footerReference w:type="first" r:id="rId27"/>
          <w:type w:val="continuous"/>
          <w:pgSz w:w="11906" w:h="16838"/>
          <w:pgMar w:top="1440" w:right="1800" w:bottom="1440" w:left="1800" w:header="708" w:footer="708" w:gutter="0"/>
          <w:pgNumType w:start="0"/>
          <w:cols w:space="708"/>
          <w:titlePg/>
          <w:bidi/>
          <w:rtlGutter/>
          <w:docGrid w:linePitch="360"/>
        </w:sectPr>
      </w:pPr>
      <w:r w:rsidRPr="4694D8EF">
        <w:rPr>
          <w:lang w:bidi="ar-EG"/>
        </w:rPr>
        <w:t>4.</w:t>
      </w:r>
      <w:r w:rsidR="28BC5999" w:rsidRPr="4694D8EF">
        <w:rPr>
          <w:lang w:bidi="ar-EG"/>
        </w:rPr>
        <w:t xml:space="preserve">5 </w:t>
      </w:r>
      <w:r w:rsidRPr="4694D8EF">
        <w:rPr>
          <w:lang w:bidi="ar-EG"/>
        </w:rPr>
        <w:t>Summary</w:t>
      </w:r>
      <w:r w:rsidR="733A98C5">
        <w:t>.</w:t>
      </w:r>
    </w:p>
    <w:p w14:paraId="5EC25E18" w14:textId="77777777" w:rsidR="00A02C38" w:rsidRPr="00A02C38" w:rsidRDefault="00A02C38" w:rsidP="00A02C38">
      <w:pPr>
        <w:spacing w:before="100" w:beforeAutospacing="1" w:after="100" w:afterAutospacing="1"/>
        <w:rPr>
          <w:rFonts w:asciiTheme="majorHAnsi" w:hAnsiTheme="majorHAnsi"/>
          <w:b/>
          <w:bCs/>
          <w:sz w:val="36"/>
          <w:szCs w:val="36"/>
          <w:rtl/>
        </w:rPr>
      </w:pPr>
      <w:r w:rsidRPr="00A02C38">
        <w:rPr>
          <w:rFonts w:asciiTheme="majorHAnsi" w:hAnsiTheme="majorHAnsi"/>
          <w:b/>
          <w:bCs/>
          <w:sz w:val="36"/>
          <w:szCs w:val="36"/>
          <w:rtl/>
        </w:rPr>
        <w:lastRenderedPageBreak/>
        <w:t xml:space="preserve"> </w:t>
      </w:r>
      <w:r w:rsidRPr="00A02C38">
        <w:rPr>
          <w:rFonts w:asciiTheme="majorHAnsi" w:hAnsiTheme="majorHAnsi"/>
          <w:b/>
          <w:bCs/>
          <w:sz w:val="36"/>
          <w:szCs w:val="36"/>
        </w:rPr>
        <w:t>4.1 Introduction</w:t>
      </w:r>
    </w:p>
    <w:p w14:paraId="1B0682B4"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sz w:val="24"/>
          <w:szCs w:val="24"/>
        </w:rPr>
        <w:t>In system design, the structure of a system is defined, along with how its components interact to meet both functional and non-functional requirements. System design involves planning and defining the system's elements and their relationships to satisfy user needs and achieve optimal performance.</w:t>
      </w:r>
    </w:p>
    <w:p w14:paraId="5B2C2A40"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b/>
          <w:bCs/>
          <w:sz w:val="24"/>
          <w:szCs w:val="24"/>
        </w:rPr>
        <w:t>Objectives of System Design:</w:t>
      </w:r>
    </w:p>
    <w:p w14:paraId="26EEF8D6" w14:textId="77777777" w:rsidR="00A02C38" w:rsidRPr="00A02C38" w:rsidRDefault="00A02C38" w:rsidP="00133EBE">
      <w:pPr>
        <w:numPr>
          <w:ilvl w:val="0"/>
          <w:numId w:val="51"/>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Identify System Requirements</w:t>
      </w:r>
      <w:r w:rsidRPr="00A02C38">
        <w:rPr>
          <w:rFonts w:ascii="Times New Roman" w:hAnsi="Times New Roman"/>
          <w:sz w:val="24"/>
          <w:szCs w:val="24"/>
        </w:rPr>
        <w:t>: This includes understanding user needs and the system's functional and non-functional requirements.</w:t>
      </w:r>
    </w:p>
    <w:p w14:paraId="2C2B1A6C" w14:textId="77777777" w:rsidR="00A02C38" w:rsidRPr="00A02C38" w:rsidRDefault="00A02C38" w:rsidP="00133EBE">
      <w:pPr>
        <w:numPr>
          <w:ilvl w:val="0"/>
          <w:numId w:val="51"/>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Define System Architecture</w:t>
      </w:r>
      <w:r w:rsidRPr="00A02C38">
        <w:rPr>
          <w:rFonts w:ascii="Times New Roman" w:hAnsi="Times New Roman"/>
          <w:sz w:val="24"/>
          <w:szCs w:val="24"/>
        </w:rPr>
        <w:t>: This involves creating a structure that includes layers and essential components such as servers, databases, user interfaces, and APIs.</w:t>
      </w:r>
    </w:p>
    <w:p w14:paraId="714E5F06" w14:textId="77777777" w:rsidR="00A02C38" w:rsidRPr="00A02C38" w:rsidRDefault="00A02C38" w:rsidP="00133EBE">
      <w:pPr>
        <w:numPr>
          <w:ilvl w:val="0"/>
          <w:numId w:val="51"/>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Interaction Between Components</w:t>
      </w:r>
      <w:r w:rsidRPr="00A02C38">
        <w:rPr>
          <w:rFonts w:ascii="Times New Roman" w:hAnsi="Times New Roman"/>
          <w:sz w:val="24"/>
          <w:szCs w:val="24"/>
        </w:rPr>
        <w:t>: Design how different elements interact to achieve the system’s objectives.</w:t>
      </w:r>
    </w:p>
    <w:p w14:paraId="4F6DE3DE" w14:textId="77777777" w:rsidR="00A02C38" w:rsidRPr="00A02C38" w:rsidRDefault="00A02C38" w:rsidP="00133EBE">
      <w:pPr>
        <w:numPr>
          <w:ilvl w:val="0"/>
          <w:numId w:val="51"/>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Performance and Efficiency</w:t>
      </w:r>
      <w:r w:rsidRPr="00A02C38">
        <w:rPr>
          <w:rFonts w:ascii="Times New Roman" w:hAnsi="Times New Roman"/>
          <w:sz w:val="24"/>
          <w:szCs w:val="24"/>
        </w:rPr>
        <w:t>: Ensure that the design supports efficiency and high performance, especially for systems handling a large number of users or data.</w:t>
      </w:r>
    </w:p>
    <w:p w14:paraId="00CB12B9" w14:textId="77777777" w:rsidR="00A02C38" w:rsidRPr="00A02C38" w:rsidRDefault="00A02C38" w:rsidP="00133EBE">
      <w:pPr>
        <w:numPr>
          <w:ilvl w:val="0"/>
          <w:numId w:val="51"/>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Security and Stability</w:t>
      </w:r>
      <w:r w:rsidRPr="00A02C38">
        <w:rPr>
          <w:rFonts w:ascii="Times New Roman" w:hAnsi="Times New Roman"/>
          <w:sz w:val="24"/>
          <w:szCs w:val="24"/>
        </w:rPr>
        <w:t>: Ensure the system is designed to protect data and maintain stability over time.</w:t>
      </w:r>
    </w:p>
    <w:p w14:paraId="7145E03A"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b/>
          <w:bCs/>
          <w:sz w:val="24"/>
          <w:szCs w:val="24"/>
        </w:rPr>
        <w:t>Example of System Design for a Hotel Booking and Management System:</w:t>
      </w:r>
    </w:p>
    <w:p w14:paraId="2E479E29"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sz w:val="24"/>
          <w:szCs w:val="24"/>
        </w:rPr>
        <w:t>In a hotel booking and management system, the design might include the following components:</w:t>
      </w:r>
    </w:p>
    <w:p w14:paraId="58826F73" w14:textId="77777777" w:rsidR="00A02C38" w:rsidRPr="00A02C38" w:rsidRDefault="00A02C38" w:rsidP="00133EBE">
      <w:pPr>
        <w:numPr>
          <w:ilvl w:val="0"/>
          <w:numId w:val="52"/>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User Interface (UI)</w:t>
      </w:r>
      <w:r w:rsidRPr="00A02C38">
        <w:rPr>
          <w:rFonts w:ascii="Times New Roman" w:hAnsi="Times New Roman"/>
          <w:sz w:val="24"/>
          <w:szCs w:val="24"/>
        </w:rPr>
        <w:t>: Where guests can search for and book rooms.</w:t>
      </w:r>
    </w:p>
    <w:p w14:paraId="0FC9367B" w14:textId="77777777" w:rsidR="00A02C38" w:rsidRPr="00A02C38" w:rsidRDefault="00A02C38" w:rsidP="00133EBE">
      <w:pPr>
        <w:numPr>
          <w:ilvl w:val="0"/>
          <w:numId w:val="52"/>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Server</w:t>
      </w:r>
      <w:r w:rsidRPr="00A02C38">
        <w:rPr>
          <w:rFonts w:ascii="Times New Roman" w:hAnsi="Times New Roman"/>
          <w:sz w:val="24"/>
          <w:szCs w:val="24"/>
        </w:rPr>
        <w:t>: Handles booking requests and data processing.</w:t>
      </w:r>
    </w:p>
    <w:p w14:paraId="22190431" w14:textId="77777777" w:rsidR="00A02C38" w:rsidRPr="00A02C38" w:rsidRDefault="00A02C38" w:rsidP="00133EBE">
      <w:pPr>
        <w:numPr>
          <w:ilvl w:val="0"/>
          <w:numId w:val="52"/>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Database</w:t>
      </w:r>
      <w:r w:rsidRPr="00A02C38">
        <w:rPr>
          <w:rFonts w:ascii="Times New Roman" w:hAnsi="Times New Roman"/>
          <w:sz w:val="24"/>
          <w:szCs w:val="24"/>
        </w:rPr>
        <w:t>: Stores information about rooms, bookings, and payments.</w:t>
      </w:r>
    </w:p>
    <w:p w14:paraId="0FA546EB" w14:textId="77777777" w:rsidR="00A02C38" w:rsidRPr="00A02C38" w:rsidRDefault="00A02C38" w:rsidP="00133EBE">
      <w:pPr>
        <w:numPr>
          <w:ilvl w:val="0"/>
          <w:numId w:val="52"/>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Payment Gateway</w:t>
      </w:r>
      <w:r w:rsidRPr="00A02C38">
        <w:rPr>
          <w:rFonts w:ascii="Times New Roman" w:hAnsi="Times New Roman"/>
          <w:sz w:val="24"/>
          <w:szCs w:val="24"/>
        </w:rPr>
        <w:t>: Manages payment processing and confirmation.</w:t>
      </w:r>
    </w:p>
    <w:p w14:paraId="6B597FE6" w14:textId="77777777" w:rsidR="00A02C38" w:rsidRPr="00A02C38" w:rsidRDefault="00A02C38" w:rsidP="00133EBE">
      <w:pPr>
        <w:numPr>
          <w:ilvl w:val="0"/>
          <w:numId w:val="52"/>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Employees</w:t>
      </w:r>
      <w:r w:rsidRPr="00A02C38">
        <w:rPr>
          <w:rFonts w:ascii="Times New Roman" w:hAnsi="Times New Roman"/>
          <w:sz w:val="24"/>
          <w:szCs w:val="24"/>
        </w:rPr>
        <w:t>: Have an interface to access the system and manage bookings.</w:t>
      </w:r>
    </w:p>
    <w:p w14:paraId="7D60EFD6" w14:textId="77777777" w:rsid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sz w:val="24"/>
          <w:szCs w:val="24"/>
        </w:rPr>
        <w:t>This design can help ensure smooth operations and a good user experience while maintaining system efficiency and stability.</w:t>
      </w:r>
    </w:p>
    <w:p w14:paraId="49667AB7" w14:textId="77777777" w:rsidR="008C34B5" w:rsidRDefault="00A02C38" w:rsidP="008C34B5">
      <w:pPr>
        <w:pStyle w:val="3"/>
      </w:pPr>
      <w:r>
        <w:br w:type="page"/>
      </w:r>
      <w:r w:rsidR="008C34B5">
        <w:rPr>
          <w:rStyle w:val="a9"/>
          <w:b w:val="0"/>
          <w:bCs w:val="0"/>
        </w:rPr>
        <w:lastRenderedPageBreak/>
        <w:t>The Following are Required For Structured Design</w:t>
      </w:r>
    </w:p>
    <w:p w14:paraId="62EBF9A1" w14:textId="017DED61" w:rsidR="008C34B5" w:rsidRDefault="008C34B5" w:rsidP="008C34B5"/>
    <w:p w14:paraId="1D7E58EC" w14:textId="77777777" w:rsidR="008C34B5" w:rsidRDefault="008C34B5" w:rsidP="008C34B5">
      <w:pPr>
        <w:pStyle w:val="4"/>
      </w:pPr>
      <w:r>
        <w:rPr>
          <w:rStyle w:val="a9"/>
          <w:b w:val="0"/>
          <w:bCs w:val="0"/>
        </w:rPr>
        <w:t>Context Diagram</w:t>
      </w:r>
    </w:p>
    <w:p w14:paraId="2794C7BF" w14:textId="77777777" w:rsidR="008C34B5" w:rsidRDefault="008C34B5" w:rsidP="008C34B5">
      <w:pPr>
        <w:pStyle w:val="ae"/>
      </w:pPr>
      <w:r>
        <w:t>A Context Diagram is a visual representation that provides an overview of a system and how it interacts with external entities like users, other systems, and external services. It is one of the simplest forms of data flow diagrams, focusing only on the high-level relationships and flow of information without delving into the internal workings of the system.</w:t>
      </w:r>
    </w:p>
    <w:p w14:paraId="4A128D63" w14:textId="77777777" w:rsidR="008C34B5" w:rsidRDefault="008C34B5" w:rsidP="008C34B5">
      <w:pPr>
        <w:pStyle w:val="ae"/>
        <w:rPr>
          <w:rtl/>
        </w:rPr>
      </w:pPr>
      <w:r>
        <w:t>Here’s a detailed breakdown of a context diagram for a Hotel Booking and Management System:</w:t>
      </w:r>
    </w:p>
    <w:p w14:paraId="0C6C2CD5" w14:textId="77777777" w:rsidR="008C34B5" w:rsidRDefault="006478BF" w:rsidP="006478BF">
      <w:pPr>
        <w:pStyle w:val="3"/>
        <w:rPr>
          <w:rStyle w:val="a9"/>
          <w:b w:val="0"/>
          <w:bCs w:val="0"/>
          <w:rtl/>
        </w:rPr>
      </w:pPr>
      <w:r w:rsidRPr="006478BF">
        <w:rPr>
          <w:noProof/>
          <w:color w:val="666666" w:themeColor="accent4"/>
        </w:rPr>
        <w:drawing>
          <wp:inline distT="0" distB="0" distL="0" distR="0" wp14:anchorId="12154930" wp14:editId="4D252173">
            <wp:extent cx="6327140" cy="2301875"/>
            <wp:effectExtent l="0" t="0" r="0" b="3175"/>
            <wp:docPr id="4" name="Content Placeholder 3" descr="A diagram of a hotel&#10;&#10;AI-generated content may be incorrect.">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pic="http://schemas.openxmlformats.org/drawingml/2006/picture" xmlns:a14="http://schemas.microsoft.com/office/drawing/2010/main" xmlns:a16="http://schemas.microsoft.com/office/drawing/2014/main" id="{E0E3344C-AE36-5CA9-B98D-743790D760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hotel&#10;&#10;AI-generated content may be incorrect.">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4="http://schemas.microsoft.com/office/drawing/2010/main" xmlns:a16="http://schemas.microsoft.com/office/drawing/2014/main" id="{E0E3344C-AE36-5CA9-B98D-743790D760C5}"/>
                        </a:ext>
                      </a:extLst>
                    </pic:cNvPr>
                    <pic:cNvPicPr>
                      <a:picLocks noGrp="1" noChangeAspect="1"/>
                    </pic:cNvPicPr>
                  </pic:nvPicPr>
                  <pic:blipFill>
                    <a:blip r:embed="rId28"/>
                    <a:stretch>
                      <a:fillRect/>
                    </a:stretch>
                  </pic:blipFill>
                  <pic:spPr>
                    <a:xfrm>
                      <a:off x="0" y="0"/>
                      <a:ext cx="6327140" cy="2301875"/>
                    </a:xfrm>
                    <a:prstGeom prst="rect">
                      <a:avLst/>
                    </a:prstGeom>
                  </pic:spPr>
                </pic:pic>
              </a:graphicData>
            </a:graphic>
          </wp:inline>
        </w:drawing>
      </w:r>
    </w:p>
    <w:p w14:paraId="709E88E4" w14:textId="77777777" w:rsidR="008C34B5" w:rsidRDefault="008C34B5" w:rsidP="008C34B5">
      <w:pPr>
        <w:pStyle w:val="3"/>
        <w:rPr>
          <w:rStyle w:val="a9"/>
          <w:b w:val="0"/>
          <w:bCs w:val="0"/>
          <w:rtl/>
        </w:rPr>
      </w:pPr>
    </w:p>
    <w:p w14:paraId="0B53380D" w14:textId="77777777" w:rsidR="008C34B5" w:rsidRDefault="008C34B5" w:rsidP="008C34B5">
      <w:pPr>
        <w:pStyle w:val="3"/>
      </w:pPr>
      <w:r>
        <w:rPr>
          <w:rStyle w:val="a9"/>
          <w:b w:val="0"/>
          <w:bCs w:val="0"/>
        </w:rPr>
        <w:t>Components of the Context Diagram</w:t>
      </w:r>
    </w:p>
    <w:p w14:paraId="1229DA07" w14:textId="77777777" w:rsidR="008C34B5" w:rsidRDefault="008C34B5" w:rsidP="00133EBE">
      <w:pPr>
        <w:pStyle w:val="ae"/>
        <w:numPr>
          <w:ilvl w:val="0"/>
          <w:numId w:val="55"/>
        </w:numPr>
      </w:pPr>
      <w:r>
        <w:rPr>
          <w:rStyle w:val="a9"/>
        </w:rPr>
        <w:t>Hotel Booking and Management System (Central System):</w:t>
      </w:r>
    </w:p>
    <w:p w14:paraId="2D820F48" w14:textId="77777777" w:rsidR="008C34B5" w:rsidRDefault="008C34B5" w:rsidP="00133EBE">
      <w:pPr>
        <w:numPr>
          <w:ilvl w:val="1"/>
          <w:numId w:val="55"/>
        </w:numPr>
        <w:spacing w:before="100" w:beforeAutospacing="1" w:after="100" w:afterAutospacing="1"/>
      </w:pPr>
      <w:r>
        <w:t>This is the main system responsible for handling all booking, management, and payment-related tasks. It acts as the hub of the diagram, where interactions from various external entities are directed.</w:t>
      </w:r>
    </w:p>
    <w:p w14:paraId="690CC350" w14:textId="77777777" w:rsidR="008C34B5" w:rsidRDefault="008C34B5" w:rsidP="00133EBE">
      <w:pPr>
        <w:numPr>
          <w:ilvl w:val="1"/>
          <w:numId w:val="55"/>
        </w:numPr>
        <w:spacing w:before="100" w:beforeAutospacing="1" w:after="100" w:afterAutospacing="1"/>
      </w:pPr>
      <w:r>
        <w:t>The system processes requests, maintains records, and communicates with other systems or entities to complete each task.</w:t>
      </w:r>
    </w:p>
    <w:p w14:paraId="031B9021" w14:textId="77777777" w:rsidR="008C34B5" w:rsidRDefault="008C34B5" w:rsidP="00133EBE">
      <w:pPr>
        <w:pStyle w:val="ae"/>
        <w:numPr>
          <w:ilvl w:val="0"/>
          <w:numId w:val="55"/>
        </w:numPr>
      </w:pPr>
      <w:r>
        <w:rPr>
          <w:rStyle w:val="a9"/>
        </w:rPr>
        <w:t>Guest:</w:t>
      </w:r>
    </w:p>
    <w:p w14:paraId="51F5C6A5" w14:textId="77777777" w:rsidR="008C34B5" w:rsidRDefault="008C34B5" w:rsidP="00133EBE">
      <w:pPr>
        <w:numPr>
          <w:ilvl w:val="1"/>
          <w:numId w:val="55"/>
        </w:numPr>
        <w:spacing w:before="100" w:beforeAutospacing="1" w:after="100" w:afterAutospacing="1"/>
      </w:pPr>
      <w:r>
        <w:t>The guest is an external user of the system who interacts with it for booking purposes.</w:t>
      </w:r>
    </w:p>
    <w:p w14:paraId="18FBC2F8" w14:textId="77777777" w:rsidR="008C34B5" w:rsidRDefault="008C34B5" w:rsidP="00133EBE">
      <w:pPr>
        <w:numPr>
          <w:ilvl w:val="1"/>
          <w:numId w:val="55"/>
        </w:numPr>
        <w:spacing w:before="100" w:beforeAutospacing="1" w:after="100" w:afterAutospacing="1"/>
      </w:pPr>
      <w:r>
        <w:rPr>
          <w:rStyle w:val="a9"/>
        </w:rPr>
        <w:t>Primary Interactions:</w:t>
      </w:r>
    </w:p>
    <w:p w14:paraId="2D5E73F5" w14:textId="77777777" w:rsidR="008C34B5" w:rsidRDefault="008C34B5" w:rsidP="00133EBE">
      <w:pPr>
        <w:numPr>
          <w:ilvl w:val="2"/>
          <w:numId w:val="55"/>
        </w:numPr>
        <w:spacing w:before="100" w:beforeAutospacing="1" w:after="100" w:afterAutospacing="1"/>
      </w:pPr>
      <w:r>
        <w:t>The guest searches for room availability, makes bookings, and receives booking confirmations.</w:t>
      </w:r>
    </w:p>
    <w:p w14:paraId="1878A9A5" w14:textId="77777777" w:rsidR="008C34B5" w:rsidRDefault="008C34B5" w:rsidP="00133EBE">
      <w:pPr>
        <w:numPr>
          <w:ilvl w:val="2"/>
          <w:numId w:val="55"/>
        </w:numPr>
        <w:spacing w:before="100" w:beforeAutospacing="1" w:after="100" w:afterAutospacing="1"/>
      </w:pPr>
      <w:r>
        <w:t>They may also provide personal details and payment information during the booking process.</w:t>
      </w:r>
    </w:p>
    <w:p w14:paraId="57084AD9" w14:textId="10074862" w:rsidR="005F3CF0" w:rsidRDefault="008C34B5" w:rsidP="00133EBE">
      <w:pPr>
        <w:numPr>
          <w:ilvl w:val="1"/>
          <w:numId w:val="55"/>
        </w:numPr>
        <w:spacing w:before="100" w:beforeAutospacing="1" w:after="100" w:afterAutospacing="1"/>
      </w:pPr>
      <w:r>
        <w:t>This interaction allows the system to check room availability, confirm bookings, and store guest information.</w:t>
      </w:r>
    </w:p>
    <w:p w14:paraId="027090A0" w14:textId="77777777" w:rsidR="005F3CF0" w:rsidRDefault="005F3CF0" w:rsidP="005F3CF0">
      <w:pPr>
        <w:spacing w:before="100" w:beforeAutospacing="1" w:after="100" w:afterAutospacing="1"/>
        <w:ind w:left="1440"/>
      </w:pPr>
    </w:p>
    <w:p w14:paraId="6DBA9962" w14:textId="77777777" w:rsidR="008C34B5" w:rsidRDefault="008C34B5" w:rsidP="00133EBE">
      <w:pPr>
        <w:pStyle w:val="ae"/>
        <w:numPr>
          <w:ilvl w:val="0"/>
          <w:numId w:val="55"/>
        </w:numPr>
      </w:pPr>
      <w:r>
        <w:rPr>
          <w:rStyle w:val="a9"/>
        </w:rPr>
        <w:t>Employee:</w:t>
      </w:r>
    </w:p>
    <w:p w14:paraId="43FF5E10" w14:textId="77777777" w:rsidR="008C34B5" w:rsidRDefault="008C34B5" w:rsidP="00133EBE">
      <w:pPr>
        <w:numPr>
          <w:ilvl w:val="1"/>
          <w:numId w:val="55"/>
        </w:numPr>
        <w:spacing w:before="100" w:beforeAutospacing="1" w:after="100" w:afterAutospacing="1"/>
      </w:pPr>
      <w:r>
        <w:t>Employees are staff members who use the system to manage hotel bookings and customer details.</w:t>
      </w:r>
    </w:p>
    <w:p w14:paraId="2A187C47" w14:textId="77777777" w:rsidR="008C34B5" w:rsidRDefault="008C34B5" w:rsidP="00133EBE">
      <w:pPr>
        <w:numPr>
          <w:ilvl w:val="1"/>
          <w:numId w:val="55"/>
        </w:numPr>
        <w:spacing w:before="100" w:beforeAutospacing="1" w:after="100" w:afterAutospacing="1"/>
      </w:pPr>
      <w:r>
        <w:rPr>
          <w:rStyle w:val="a9"/>
        </w:rPr>
        <w:t>Primary Interactions:</w:t>
      </w:r>
    </w:p>
    <w:p w14:paraId="6E461B17" w14:textId="77777777" w:rsidR="008C34B5" w:rsidRDefault="008C34B5" w:rsidP="00133EBE">
      <w:pPr>
        <w:numPr>
          <w:ilvl w:val="2"/>
          <w:numId w:val="55"/>
        </w:numPr>
        <w:spacing w:before="100" w:beforeAutospacing="1" w:after="100" w:afterAutospacing="1"/>
      </w:pPr>
      <w:r>
        <w:t>Employees access the system to view, update, and manage bookings, ensuring that all reservations are handled smoothly.</w:t>
      </w:r>
    </w:p>
    <w:p w14:paraId="52FFD4AA" w14:textId="77777777" w:rsidR="008C34B5" w:rsidRDefault="008C34B5" w:rsidP="00133EBE">
      <w:pPr>
        <w:numPr>
          <w:ilvl w:val="2"/>
          <w:numId w:val="55"/>
        </w:numPr>
        <w:spacing w:before="100" w:beforeAutospacing="1" w:after="100" w:afterAutospacing="1"/>
      </w:pPr>
      <w:r>
        <w:t>They may also assist guests with inquiries, check booking status, or adjust reservations as needed.</w:t>
      </w:r>
    </w:p>
    <w:p w14:paraId="313BC041" w14:textId="77777777" w:rsidR="008C34B5" w:rsidRDefault="008C34B5" w:rsidP="00133EBE">
      <w:pPr>
        <w:numPr>
          <w:ilvl w:val="1"/>
          <w:numId w:val="55"/>
        </w:numPr>
        <w:spacing w:before="100" w:beforeAutospacing="1" w:after="100" w:afterAutospacing="1"/>
      </w:pPr>
      <w:r>
        <w:t>Through these interactions, the system ensures that employees can efficiently manage the hotel’s operational tasks related to reservations and guest interactions.</w:t>
      </w:r>
    </w:p>
    <w:p w14:paraId="6C2F0D29" w14:textId="77777777" w:rsidR="008C34B5" w:rsidRDefault="008C34B5" w:rsidP="00133EBE">
      <w:pPr>
        <w:pStyle w:val="ae"/>
        <w:numPr>
          <w:ilvl w:val="0"/>
          <w:numId w:val="55"/>
        </w:numPr>
      </w:pPr>
      <w:r>
        <w:rPr>
          <w:rStyle w:val="a9"/>
        </w:rPr>
        <w:t>Admin:</w:t>
      </w:r>
    </w:p>
    <w:p w14:paraId="628A4511" w14:textId="77777777" w:rsidR="008C34B5" w:rsidRDefault="008C34B5" w:rsidP="00133EBE">
      <w:pPr>
        <w:numPr>
          <w:ilvl w:val="1"/>
          <w:numId w:val="55"/>
        </w:numPr>
        <w:spacing w:before="100" w:beforeAutospacing="1" w:after="100" w:afterAutospacing="1"/>
      </w:pPr>
      <w:r>
        <w:t>The admin is responsible for managing system settings, such as updating room rates, adding new rooms, and maintaining hotel information.</w:t>
      </w:r>
    </w:p>
    <w:p w14:paraId="5B1D59C5" w14:textId="77777777" w:rsidR="008C34B5" w:rsidRDefault="008C34B5" w:rsidP="00133EBE">
      <w:pPr>
        <w:numPr>
          <w:ilvl w:val="1"/>
          <w:numId w:val="55"/>
        </w:numPr>
        <w:spacing w:before="100" w:beforeAutospacing="1" w:after="100" w:afterAutospacing="1"/>
      </w:pPr>
      <w:r>
        <w:rPr>
          <w:rStyle w:val="a9"/>
        </w:rPr>
        <w:t>Primary Interactions:</w:t>
      </w:r>
    </w:p>
    <w:p w14:paraId="328749DB" w14:textId="77777777" w:rsidR="008C34B5" w:rsidRDefault="008C34B5" w:rsidP="00133EBE">
      <w:pPr>
        <w:numPr>
          <w:ilvl w:val="2"/>
          <w:numId w:val="55"/>
        </w:numPr>
        <w:spacing w:before="100" w:beforeAutospacing="1" w:after="100" w:afterAutospacing="1"/>
      </w:pPr>
      <w:r>
        <w:t>Admins configure the system’s back-end settings, such as room details, prices, and available services.</w:t>
      </w:r>
    </w:p>
    <w:p w14:paraId="1AC0878C" w14:textId="77777777" w:rsidR="008C34B5" w:rsidRDefault="008C34B5" w:rsidP="00133EBE">
      <w:pPr>
        <w:numPr>
          <w:ilvl w:val="2"/>
          <w:numId w:val="55"/>
        </w:numPr>
        <w:spacing w:before="100" w:beforeAutospacing="1" w:after="100" w:afterAutospacing="1"/>
      </w:pPr>
      <w:r>
        <w:t>They may also manage user roles, permissions, and system-wide settings.</w:t>
      </w:r>
    </w:p>
    <w:p w14:paraId="3FBB4E68" w14:textId="77777777" w:rsidR="008C34B5" w:rsidRDefault="008C34B5" w:rsidP="00133EBE">
      <w:pPr>
        <w:numPr>
          <w:ilvl w:val="1"/>
          <w:numId w:val="55"/>
        </w:numPr>
        <w:spacing w:before="100" w:beforeAutospacing="1" w:after="100" w:afterAutospacing="1"/>
      </w:pPr>
      <w:r>
        <w:t>By enabling this interaction, the system allows the admin to keep hotel information updated and secure, ensuring a seamless experience for both guests and employees.</w:t>
      </w:r>
    </w:p>
    <w:p w14:paraId="06DFB0B2" w14:textId="77777777" w:rsidR="008C34B5" w:rsidRDefault="008C34B5" w:rsidP="00133EBE">
      <w:pPr>
        <w:pStyle w:val="ae"/>
        <w:numPr>
          <w:ilvl w:val="0"/>
          <w:numId w:val="55"/>
        </w:numPr>
      </w:pPr>
      <w:r>
        <w:rPr>
          <w:rStyle w:val="a9"/>
        </w:rPr>
        <w:t>Payment Gateway:</w:t>
      </w:r>
    </w:p>
    <w:p w14:paraId="094237E2" w14:textId="77777777" w:rsidR="008C34B5" w:rsidRDefault="008C34B5" w:rsidP="00133EBE">
      <w:pPr>
        <w:numPr>
          <w:ilvl w:val="1"/>
          <w:numId w:val="55"/>
        </w:numPr>
        <w:spacing w:before="100" w:beforeAutospacing="1" w:after="100" w:afterAutospacing="1"/>
      </w:pPr>
      <w:r>
        <w:t>The payment gateway is an external service that processes guest payments for bookings.</w:t>
      </w:r>
    </w:p>
    <w:p w14:paraId="4F43C5EF" w14:textId="77777777" w:rsidR="008C34B5" w:rsidRDefault="008C34B5" w:rsidP="00133EBE">
      <w:pPr>
        <w:numPr>
          <w:ilvl w:val="1"/>
          <w:numId w:val="55"/>
        </w:numPr>
        <w:spacing w:before="100" w:beforeAutospacing="1" w:after="100" w:afterAutospacing="1"/>
      </w:pPr>
      <w:r>
        <w:rPr>
          <w:rStyle w:val="a9"/>
        </w:rPr>
        <w:t>Primary Interactions:</w:t>
      </w:r>
    </w:p>
    <w:p w14:paraId="6CEFEACC" w14:textId="77777777" w:rsidR="008C34B5" w:rsidRDefault="008C34B5" w:rsidP="00133EBE">
      <w:pPr>
        <w:numPr>
          <w:ilvl w:val="2"/>
          <w:numId w:val="55"/>
        </w:numPr>
        <w:spacing w:before="100" w:beforeAutospacing="1" w:after="100" w:afterAutospacing="1"/>
      </w:pPr>
      <w:r>
        <w:t>When a guest makes a booking, the system sends payment details to the payment gateway, which processes the transaction and returns a confirmation or failure message.</w:t>
      </w:r>
    </w:p>
    <w:p w14:paraId="6258CDDC" w14:textId="77777777" w:rsidR="008C34B5" w:rsidRDefault="008C34B5" w:rsidP="00133EBE">
      <w:pPr>
        <w:numPr>
          <w:ilvl w:val="1"/>
          <w:numId w:val="55"/>
        </w:numPr>
        <w:spacing w:before="100" w:beforeAutospacing="1" w:after="100" w:afterAutospacing="1"/>
      </w:pPr>
      <w:r>
        <w:t>This interaction ensures that payment information is handled securely and that bookings are only confirmed once the payment has been successfully processed.</w:t>
      </w:r>
    </w:p>
    <w:p w14:paraId="508C98E9" w14:textId="3369065E" w:rsidR="008C34B5" w:rsidRDefault="008C34B5" w:rsidP="008C34B5">
      <w:pPr>
        <w:spacing w:after="0"/>
        <w:rPr>
          <w:rtl/>
          <w:lang w:bidi="ar-EG"/>
        </w:rPr>
      </w:pPr>
    </w:p>
    <w:p w14:paraId="78EC4EB2" w14:textId="77777777" w:rsidR="008C34B5" w:rsidRDefault="008C34B5" w:rsidP="008C34B5">
      <w:pPr>
        <w:pStyle w:val="3"/>
      </w:pPr>
      <w:r>
        <w:rPr>
          <w:rStyle w:val="a9"/>
          <w:b w:val="0"/>
          <w:bCs w:val="0"/>
        </w:rPr>
        <w:t>Purpose of the Context Diagram:</w:t>
      </w:r>
    </w:p>
    <w:p w14:paraId="7F92F506" w14:textId="77777777" w:rsidR="008C34B5" w:rsidRDefault="008C34B5" w:rsidP="00133EBE">
      <w:pPr>
        <w:pStyle w:val="ae"/>
        <w:numPr>
          <w:ilvl w:val="0"/>
          <w:numId w:val="56"/>
        </w:numPr>
      </w:pPr>
      <w:r>
        <w:rPr>
          <w:rStyle w:val="a9"/>
        </w:rPr>
        <w:t>Simplified View:</w:t>
      </w:r>
      <w:r>
        <w:br/>
        <w:t>A context diagram provides a simplified view of the entire system, showing only the essential interactions between the system and external entities.</w:t>
      </w:r>
    </w:p>
    <w:p w14:paraId="44846206" w14:textId="77777777" w:rsidR="008C34B5" w:rsidRDefault="008C34B5" w:rsidP="00133EBE">
      <w:pPr>
        <w:pStyle w:val="ae"/>
        <w:numPr>
          <w:ilvl w:val="0"/>
          <w:numId w:val="56"/>
        </w:numPr>
      </w:pPr>
      <w:r>
        <w:rPr>
          <w:rStyle w:val="a9"/>
        </w:rPr>
        <w:t>Clear Boundaries:</w:t>
      </w:r>
      <w:r>
        <w:br/>
        <w:t>It establishes the boundaries of the system, indicating what functions are internal (handled by the system itself) and what functions rely on external interactions.</w:t>
      </w:r>
    </w:p>
    <w:p w14:paraId="1E243726" w14:textId="6DC91B0A" w:rsidR="00BA4B8D" w:rsidRDefault="008C34B5" w:rsidP="00133EBE">
      <w:pPr>
        <w:pStyle w:val="ae"/>
        <w:numPr>
          <w:ilvl w:val="0"/>
          <w:numId w:val="56"/>
        </w:numPr>
      </w:pPr>
      <w:r>
        <w:rPr>
          <w:rStyle w:val="a9"/>
        </w:rPr>
        <w:t>Improved Understanding:</w:t>
      </w:r>
      <w:r>
        <w:br/>
        <w:t>By viewing a context diagram, stakeholders such as developers, project managers, and business analysts can quickly understand the scope of the system and its main interactions.</w:t>
      </w:r>
    </w:p>
    <w:p w14:paraId="779F8E76" w14:textId="69546BE2" w:rsidR="008C34B5" w:rsidRDefault="008C34B5" w:rsidP="00133EBE">
      <w:pPr>
        <w:pStyle w:val="ae"/>
        <w:numPr>
          <w:ilvl w:val="0"/>
          <w:numId w:val="56"/>
        </w:numPr>
      </w:pPr>
      <w:r>
        <w:rPr>
          <w:rStyle w:val="a9"/>
        </w:rPr>
        <w:t>Supports Requirements Gathering:</w:t>
      </w:r>
      <w:r>
        <w:br/>
        <w:t>This diagram is often used in the early stages of a project to support requirements gathering by identifying the key entitie</w:t>
      </w:r>
      <w:r w:rsidR="005F3CF0">
        <w:t>s the system will interact with</w:t>
      </w:r>
    </w:p>
    <w:p w14:paraId="16F7627A" w14:textId="77777777" w:rsidR="008C34B5" w:rsidRDefault="008C34B5" w:rsidP="008C34B5">
      <w:pPr>
        <w:pStyle w:val="ae"/>
        <w:rPr>
          <w:rtl/>
        </w:rPr>
      </w:pPr>
      <w:r>
        <w:lastRenderedPageBreak/>
        <w:t>In summary, a context diagram for a hotel booking and management system helps to visualize how guests, employees, admins, and payment gateways interact with the system. It highlights the flow of information between the system and these external entities without going into the details of how the system processes these interactions internally. This type of high-level overview is crucial for stakeholders to understand the system’s primary functions and external dependencies.</w:t>
      </w:r>
    </w:p>
    <w:p w14:paraId="7818863E" w14:textId="66A77EEB" w:rsidR="008C34B5" w:rsidRDefault="008C34B5" w:rsidP="00BA4B8D">
      <w:pPr>
        <w:pStyle w:val="2"/>
        <w:rPr>
          <w:rtl/>
          <w:lang w:bidi="ar-EG"/>
        </w:rPr>
      </w:pPr>
      <w:r>
        <w:rPr>
          <w:rStyle w:val="a9"/>
          <w:b w:val="0"/>
          <w:bCs w:val="0"/>
        </w:rPr>
        <w:t>4.3 Data Flow Diagram (DFD)</w:t>
      </w:r>
    </w:p>
    <w:p w14:paraId="0CB31EF4" w14:textId="77777777" w:rsidR="008C34B5" w:rsidRDefault="008C34B5" w:rsidP="008C34B5">
      <w:pPr>
        <w:pStyle w:val="3"/>
      </w:pPr>
      <w:r>
        <w:rPr>
          <w:rStyle w:val="a9"/>
          <w:b w:val="0"/>
          <w:bCs w:val="0"/>
        </w:rPr>
        <w:t>1. Room Booking Process</w:t>
      </w:r>
    </w:p>
    <w:p w14:paraId="1C92CE2C" w14:textId="77777777" w:rsidR="008C34B5" w:rsidRDefault="008C34B5" w:rsidP="008C34B5">
      <w:pPr>
        <w:pStyle w:val="ae"/>
      </w:pPr>
      <w:r>
        <w:rPr>
          <w:rStyle w:val="a9"/>
        </w:rPr>
        <w:t>Description:</w:t>
      </w:r>
      <w:r>
        <w:br/>
        <w:t xml:space="preserve">This DFD represents the room booking process for guests. The process begins when the </w:t>
      </w:r>
      <w:r>
        <w:rPr>
          <w:rStyle w:val="a9"/>
        </w:rPr>
        <w:t>Guest</w:t>
      </w:r>
      <w:r>
        <w:t xml:space="preserve"> sends a room booking request. The system checks room availability from the </w:t>
      </w:r>
      <w:r>
        <w:rPr>
          <w:rStyle w:val="a9"/>
        </w:rPr>
        <w:t>Room Database</w:t>
      </w:r>
      <w:r>
        <w:t xml:space="preserve">. If a room is available, the system saves the booking information to the </w:t>
      </w:r>
      <w:r>
        <w:rPr>
          <w:rStyle w:val="a9"/>
        </w:rPr>
        <w:t>Booking Database</w:t>
      </w:r>
      <w:r>
        <w:t xml:space="preserve"> and sends a confirmation back to the guest. Payment details are forwarded to the </w:t>
      </w:r>
      <w:r>
        <w:rPr>
          <w:rStyle w:val="a9"/>
        </w:rPr>
        <w:t>Payment Gateway</w:t>
      </w:r>
      <w:r>
        <w:t xml:space="preserve"> for processing, and the system saves the payment data in the </w:t>
      </w:r>
      <w:r>
        <w:rPr>
          <w:rStyle w:val="a9"/>
        </w:rPr>
        <w:t>Payment Database</w:t>
      </w:r>
      <w:r>
        <w:t>.</w:t>
      </w:r>
    </w:p>
    <w:p w14:paraId="78D1EC56" w14:textId="77777777" w:rsidR="008C34B5" w:rsidRDefault="008C34B5" w:rsidP="008C34B5">
      <w:pPr>
        <w:pStyle w:val="ae"/>
      </w:pPr>
      <w:r>
        <w:rPr>
          <w:rStyle w:val="a9"/>
        </w:rPr>
        <w:t>Key Elements:</w:t>
      </w:r>
    </w:p>
    <w:p w14:paraId="58FFA482" w14:textId="77777777" w:rsidR="008C34B5" w:rsidRDefault="008C34B5" w:rsidP="00133EBE">
      <w:pPr>
        <w:numPr>
          <w:ilvl w:val="0"/>
          <w:numId w:val="57"/>
        </w:numPr>
        <w:spacing w:before="100" w:beforeAutospacing="1" w:after="100" w:afterAutospacing="1"/>
      </w:pPr>
      <w:r>
        <w:rPr>
          <w:rStyle w:val="a9"/>
        </w:rPr>
        <w:t>Guest:</w:t>
      </w:r>
    </w:p>
    <w:p w14:paraId="16407A28" w14:textId="77777777" w:rsidR="008C34B5" w:rsidRDefault="008C34B5" w:rsidP="00133EBE">
      <w:pPr>
        <w:numPr>
          <w:ilvl w:val="1"/>
          <w:numId w:val="57"/>
        </w:numPr>
        <w:spacing w:before="100" w:beforeAutospacing="1" w:after="100" w:afterAutospacing="1"/>
      </w:pPr>
      <w:r>
        <w:t>Sends a room booking request.</w:t>
      </w:r>
    </w:p>
    <w:p w14:paraId="79D394F9" w14:textId="77777777" w:rsidR="008C34B5" w:rsidRDefault="008C34B5" w:rsidP="00133EBE">
      <w:pPr>
        <w:numPr>
          <w:ilvl w:val="1"/>
          <w:numId w:val="57"/>
        </w:numPr>
        <w:spacing w:before="100" w:beforeAutospacing="1" w:after="100" w:afterAutospacing="1"/>
      </w:pPr>
      <w:r>
        <w:t>Receives a booking confirmation.</w:t>
      </w:r>
    </w:p>
    <w:p w14:paraId="29858A2D" w14:textId="77777777" w:rsidR="008C34B5" w:rsidRDefault="008C34B5" w:rsidP="00133EBE">
      <w:pPr>
        <w:numPr>
          <w:ilvl w:val="0"/>
          <w:numId w:val="57"/>
        </w:numPr>
        <w:spacing w:before="100" w:beforeAutospacing="1" w:after="100" w:afterAutospacing="1"/>
      </w:pPr>
      <w:r>
        <w:rPr>
          <w:rStyle w:val="a9"/>
        </w:rPr>
        <w:t>Room Booking (Process 1.0):</w:t>
      </w:r>
    </w:p>
    <w:p w14:paraId="08A40A3D" w14:textId="77777777" w:rsidR="008C34B5" w:rsidRDefault="008C34B5" w:rsidP="00133EBE">
      <w:pPr>
        <w:numPr>
          <w:ilvl w:val="1"/>
          <w:numId w:val="57"/>
        </w:numPr>
        <w:spacing w:before="100" w:beforeAutospacing="1" w:after="100" w:afterAutospacing="1"/>
      </w:pPr>
      <w:r>
        <w:t>Handles the room booking request.</w:t>
      </w:r>
    </w:p>
    <w:p w14:paraId="53D2F996" w14:textId="77777777" w:rsidR="008C34B5" w:rsidRDefault="008C34B5" w:rsidP="00133EBE">
      <w:pPr>
        <w:numPr>
          <w:ilvl w:val="1"/>
          <w:numId w:val="57"/>
        </w:numPr>
        <w:spacing w:before="100" w:beforeAutospacing="1" w:after="100" w:afterAutospacing="1"/>
      </w:pPr>
      <w:r>
        <w:t>Checks availability and saves booking details.</w:t>
      </w:r>
    </w:p>
    <w:p w14:paraId="3BCCACD8" w14:textId="77777777" w:rsidR="008C34B5" w:rsidRDefault="008C34B5" w:rsidP="00133EBE">
      <w:pPr>
        <w:numPr>
          <w:ilvl w:val="0"/>
          <w:numId w:val="57"/>
        </w:numPr>
        <w:spacing w:before="100" w:beforeAutospacing="1" w:after="100" w:afterAutospacing="1"/>
      </w:pPr>
      <w:r>
        <w:rPr>
          <w:rStyle w:val="a9"/>
        </w:rPr>
        <w:t>Room Database:</w:t>
      </w:r>
    </w:p>
    <w:p w14:paraId="70EDA1B8" w14:textId="77777777" w:rsidR="008C34B5" w:rsidRDefault="008C34B5" w:rsidP="00133EBE">
      <w:pPr>
        <w:numPr>
          <w:ilvl w:val="1"/>
          <w:numId w:val="57"/>
        </w:numPr>
        <w:spacing w:before="100" w:beforeAutospacing="1" w:after="100" w:afterAutospacing="1"/>
      </w:pPr>
      <w:r>
        <w:t>Provides room availability details.</w:t>
      </w:r>
    </w:p>
    <w:p w14:paraId="48C74577" w14:textId="77777777" w:rsidR="008C34B5" w:rsidRDefault="008C34B5" w:rsidP="00133EBE">
      <w:pPr>
        <w:numPr>
          <w:ilvl w:val="0"/>
          <w:numId w:val="57"/>
        </w:numPr>
        <w:spacing w:before="100" w:beforeAutospacing="1" w:after="100" w:afterAutospacing="1"/>
      </w:pPr>
      <w:r>
        <w:rPr>
          <w:rStyle w:val="a9"/>
        </w:rPr>
        <w:t>Booking Database:</w:t>
      </w:r>
    </w:p>
    <w:p w14:paraId="3466E782" w14:textId="77777777" w:rsidR="008C34B5" w:rsidRDefault="008C34B5" w:rsidP="00133EBE">
      <w:pPr>
        <w:numPr>
          <w:ilvl w:val="1"/>
          <w:numId w:val="57"/>
        </w:numPr>
        <w:spacing w:before="100" w:beforeAutospacing="1" w:after="100" w:afterAutospacing="1"/>
      </w:pPr>
      <w:r>
        <w:t>Stores the confirmed booking details.</w:t>
      </w:r>
    </w:p>
    <w:p w14:paraId="552D90BC" w14:textId="77777777" w:rsidR="008C34B5" w:rsidRDefault="008C34B5" w:rsidP="00133EBE">
      <w:pPr>
        <w:numPr>
          <w:ilvl w:val="0"/>
          <w:numId w:val="57"/>
        </w:numPr>
        <w:spacing w:before="100" w:beforeAutospacing="1" w:after="100" w:afterAutospacing="1"/>
      </w:pPr>
      <w:r>
        <w:rPr>
          <w:rStyle w:val="a9"/>
        </w:rPr>
        <w:t>Payment Gateway:</w:t>
      </w:r>
    </w:p>
    <w:p w14:paraId="3C74DC97" w14:textId="77777777" w:rsidR="008C34B5" w:rsidRDefault="008C34B5" w:rsidP="00133EBE">
      <w:pPr>
        <w:numPr>
          <w:ilvl w:val="1"/>
          <w:numId w:val="57"/>
        </w:numPr>
        <w:spacing w:before="100" w:beforeAutospacing="1" w:after="100" w:afterAutospacing="1"/>
      </w:pPr>
      <w:r>
        <w:t>Processes payment and sends confirmation.</w:t>
      </w:r>
    </w:p>
    <w:p w14:paraId="7C793E5B" w14:textId="77777777" w:rsidR="008C34B5" w:rsidRDefault="008C34B5" w:rsidP="00133EBE">
      <w:pPr>
        <w:numPr>
          <w:ilvl w:val="0"/>
          <w:numId w:val="57"/>
        </w:numPr>
        <w:spacing w:before="100" w:beforeAutospacing="1" w:after="100" w:afterAutospacing="1"/>
      </w:pPr>
      <w:r>
        <w:rPr>
          <w:rStyle w:val="a9"/>
        </w:rPr>
        <w:t>Payment Database:</w:t>
      </w:r>
    </w:p>
    <w:p w14:paraId="54649089" w14:textId="77777777" w:rsidR="008C34B5" w:rsidRDefault="008C34B5" w:rsidP="00133EBE">
      <w:pPr>
        <w:numPr>
          <w:ilvl w:val="1"/>
          <w:numId w:val="57"/>
        </w:numPr>
        <w:spacing w:before="100" w:beforeAutospacing="1" w:after="100" w:afterAutospacing="1"/>
      </w:pPr>
      <w:r>
        <w:t>Saves the payment transaction details.</w:t>
      </w:r>
    </w:p>
    <w:p w14:paraId="78BE028E" w14:textId="77777777" w:rsidR="00F346DB" w:rsidRDefault="00F346DB" w:rsidP="00F346DB">
      <w:pPr>
        <w:pStyle w:val="3"/>
      </w:pPr>
      <w:r>
        <w:rPr>
          <w:rFonts w:ascii="Times New Roman" w:hAnsi="Times New Roman"/>
          <w:noProof/>
        </w:rPr>
        <w:lastRenderedPageBreak/>
        <w:drawing>
          <wp:inline distT="0" distB="0" distL="0" distR="0" wp14:anchorId="7B334C04" wp14:editId="07777777">
            <wp:extent cx="6327140" cy="3095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4-12-18 at 6.24.16 PM (2).jpeg"/>
                    <pic:cNvPicPr/>
                  </pic:nvPicPr>
                  <pic:blipFill>
                    <a:blip r:embed="rId29">
                      <a:extLst>
                        <a:ext uri="{28A0092B-C50C-407E-A947-70E740481C1C}">
                          <a14:useLocalDpi xmlns:a14="http://schemas.microsoft.com/office/drawing/2010/main" val="0"/>
                        </a:ext>
                      </a:extLst>
                    </a:blip>
                    <a:stretch>
                      <a:fillRect/>
                    </a:stretch>
                  </pic:blipFill>
                  <pic:spPr>
                    <a:xfrm>
                      <a:off x="0" y="0"/>
                      <a:ext cx="6327140" cy="3095625"/>
                    </a:xfrm>
                    <a:prstGeom prst="rect">
                      <a:avLst/>
                    </a:prstGeom>
                  </pic:spPr>
                </pic:pic>
              </a:graphicData>
            </a:graphic>
          </wp:inline>
        </w:drawing>
      </w:r>
      <w:r>
        <w:rPr>
          <w:rFonts w:ascii="Times New Roman" w:hAnsi="Times New Roman" w:hint="cs"/>
          <w:rtl/>
        </w:rPr>
        <w:t xml:space="preserve">   </w:t>
      </w:r>
      <w:r>
        <w:rPr>
          <w:rStyle w:val="a9"/>
          <w:b w:val="0"/>
          <w:bCs w:val="0"/>
        </w:rPr>
        <w:t>2</w:t>
      </w:r>
      <w:r w:rsidRPr="00F346DB">
        <w:rPr>
          <w:rStyle w:val="a9"/>
        </w:rPr>
        <w:t xml:space="preserve"> </w:t>
      </w:r>
      <w:r>
        <w:rPr>
          <w:rStyle w:val="a9"/>
        </w:rPr>
        <w:t>Authentication</w:t>
      </w:r>
    </w:p>
    <w:p w14:paraId="28405D12" w14:textId="77777777" w:rsidR="00F346DB" w:rsidRDefault="00F346DB" w:rsidP="00F346DB">
      <w:pPr>
        <w:pStyle w:val="ae"/>
      </w:pPr>
      <w:r>
        <w:rPr>
          <w:rStyle w:val="a9"/>
        </w:rPr>
        <w:t>Description:</w:t>
      </w:r>
      <w:r>
        <w:br/>
        <w:t xml:space="preserve">This DFD illustrates how a guest can log in and view available rooms. The process starts with the </w:t>
      </w:r>
      <w:r>
        <w:rPr>
          <w:rStyle w:val="a9"/>
        </w:rPr>
        <w:t>Guest</w:t>
      </w:r>
      <w:r>
        <w:t xml:space="preserve"> sending a login or registration request. The </w:t>
      </w:r>
      <w:r>
        <w:rPr>
          <w:rStyle w:val="a9"/>
        </w:rPr>
        <w:t>User Authentication</w:t>
      </w:r>
      <w:r>
        <w:t xml:space="preserve"> process verifies the guest’s credentials using the </w:t>
      </w:r>
      <w:r>
        <w:rPr>
          <w:rStyle w:val="a9"/>
        </w:rPr>
        <w:t>User Database</w:t>
      </w:r>
      <w:r>
        <w:t xml:space="preserve">. Upon successful authentication, the guest sends a request to view room details. The system retrieves the requested information from the </w:t>
      </w:r>
      <w:r>
        <w:rPr>
          <w:rStyle w:val="a9"/>
        </w:rPr>
        <w:t>Room Database</w:t>
      </w:r>
      <w:r>
        <w:t xml:space="preserve"> and sends the details back to the guest.</w:t>
      </w:r>
    </w:p>
    <w:p w14:paraId="0A51FB25" w14:textId="77777777" w:rsidR="00F346DB" w:rsidRDefault="00F346DB" w:rsidP="00F346DB">
      <w:pPr>
        <w:pStyle w:val="ae"/>
      </w:pPr>
      <w:r>
        <w:rPr>
          <w:rStyle w:val="a9"/>
        </w:rPr>
        <w:t>Key Elements:</w:t>
      </w:r>
    </w:p>
    <w:p w14:paraId="7BEF15F0" w14:textId="77777777" w:rsidR="00F346DB" w:rsidRDefault="00F346DB" w:rsidP="00133EBE">
      <w:pPr>
        <w:numPr>
          <w:ilvl w:val="0"/>
          <w:numId w:val="58"/>
        </w:numPr>
        <w:spacing w:before="100" w:beforeAutospacing="1" w:after="100" w:afterAutospacing="1"/>
      </w:pPr>
      <w:r>
        <w:rPr>
          <w:rStyle w:val="a9"/>
        </w:rPr>
        <w:t>Guest:</w:t>
      </w:r>
    </w:p>
    <w:p w14:paraId="6926B895" w14:textId="77777777" w:rsidR="00F346DB" w:rsidRDefault="00F346DB" w:rsidP="00133EBE">
      <w:pPr>
        <w:numPr>
          <w:ilvl w:val="1"/>
          <w:numId w:val="58"/>
        </w:numPr>
        <w:spacing w:before="100" w:beforeAutospacing="1" w:after="100" w:afterAutospacing="1"/>
      </w:pPr>
      <w:r>
        <w:t>Sends login/registration requests and requests room details.</w:t>
      </w:r>
    </w:p>
    <w:p w14:paraId="1CB2AD6F" w14:textId="77777777" w:rsidR="00F346DB" w:rsidRDefault="00F346DB" w:rsidP="00133EBE">
      <w:pPr>
        <w:numPr>
          <w:ilvl w:val="1"/>
          <w:numId w:val="58"/>
        </w:numPr>
        <w:spacing w:before="100" w:beforeAutospacing="1" w:after="100" w:afterAutospacing="1"/>
      </w:pPr>
      <w:r>
        <w:t>Receives room details after verification.</w:t>
      </w:r>
    </w:p>
    <w:p w14:paraId="492C1432" w14:textId="77777777" w:rsidR="00F346DB" w:rsidRDefault="00F346DB" w:rsidP="00133EBE">
      <w:pPr>
        <w:numPr>
          <w:ilvl w:val="0"/>
          <w:numId w:val="58"/>
        </w:numPr>
        <w:spacing w:before="100" w:beforeAutospacing="1" w:after="100" w:afterAutospacing="1"/>
      </w:pPr>
      <w:r>
        <w:rPr>
          <w:rStyle w:val="a9"/>
        </w:rPr>
        <w:t>User Authentication (Process 1.0):</w:t>
      </w:r>
    </w:p>
    <w:p w14:paraId="2CE46E56" w14:textId="77777777" w:rsidR="00F346DB" w:rsidRDefault="00F346DB" w:rsidP="00133EBE">
      <w:pPr>
        <w:numPr>
          <w:ilvl w:val="1"/>
          <w:numId w:val="58"/>
        </w:numPr>
        <w:spacing w:before="100" w:beforeAutospacing="1" w:after="100" w:afterAutospacing="1"/>
      </w:pPr>
      <w:r>
        <w:t>Verifies user credentials.</w:t>
      </w:r>
    </w:p>
    <w:p w14:paraId="6F76ABEA" w14:textId="77777777" w:rsidR="00F346DB" w:rsidRDefault="00F346DB" w:rsidP="00133EBE">
      <w:pPr>
        <w:numPr>
          <w:ilvl w:val="1"/>
          <w:numId w:val="58"/>
        </w:numPr>
        <w:spacing w:before="100" w:beforeAutospacing="1" w:after="100" w:afterAutospacing="1"/>
      </w:pPr>
      <w:r>
        <w:t xml:space="preserve">Grants or denies access based on the </w:t>
      </w:r>
      <w:r>
        <w:rPr>
          <w:rStyle w:val="a9"/>
        </w:rPr>
        <w:t>User Database</w:t>
      </w:r>
      <w:r>
        <w:t>.</w:t>
      </w:r>
    </w:p>
    <w:p w14:paraId="2FABE19F" w14:textId="77777777" w:rsidR="00F346DB" w:rsidRDefault="00F346DB" w:rsidP="00133EBE">
      <w:pPr>
        <w:numPr>
          <w:ilvl w:val="0"/>
          <w:numId w:val="58"/>
        </w:numPr>
        <w:spacing w:before="100" w:beforeAutospacing="1" w:after="100" w:afterAutospacing="1"/>
      </w:pPr>
      <w:r>
        <w:rPr>
          <w:rStyle w:val="a9"/>
        </w:rPr>
        <w:t>View Rooms (Process 2.0):</w:t>
      </w:r>
    </w:p>
    <w:p w14:paraId="425CE976" w14:textId="77777777" w:rsidR="00F346DB" w:rsidRDefault="00F346DB" w:rsidP="00133EBE">
      <w:pPr>
        <w:numPr>
          <w:ilvl w:val="1"/>
          <w:numId w:val="58"/>
        </w:numPr>
        <w:spacing w:before="100" w:beforeAutospacing="1" w:after="100" w:afterAutospacing="1"/>
      </w:pPr>
      <w:r>
        <w:t>Fetches and displays room details.</w:t>
      </w:r>
    </w:p>
    <w:p w14:paraId="63A42A82" w14:textId="77777777" w:rsidR="00F346DB" w:rsidRDefault="00F346DB" w:rsidP="00133EBE">
      <w:pPr>
        <w:numPr>
          <w:ilvl w:val="0"/>
          <w:numId w:val="58"/>
        </w:numPr>
        <w:spacing w:before="100" w:beforeAutospacing="1" w:after="100" w:afterAutospacing="1"/>
      </w:pPr>
      <w:r>
        <w:rPr>
          <w:rStyle w:val="a9"/>
        </w:rPr>
        <w:t>User Database:</w:t>
      </w:r>
    </w:p>
    <w:p w14:paraId="3C584781" w14:textId="77777777" w:rsidR="00F346DB" w:rsidRDefault="00F346DB" w:rsidP="00133EBE">
      <w:pPr>
        <w:numPr>
          <w:ilvl w:val="1"/>
          <w:numId w:val="58"/>
        </w:numPr>
        <w:spacing w:before="100" w:beforeAutospacing="1" w:after="100" w:afterAutospacing="1"/>
      </w:pPr>
      <w:r>
        <w:t>Stores and verifies user credentials.</w:t>
      </w:r>
    </w:p>
    <w:p w14:paraId="2A1738D3" w14:textId="77777777" w:rsidR="00F346DB" w:rsidRDefault="00F346DB" w:rsidP="00133EBE">
      <w:pPr>
        <w:numPr>
          <w:ilvl w:val="0"/>
          <w:numId w:val="58"/>
        </w:numPr>
        <w:spacing w:before="100" w:beforeAutospacing="1" w:after="100" w:afterAutospacing="1"/>
      </w:pPr>
      <w:r>
        <w:rPr>
          <w:rStyle w:val="a9"/>
        </w:rPr>
        <w:t>Room Database:</w:t>
      </w:r>
    </w:p>
    <w:p w14:paraId="0E9C61DA" w14:textId="77777777" w:rsidR="00F346DB" w:rsidRDefault="00F346DB" w:rsidP="00133EBE">
      <w:pPr>
        <w:numPr>
          <w:ilvl w:val="1"/>
          <w:numId w:val="58"/>
        </w:numPr>
        <w:spacing w:before="100" w:beforeAutospacing="1" w:after="100" w:afterAutospacing="1"/>
      </w:pPr>
      <w:r>
        <w:t>Provides room details for the view rooms process.</w:t>
      </w:r>
    </w:p>
    <w:p w14:paraId="26DC1EDC" w14:textId="77777777" w:rsidR="00F346DB" w:rsidRDefault="00F346DB" w:rsidP="00F346DB">
      <w:pPr>
        <w:pStyle w:val="3"/>
      </w:pPr>
      <w:r w:rsidRPr="00F346DB">
        <w:rPr>
          <w:b/>
          <w:bCs/>
          <w:noProof/>
        </w:rPr>
        <w:lastRenderedPageBreak/>
        <w:t xml:space="preserve">Authentication </w:t>
      </w:r>
      <w:r w:rsidR="006478BF">
        <w:rPr>
          <w:noProof/>
        </w:rPr>
        <w:drawing>
          <wp:inline distT="0" distB="0" distL="0" distR="0" wp14:anchorId="46693685" wp14:editId="0A15F422">
            <wp:extent cx="6327140" cy="2717800"/>
            <wp:effectExtent l="0" t="0" r="0" b="6350"/>
            <wp:docPr id="5" name="Content Placeholder 4" descr="A diagram of a login&#10;&#10;AI-generated content may be incorrect.">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pic="http://schemas.openxmlformats.org/drawingml/2006/picture" xmlns:a14="http://schemas.microsoft.com/office/drawing/2010/main" xmlns:a16="http://schemas.microsoft.com/office/drawing/2014/main" id="{66500692-B936-C234-B2C4-D84FF5F2DB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login&#10;&#10;AI-generated content may be incorrect.">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4="http://schemas.microsoft.com/office/drawing/2010/main" xmlns:a16="http://schemas.microsoft.com/office/drawing/2014/main" id="{66500692-B936-C234-B2C4-D84FF5F2DB47}"/>
                        </a:ext>
                      </a:extLst>
                    </pic:cNvPr>
                    <pic:cNvPicPr>
                      <a:picLocks noGrp="1" noChangeAspect="1"/>
                    </pic:cNvPicPr>
                  </pic:nvPicPr>
                  <pic:blipFill>
                    <a:blip r:embed="rId30"/>
                    <a:stretch>
                      <a:fillRect/>
                    </a:stretch>
                  </pic:blipFill>
                  <pic:spPr>
                    <a:xfrm>
                      <a:off x="0" y="0"/>
                      <a:ext cx="6327140" cy="2717800"/>
                    </a:xfrm>
                    <a:prstGeom prst="rect">
                      <a:avLst/>
                    </a:prstGeom>
                  </pic:spPr>
                </pic:pic>
              </a:graphicData>
            </a:graphic>
          </wp:inline>
        </w:drawing>
      </w:r>
      <w:r>
        <w:rPr>
          <w:rFonts w:hint="cs"/>
          <w:b/>
          <w:bCs/>
          <w:noProof/>
          <w:rtl/>
        </w:rPr>
        <w:t xml:space="preserve"> </w:t>
      </w:r>
      <w:r>
        <w:rPr>
          <w:rStyle w:val="a9"/>
          <w:b w:val="0"/>
          <w:bCs w:val="0"/>
        </w:rPr>
        <w:t>3. Cancel Booking Process</w:t>
      </w:r>
    </w:p>
    <w:p w14:paraId="5D0C48E8" w14:textId="77777777" w:rsidR="00F346DB" w:rsidRDefault="00F346DB" w:rsidP="00F346DB">
      <w:pPr>
        <w:pStyle w:val="ae"/>
      </w:pPr>
      <w:r>
        <w:rPr>
          <w:rStyle w:val="a9"/>
        </w:rPr>
        <w:t>Description:</w:t>
      </w:r>
      <w:r>
        <w:br/>
        <w:t xml:space="preserve">This DFD describes the process of canceling a booking. The process begins when the </w:t>
      </w:r>
      <w:r>
        <w:rPr>
          <w:rStyle w:val="a9"/>
        </w:rPr>
        <w:t>Guest</w:t>
      </w:r>
      <w:r>
        <w:t xml:space="preserve"> sends a cancel booking request. The </w:t>
      </w:r>
      <w:r>
        <w:rPr>
          <w:rStyle w:val="a9"/>
        </w:rPr>
        <w:t>Cancel Booking</w:t>
      </w:r>
      <w:r>
        <w:t xml:space="preserve"> process retrieves booking details from the </w:t>
      </w:r>
      <w:r>
        <w:rPr>
          <w:rStyle w:val="a9"/>
        </w:rPr>
        <w:t>Booking Database</w:t>
      </w:r>
      <w:r>
        <w:t xml:space="preserve"> and verifies payment details through the </w:t>
      </w:r>
      <w:r>
        <w:rPr>
          <w:rStyle w:val="a9"/>
        </w:rPr>
        <w:t>Payment Gateway</w:t>
      </w:r>
      <w:r>
        <w:t xml:space="preserve">. The system updates the booking status and initiates a refund process through the </w:t>
      </w:r>
      <w:r>
        <w:rPr>
          <w:rStyle w:val="a9"/>
        </w:rPr>
        <w:t>Payment Gateway</w:t>
      </w:r>
      <w:r>
        <w:t>. Finally, a cancellation confirmation is sent to the guest.</w:t>
      </w:r>
    </w:p>
    <w:p w14:paraId="54EF04D5" w14:textId="77777777" w:rsidR="00F346DB" w:rsidRDefault="00F346DB" w:rsidP="00F346DB">
      <w:pPr>
        <w:pStyle w:val="ae"/>
      </w:pPr>
      <w:r>
        <w:rPr>
          <w:rStyle w:val="a9"/>
        </w:rPr>
        <w:t>Key Elements:</w:t>
      </w:r>
    </w:p>
    <w:p w14:paraId="646CA9B4" w14:textId="77777777" w:rsidR="00F346DB" w:rsidRDefault="00F346DB" w:rsidP="00133EBE">
      <w:pPr>
        <w:numPr>
          <w:ilvl w:val="0"/>
          <w:numId w:val="59"/>
        </w:numPr>
        <w:spacing w:before="100" w:beforeAutospacing="1" w:after="100" w:afterAutospacing="1"/>
      </w:pPr>
      <w:r>
        <w:rPr>
          <w:rStyle w:val="a9"/>
        </w:rPr>
        <w:t>Guest:</w:t>
      </w:r>
    </w:p>
    <w:p w14:paraId="37C06838" w14:textId="77777777" w:rsidR="00F346DB" w:rsidRDefault="00F346DB" w:rsidP="00133EBE">
      <w:pPr>
        <w:numPr>
          <w:ilvl w:val="1"/>
          <w:numId w:val="59"/>
        </w:numPr>
        <w:spacing w:before="100" w:beforeAutospacing="1" w:after="100" w:afterAutospacing="1"/>
      </w:pPr>
      <w:r>
        <w:t>Sends a booking cancellation request.</w:t>
      </w:r>
    </w:p>
    <w:p w14:paraId="021BDCE9" w14:textId="77777777" w:rsidR="00F346DB" w:rsidRDefault="00F346DB" w:rsidP="00133EBE">
      <w:pPr>
        <w:numPr>
          <w:ilvl w:val="1"/>
          <w:numId w:val="59"/>
        </w:numPr>
        <w:spacing w:before="100" w:beforeAutospacing="1" w:after="100" w:afterAutospacing="1"/>
      </w:pPr>
      <w:r>
        <w:t>Receives cancellation confirmation.</w:t>
      </w:r>
    </w:p>
    <w:p w14:paraId="756B9CEB" w14:textId="77777777" w:rsidR="00F346DB" w:rsidRDefault="00F346DB" w:rsidP="00133EBE">
      <w:pPr>
        <w:numPr>
          <w:ilvl w:val="0"/>
          <w:numId w:val="59"/>
        </w:numPr>
        <w:spacing w:before="100" w:beforeAutospacing="1" w:after="100" w:afterAutospacing="1"/>
      </w:pPr>
      <w:r>
        <w:rPr>
          <w:rStyle w:val="a9"/>
        </w:rPr>
        <w:t>Cancel Booking (Process 1.0):</w:t>
      </w:r>
    </w:p>
    <w:p w14:paraId="337D355D" w14:textId="77777777" w:rsidR="00F346DB" w:rsidRDefault="00F346DB" w:rsidP="00133EBE">
      <w:pPr>
        <w:numPr>
          <w:ilvl w:val="1"/>
          <w:numId w:val="59"/>
        </w:numPr>
        <w:spacing w:before="100" w:beforeAutospacing="1" w:after="100" w:afterAutospacing="1"/>
      </w:pPr>
      <w:r>
        <w:t>Fetches and updates booking details.</w:t>
      </w:r>
    </w:p>
    <w:p w14:paraId="2D00FCF2" w14:textId="77777777" w:rsidR="00F346DB" w:rsidRDefault="00F346DB" w:rsidP="00133EBE">
      <w:pPr>
        <w:numPr>
          <w:ilvl w:val="1"/>
          <w:numId w:val="59"/>
        </w:numPr>
        <w:spacing w:before="100" w:beforeAutospacing="1" w:after="100" w:afterAutospacing="1"/>
      </w:pPr>
      <w:r>
        <w:t>Verifies and processes payment refunds.</w:t>
      </w:r>
    </w:p>
    <w:p w14:paraId="0B58F2F7" w14:textId="77777777" w:rsidR="00F346DB" w:rsidRDefault="00F346DB" w:rsidP="00133EBE">
      <w:pPr>
        <w:numPr>
          <w:ilvl w:val="0"/>
          <w:numId w:val="59"/>
        </w:numPr>
        <w:spacing w:before="100" w:beforeAutospacing="1" w:after="100" w:afterAutospacing="1"/>
      </w:pPr>
      <w:r>
        <w:rPr>
          <w:rStyle w:val="a9"/>
        </w:rPr>
        <w:t>Booking Database:</w:t>
      </w:r>
    </w:p>
    <w:p w14:paraId="2F392D77" w14:textId="77777777" w:rsidR="00F346DB" w:rsidRDefault="00F346DB" w:rsidP="00133EBE">
      <w:pPr>
        <w:numPr>
          <w:ilvl w:val="1"/>
          <w:numId w:val="59"/>
        </w:numPr>
        <w:spacing w:before="100" w:beforeAutospacing="1" w:after="100" w:afterAutospacing="1"/>
      </w:pPr>
      <w:r>
        <w:t>Stores and updates booking details.</w:t>
      </w:r>
    </w:p>
    <w:p w14:paraId="008C9815" w14:textId="77777777" w:rsidR="00F346DB" w:rsidRDefault="00F346DB" w:rsidP="00133EBE">
      <w:pPr>
        <w:numPr>
          <w:ilvl w:val="0"/>
          <w:numId w:val="59"/>
        </w:numPr>
        <w:spacing w:before="100" w:beforeAutospacing="1" w:after="100" w:afterAutospacing="1"/>
      </w:pPr>
      <w:r>
        <w:rPr>
          <w:rStyle w:val="a9"/>
        </w:rPr>
        <w:t>Payment Gateway:</w:t>
      </w:r>
    </w:p>
    <w:p w14:paraId="0900B35B" w14:textId="77777777" w:rsidR="00F346DB" w:rsidRDefault="00F346DB" w:rsidP="00133EBE">
      <w:pPr>
        <w:numPr>
          <w:ilvl w:val="1"/>
          <w:numId w:val="59"/>
        </w:numPr>
        <w:spacing w:before="100" w:beforeAutospacing="1" w:after="100" w:afterAutospacing="1"/>
      </w:pPr>
      <w:r>
        <w:t>Processes refunds and confirms payment status.</w:t>
      </w:r>
    </w:p>
    <w:p w14:paraId="510C577A" w14:textId="77777777" w:rsidR="00F346DB" w:rsidRDefault="006478BF" w:rsidP="00F346DB">
      <w:pPr>
        <w:spacing w:before="100" w:beforeAutospacing="1" w:after="100" w:afterAutospacing="1"/>
      </w:pPr>
      <w:r>
        <w:rPr>
          <w:noProof/>
        </w:rPr>
        <w:lastRenderedPageBreak/>
        <w:drawing>
          <wp:inline distT="0" distB="0" distL="0" distR="0" wp14:anchorId="5F2F1BCA" wp14:editId="139F8D21">
            <wp:extent cx="6327140" cy="2606040"/>
            <wp:effectExtent l="0" t="0" r="0" b="3810"/>
            <wp:docPr id="19" name="Content Placeholder 3" descr="A diagram of a refund&#10;&#10;AI-generated content may be incorrect.">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pic="http://schemas.openxmlformats.org/drawingml/2006/picture" xmlns:a14="http://schemas.microsoft.com/office/drawing/2010/main" xmlns:a16="http://schemas.microsoft.com/office/drawing/2014/main" id="{DD854D9C-27D0-6C99-E4B6-22D6E84456C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diagram of a refund&#10;&#10;AI-generated content may be incorrect.">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4="http://schemas.microsoft.com/office/drawing/2010/main" xmlns:a16="http://schemas.microsoft.com/office/drawing/2014/main" id="{DD854D9C-27D0-6C99-E4B6-22D6E84456C4}"/>
                        </a:ext>
                      </a:extLst>
                    </pic:cNvPr>
                    <pic:cNvPicPr>
                      <a:picLocks noGrp="1" noChangeAspect="1"/>
                    </pic:cNvPicPr>
                  </pic:nvPicPr>
                  <pic:blipFill>
                    <a:blip r:embed="rId31"/>
                    <a:stretch>
                      <a:fillRect/>
                    </a:stretch>
                  </pic:blipFill>
                  <pic:spPr>
                    <a:xfrm>
                      <a:off x="0" y="0"/>
                      <a:ext cx="6327140" cy="2606040"/>
                    </a:xfrm>
                    <a:prstGeom prst="rect">
                      <a:avLst/>
                    </a:prstGeom>
                  </pic:spPr>
                </pic:pic>
              </a:graphicData>
            </a:graphic>
          </wp:inline>
        </w:drawing>
      </w:r>
      <w:r w:rsidR="00F346DB">
        <w:rPr>
          <w:rFonts w:hint="cs"/>
          <w:rtl/>
        </w:rPr>
        <w:t xml:space="preserve">   </w:t>
      </w:r>
      <w:r w:rsidR="000112AF">
        <w:rPr>
          <w:rFonts w:hint="cs"/>
          <w:rtl/>
        </w:rPr>
        <w:t xml:space="preserve"> </w:t>
      </w:r>
      <w:r w:rsidR="00F346DB">
        <w:rPr>
          <w:rFonts w:hint="cs"/>
          <w:rtl/>
        </w:rPr>
        <w:t xml:space="preserve">  </w:t>
      </w:r>
    </w:p>
    <w:p w14:paraId="41508A3C" w14:textId="42BCF15C" w:rsidR="00BE33C0" w:rsidRPr="00BA4B8D" w:rsidRDefault="00F346DB" w:rsidP="00BA4B8D">
      <w:pPr>
        <w:pStyle w:val="a"/>
        <w:numPr>
          <w:ilvl w:val="0"/>
          <w:numId w:val="0"/>
        </w:numPr>
        <w:spacing w:before="100" w:beforeAutospacing="1" w:after="100" w:afterAutospacing="1"/>
        <w:ind w:left="720"/>
        <w:rPr>
          <w:rFonts w:ascii="Times New Roman" w:hAnsi="Times New Roman"/>
          <w:sz w:val="24"/>
        </w:rPr>
      </w:pPr>
      <w:r>
        <w:rPr>
          <w:rFonts w:ascii="Times New Roman" w:hAnsi="Times New Roman" w:hint="cs"/>
          <w:sz w:val="24"/>
          <w:rtl/>
        </w:rPr>
        <w:t xml:space="preserve"> </w:t>
      </w:r>
    </w:p>
    <w:p w14:paraId="3BCDC55A"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b/>
          <w:bCs/>
          <w:sz w:val="24"/>
          <w:szCs w:val="24"/>
        </w:rPr>
        <w:t>4.4 Entity Relationship Diagram (ERD)</w:t>
      </w:r>
    </w:p>
    <w:p w14:paraId="707A6BFD"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sz w:val="24"/>
          <w:szCs w:val="24"/>
        </w:rPr>
        <w:t>An Entity-Relationship Diagram (ERD) is a data modeling tool used to visually represent the relationships between different entities in a system. In a Hotel Booking and Management System, an ERD would display how key entities like rooms, guests, bookings, employees, and payments are connected. Here’s a breakdown of what an ERD for a hotel booking system might look like:</w:t>
      </w:r>
    </w:p>
    <w:p w14:paraId="43D6B1D6" w14:textId="77777777" w:rsidR="00A02C38" w:rsidRDefault="006478BF">
      <w:pPr>
        <w:rPr>
          <w:lang w:bidi="ar-EG"/>
        </w:rPr>
      </w:pPr>
      <w:r>
        <w:rPr>
          <w:noProof/>
        </w:rPr>
        <w:drawing>
          <wp:inline distT="0" distB="0" distL="0" distR="0" wp14:anchorId="32D5B039" wp14:editId="1B5F5192">
            <wp:extent cx="6327140" cy="2828290"/>
            <wp:effectExtent l="0" t="0" r="0" b="0"/>
            <wp:docPr id="2" name="Content Placeholder 5" descr="A diagram of a service&#10;&#10;AI-generated content may be incorrect.">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pic="http://schemas.openxmlformats.org/drawingml/2006/picture" xmlns:a14="http://schemas.microsoft.com/office/drawing/2010/main" xmlns:a16="http://schemas.microsoft.com/office/drawing/2014/main" id="{6CF3ABBB-AA02-61E5-60D6-22435D6BC5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diagram of a service&#10;&#10;AI-generated content may be incorrect.">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5="http://schemas.microsoft.com/office/word/2012/wordml" xmlns:w16se="http://schemas.microsoft.com/office/word/2015/wordml/symex" xmlns:a14="http://schemas.microsoft.com/office/drawing/2010/main" xmlns:a16="http://schemas.microsoft.com/office/drawing/2014/main" id="{6CF3ABBB-AA02-61E5-60D6-22435D6BC5EA}"/>
                        </a:ext>
                      </a:extLst>
                    </pic:cNvPr>
                    <pic:cNvPicPr>
                      <a:picLocks noGrp="1" noChangeAspect="1"/>
                    </pic:cNvPicPr>
                  </pic:nvPicPr>
                  <pic:blipFill>
                    <a:blip r:embed="rId32"/>
                    <a:stretch>
                      <a:fillRect/>
                    </a:stretch>
                  </pic:blipFill>
                  <pic:spPr>
                    <a:xfrm>
                      <a:off x="0" y="0"/>
                      <a:ext cx="6327140" cy="2828290"/>
                    </a:xfrm>
                    <a:prstGeom prst="rect">
                      <a:avLst/>
                    </a:prstGeom>
                  </pic:spPr>
                </pic:pic>
              </a:graphicData>
            </a:graphic>
          </wp:inline>
        </w:drawing>
      </w:r>
    </w:p>
    <w:p w14:paraId="0FD025DE" w14:textId="77777777" w:rsidR="00A02C38" w:rsidRPr="00A02C38" w:rsidRDefault="00A02C38" w:rsidP="00A02C38">
      <w:pPr>
        <w:pStyle w:val="ae"/>
      </w:pPr>
      <w:r>
        <w:rPr>
          <w:lang w:bidi="ar-EG"/>
        </w:rPr>
        <w:br w:type="page"/>
      </w:r>
      <w:r w:rsidRPr="00A02C38">
        <w:rPr>
          <w:b/>
          <w:bCs/>
        </w:rPr>
        <w:lastRenderedPageBreak/>
        <w:t>Main Entities and Relationships:</w:t>
      </w:r>
    </w:p>
    <w:p w14:paraId="50561F46" w14:textId="77777777" w:rsidR="00A02C38" w:rsidRPr="00A02C38" w:rsidRDefault="00A02C38" w:rsidP="00133EBE">
      <w:pPr>
        <w:numPr>
          <w:ilvl w:val="0"/>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Guest</w:t>
      </w:r>
      <w:r w:rsidRPr="00A02C38">
        <w:rPr>
          <w:rFonts w:ascii="Times New Roman" w:hAnsi="Times New Roman"/>
          <w:sz w:val="24"/>
          <w:szCs w:val="24"/>
        </w:rPr>
        <w:t>:</w:t>
      </w:r>
    </w:p>
    <w:p w14:paraId="37FEC7DD"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Represents a customer making a booking.</w:t>
      </w:r>
    </w:p>
    <w:p w14:paraId="71E1040C"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Attributes</w:t>
      </w:r>
      <w:r w:rsidRPr="00A02C38">
        <w:rPr>
          <w:rFonts w:ascii="Times New Roman" w:hAnsi="Times New Roman"/>
          <w:sz w:val="24"/>
          <w:szCs w:val="24"/>
        </w:rPr>
        <w:t xml:space="preserve">: </w:t>
      </w:r>
      <w:proofErr w:type="spellStart"/>
      <w:r w:rsidRPr="00A02C38">
        <w:rPr>
          <w:rFonts w:ascii="Times New Roman" w:hAnsi="Times New Roman"/>
          <w:sz w:val="24"/>
          <w:szCs w:val="24"/>
        </w:rPr>
        <w:t>GuestID</w:t>
      </w:r>
      <w:proofErr w:type="spellEnd"/>
      <w:r w:rsidRPr="00A02C38">
        <w:rPr>
          <w:rFonts w:ascii="Times New Roman" w:hAnsi="Times New Roman"/>
          <w:sz w:val="24"/>
          <w:szCs w:val="24"/>
        </w:rPr>
        <w:t xml:space="preserve"> (Primary Key), Name, </w:t>
      </w:r>
      <w:proofErr w:type="spellStart"/>
      <w:r w:rsidRPr="00A02C38">
        <w:rPr>
          <w:rFonts w:ascii="Times New Roman" w:hAnsi="Times New Roman"/>
          <w:sz w:val="24"/>
          <w:szCs w:val="24"/>
        </w:rPr>
        <w:t>ContactInfo</w:t>
      </w:r>
      <w:proofErr w:type="spellEnd"/>
      <w:r w:rsidRPr="00A02C38">
        <w:rPr>
          <w:rFonts w:ascii="Times New Roman" w:hAnsi="Times New Roman"/>
          <w:sz w:val="24"/>
          <w:szCs w:val="24"/>
        </w:rPr>
        <w:t xml:space="preserve">, Email, </w:t>
      </w:r>
      <w:proofErr w:type="spellStart"/>
      <w:r w:rsidRPr="00A02C38">
        <w:rPr>
          <w:rFonts w:ascii="Times New Roman" w:hAnsi="Times New Roman"/>
          <w:sz w:val="24"/>
          <w:szCs w:val="24"/>
        </w:rPr>
        <w:t>PhoneNumber</w:t>
      </w:r>
      <w:proofErr w:type="spellEnd"/>
    </w:p>
    <w:p w14:paraId="776BBC51"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Relationships</w:t>
      </w:r>
      <w:r w:rsidRPr="00A02C38">
        <w:rPr>
          <w:rFonts w:ascii="Times New Roman" w:hAnsi="Times New Roman"/>
          <w:sz w:val="24"/>
          <w:szCs w:val="24"/>
        </w:rPr>
        <w:t>:</w:t>
      </w:r>
    </w:p>
    <w:p w14:paraId="1C517650"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A guest can make multiple bookings, but each booking is associated with only one guest.</w:t>
      </w:r>
    </w:p>
    <w:p w14:paraId="43D3D44C"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w:t>
      </w:r>
      <w:r w:rsidRPr="00A02C38">
        <w:rPr>
          <w:rFonts w:ascii="Times New Roman" w:hAnsi="Times New Roman"/>
          <w:sz w:val="24"/>
          <w:szCs w:val="24"/>
        </w:rPr>
        <w:t>: One-to-Many (Guest to Booking).</w:t>
      </w:r>
    </w:p>
    <w:p w14:paraId="18CE702C" w14:textId="77777777" w:rsidR="00A02C38" w:rsidRPr="00A02C38" w:rsidRDefault="00A02C38" w:rsidP="00133EBE">
      <w:pPr>
        <w:numPr>
          <w:ilvl w:val="0"/>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Room</w:t>
      </w:r>
      <w:r w:rsidRPr="00A02C38">
        <w:rPr>
          <w:rFonts w:ascii="Times New Roman" w:hAnsi="Times New Roman"/>
          <w:sz w:val="24"/>
          <w:szCs w:val="24"/>
        </w:rPr>
        <w:t>:</w:t>
      </w:r>
    </w:p>
    <w:p w14:paraId="6A1CE984"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Represents a room available for booking in the hotel.</w:t>
      </w:r>
    </w:p>
    <w:p w14:paraId="742B0D91"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Attributes</w:t>
      </w:r>
      <w:r w:rsidRPr="00A02C38">
        <w:rPr>
          <w:rFonts w:ascii="Times New Roman" w:hAnsi="Times New Roman"/>
          <w:sz w:val="24"/>
          <w:szCs w:val="24"/>
        </w:rPr>
        <w:t xml:space="preserve">: </w:t>
      </w:r>
      <w:proofErr w:type="spellStart"/>
      <w:r w:rsidRPr="00A02C38">
        <w:rPr>
          <w:rFonts w:ascii="Times New Roman" w:hAnsi="Times New Roman"/>
          <w:sz w:val="24"/>
          <w:szCs w:val="24"/>
        </w:rPr>
        <w:t>RoomID</w:t>
      </w:r>
      <w:proofErr w:type="spellEnd"/>
      <w:r w:rsidRPr="00A02C38">
        <w:rPr>
          <w:rFonts w:ascii="Times New Roman" w:hAnsi="Times New Roman"/>
          <w:sz w:val="24"/>
          <w:szCs w:val="24"/>
        </w:rPr>
        <w:t xml:space="preserve"> (Primary Key), </w:t>
      </w:r>
      <w:proofErr w:type="spellStart"/>
      <w:r w:rsidRPr="00A02C38">
        <w:rPr>
          <w:rFonts w:ascii="Times New Roman" w:hAnsi="Times New Roman"/>
          <w:sz w:val="24"/>
          <w:szCs w:val="24"/>
        </w:rPr>
        <w:t>RoomType</w:t>
      </w:r>
      <w:proofErr w:type="spellEnd"/>
      <w:r w:rsidRPr="00A02C38">
        <w:rPr>
          <w:rFonts w:ascii="Times New Roman" w:hAnsi="Times New Roman"/>
          <w:sz w:val="24"/>
          <w:szCs w:val="24"/>
        </w:rPr>
        <w:t xml:space="preserve">, Capacity, </w:t>
      </w:r>
      <w:proofErr w:type="spellStart"/>
      <w:r w:rsidRPr="00A02C38">
        <w:rPr>
          <w:rFonts w:ascii="Times New Roman" w:hAnsi="Times New Roman"/>
          <w:sz w:val="24"/>
          <w:szCs w:val="24"/>
        </w:rPr>
        <w:t>RatePerNight</w:t>
      </w:r>
      <w:proofErr w:type="spellEnd"/>
      <w:r w:rsidRPr="00A02C38">
        <w:rPr>
          <w:rFonts w:ascii="Times New Roman" w:hAnsi="Times New Roman"/>
          <w:sz w:val="24"/>
          <w:szCs w:val="24"/>
        </w:rPr>
        <w:t>, Status, Amenities</w:t>
      </w:r>
    </w:p>
    <w:p w14:paraId="17EC11D4"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Relationships</w:t>
      </w:r>
      <w:r w:rsidRPr="00A02C38">
        <w:rPr>
          <w:rFonts w:ascii="Times New Roman" w:hAnsi="Times New Roman"/>
          <w:sz w:val="24"/>
          <w:szCs w:val="24"/>
        </w:rPr>
        <w:t>:</w:t>
      </w:r>
    </w:p>
    <w:p w14:paraId="6EDC15C7"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A room can be booked multiple times across different dates.</w:t>
      </w:r>
    </w:p>
    <w:p w14:paraId="0751D1B6"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w:t>
      </w:r>
      <w:r w:rsidRPr="00A02C38">
        <w:rPr>
          <w:rFonts w:ascii="Times New Roman" w:hAnsi="Times New Roman"/>
          <w:sz w:val="24"/>
          <w:szCs w:val="24"/>
        </w:rPr>
        <w:t>: One-to-Many (Room to Booking).</w:t>
      </w:r>
    </w:p>
    <w:p w14:paraId="1DD1328F" w14:textId="77777777" w:rsidR="00A02C38" w:rsidRPr="00A02C38" w:rsidRDefault="00A02C38" w:rsidP="00133EBE">
      <w:pPr>
        <w:numPr>
          <w:ilvl w:val="0"/>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Booking</w:t>
      </w:r>
      <w:r w:rsidRPr="00A02C38">
        <w:rPr>
          <w:rFonts w:ascii="Times New Roman" w:hAnsi="Times New Roman"/>
          <w:sz w:val="24"/>
          <w:szCs w:val="24"/>
        </w:rPr>
        <w:t>:</w:t>
      </w:r>
    </w:p>
    <w:p w14:paraId="50572CA0"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Represents a reservation made by a guest for a room.</w:t>
      </w:r>
    </w:p>
    <w:p w14:paraId="3A51C05E"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Attributes</w:t>
      </w:r>
      <w:r w:rsidRPr="00A02C38">
        <w:rPr>
          <w:rFonts w:ascii="Times New Roman" w:hAnsi="Times New Roman"/>
          <w:sz w:val="24"/>
          <w:szCs w:val="24"/>
        </w:rPr>
        <w:t xml:space="preserve">: </w:t>
      </w:r>
      <w:proofErr w:type="spellStart"/>
      <w:r w:rsidRPr="00A02C38">
        <w:rPr>
          <w:rFonts w:ascii="Times New Roman" w:hAnsi="Times New Roman"/>
          <w:sz w:val="24"/>
          <w:szCs w:val="24"/>
        </w:rPr>
        <w:t>BookingID</w:t>
      </w:r>
      <w:proofErr w:type="spellEnd"/>
      <w:r w:rsidRPr="00A02C38">
        <w:rPr>
          <w:rFonts w:ascii="Times New Roman" w:hAnsi="Times New Roman"/>
          <w:sz w:val="24"/>
          <w:szCs w:val="24"/>
        </w:rPr>
        <w:t xml:space="preserve"> (Primary Key), </w:t>
      </w:r>
      <w:proofErr w:type="spellStart"/>
      <w:r w:rsidRPr="00A02C38">
        <w:rPr>
          <w:rFonts w:ascii="Times New Roman" w:hAnsi="Times New Roman"/>
          <w:sz w:val="24"/>
          <w:szCs w:val="24"/>
        </w:rPr>
        <w:t>BookingDate</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CheckInDate</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CheckOutDate</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TotalAmount</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GuestID</w:t>
      </w:r>
      <w:proofErr w:type="spellEnd"/>
      <w:r w:rsidRPr="00A02C38">
        <w:rPr>
          <w:rFonts w:ascii="Times New Roman" w:hAnsi="Times New Roman"/>
          <w:sz w:val="24"/>
          <w:szCs w:val="24"/>
        </w:rPr>
        <w:t xml:space="preserve"> (Foreign Key), </w:t>
      </w:r>
      <w:proofErr w:type="spellStart"/>
      <w:r w:rsidRPr="00A02C38">
        <w:rPr>
          <w:rFonts w:ascii="Times New Roman" w:hAnsi="Times New Roman"/>
          <w:sz w:val="24"/>
          <w:szCs w:val="24"/>
        </w:rPr>
        <w:t>RoomID</w:t>
      </w:r>
      <w:proofErr w:type="spellEnd"/>
      <w:r w:rsidRPr="00A02C38">
        <w:rPr>
          <w:rFonts w:ascii="Times New Roman" w:hAnsi="Times New Roman"/>
          <w:sz w:val="24"/>
          <w:szCs w:val="24"/>
        </w:rPr>
        <w:t xml:space="preserve"> (Foreign Key), </w:t>
      </w:r>
      <w:proofErr w:type="spellStart"/>
      <w:r w:rsidRPr="00A02C38">
        <w:rPr>
          <w:rFonts w:ascii="Times New Roman" w:hAnsi="Times New Roman"/>
          <w:sz w:val="24"/>
          <w:szCs w:val="24"/>
        </w:rPr>
        <w:t>PaymentID</w:t>
      </w:r>
      <w:proofErr w:type="spellEnd"/>
      <w:r w:rsidRPr="00A02C38">
        <w:rPr>
          <w:rFonts w:ascii="Times New Roman" w:hAnsi="Times New Roman"/>
          <w:sz w:val="24"/>
          <w:szCs w:val="24"/>
        </w:rPr>
        <w:t xml:space="preserve"> (Foreign Key)</w:t>
      </w:r>
    </w:p>
    <w:p w14:paraId="6C750223"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Relationships</w:t>
      </w:r>
      <w:r w:rsidRPr="00A02C38">
        <w:rPr>
          <w:rFonts w:ascii="Times New Roman" w:hAnsi="Times New Roman"/>
          <w:sz w:val="24"/>
          <w:szCs w:val="24"/>
        </w:rPr>
        <w:t>:</w:t>
      </w:r>
    </w:p>
    <w:p w14:paraId="0B883B95"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Linked to a guest, a room, and a payment.</w:t>
      </w:r>
    </w:p>
    <w:p w14:paraId="007A6D45"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w:t>
      </w:r>
      <w:r w:rsidRPr="00A02C38">
        <w:rPr>
          <w:rFonts w:ascii="Times New Roman" w:hAnsi="Times New Roman"/>
          <w:sz w:val="24"/>
          <w:szCs w:val="24"/>
        </w:rPr>
        <w:t>: Many-to-One (Booking to Guest), Many-to-One (Booking to Room), One-to-One (Booking to Payment).</w:t>
      </w:r>
    </w:p>
    <w:p w14:paraId="3A48101C" w14:textId="77777777" w:rsidR="00A02C38" w:rsidRPr="00A02C38" w:rsidRDefault="00A02C38" w:rsidP="00133EBE">
      <w:pPr>
        <w:numPr>
          <w:ilvl w:val="0"/>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Payment</w:t>
      </w:r>
      <w:r w:rsidRPr="00A02C38">
        <w:rPr>
          <w:rFonts w:ascii="Times New Roman" w:hAnsi="Times New Roman"/>
          <w:sz w:val="24"/>
          <w:szCs w:val="24"/>
        </w:rPr>
        <w:t>:</w:t>
      </w:r>
    </w:p>
    <w:p w14:paraId="2D65D731"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Records payment information for a booking.</w:t>
      </w:r>
    </w:p>
    <w:p w14:paraId="7E9ADFEA"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Attributes</w:t>
      </w:r>
      <w:r w:rsidRPr="00A02C38">
        <w:rPr>
          <w:rFonts w:ascii="Times New Roman" w:hAnsi="Times New Roman"/>
          <w:sz w:val="24"/>
          <w:szCs w:val="24"/>
        </w:rPr>
        <w:t xml:space="preserve">: </w:t>
      </w:r>
      <w:proofErr w:type="spellStart"/>
      <w:r w:rsidRPr="00A02C38">
        <w:rPr>
          <w:rFonts w:ascii="Times New Roman" w:hAnsi="Times New Roman"/>
          <w:sz w:val="24"/>
          <w:szCs w:val="24"/>
        </w:rPr>
        <w:t>PaymentID</w:t>
      </w:r>
      <w:proofErr w:type="spellEnd"/>
      <w:r w:rsidRPr="00A02C38">
        <w:rPr>
          <w:rFonts w:ascii="Times New Roman" w:hAnsi="Times New Roman"/>
          <w:sz w:val="24"/>
          <w:szCs w:val="24"/>
        </w:rPr>
        <w:t xml:space="preserve"> (Primary Key), Amount, </w:t>
      </w:r>
      <w:proofErr w:type="spellStart"/>
      <w:r w:rsidRPr="00A02C38">
        <w:rPr>
          <w:rFonts w:ascii="Times New Roman" w:hAnsi="Times New Roman"/>
          <w:sz w:val="24"/>
          <w:szCs w:val="24"/>
        </w:rPr>
        <w:t>PaymentDate</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PaymentStatus</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TransactionID</w:t>
      </w:r>
      <w:proofErr w:type="spellEnd"/>
      <w:r w:rsidRPr="00A02C38">
        <w:rPr>
          <w:rFonts w:ascii="Times New Roman" w:hAnsi="Times New Roman"/>
          <w:sz w:val="24"/>
          <w:szCs w:val="24"/>
        </w:rPr>
        <w:t xml:space="preserve">, </w:t>
      </w:r>
      <w:proofErr w:type="spellStart"/>
      <w:r w:rsidRPr="00A02C38">
        <w:rPr>
          <w:rFonts w:ascii="Times New Roman" w:hAnsi="Times New Roman"/>
          <w:sz w:val="24"/>
          <w:szCs w:val="24"/>
        </w:rPr>
        <w:t>BookingID</w:t>
      </w:r>
      <w:proofErr w:type="spellEnd"/>
      <w:r w:rsidRPr="00A02C38">
        <w:rPr>
          <w:rFonts w:ascii="Times New Roman" w:hAnsi="Times New Roman"/>
          <w:sz w:val="24"/>
          <w:szCs w:val="24"/>
        </w:rPr>
        <w:t xml:space="preserve"> (Foreign Key)</w:t>
      </w:r>
    </w:p>
    <w:p w14:paraId="62D2FB5A"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Relationships</w:t>
      </w:r>
      <w:r w:rsidRPr="00A02C38">
        <w:rPr>
          <w:rFonts w:ascii="Times New Roman" w:hAnsi="Times New Roman"/>
          <w:sz w:val="24"/>
          <w:szCs w:val="24"/>
        </w:rPr>
        <w:t>:</w:t>
      </w:r>
    </w:p>
    <w:p w14:paraId="5954B342"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Each booking has one payment record, and each payment is tied to one booking.</w:t>
      </w:r>
    </w:p>
    <w:p w14:paraId="4F075CF6"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w:t>
      </w:r>
      <w:r w:rsidRPr="00A02C38">
        <w:rPr>
          <w:rFonts w:ascii="Times New Roman" w:hAnsi="Times New Roman"/>
          <w:sz w:val="24"/>
          <w:szCs w:val="24"/>
        </w:rPr>
        <w:t>: One-to-One (Booking to Payment).</w:t>
      </w:r>
    </w:p>
    <w:p w14:paraId="23AA0587" w14:textId="77777777" w:rsidR="00A02C38" w:rsidRPr="00A02C38" w:rsidRDefault="00A02C38" w:rsidP="00133EBE">
      <w:pPr>
        <w:numPr>
          <w:ilvl w:val="0"/>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Employee</w:t>
      </w:r>
      <w:r w:rsidRPr="00A02C38">
        <w:rPr>
          <w:rFonts w:ascii="Times New Roman" w:hAnsi="Times New Roman"/>
          <w:sz w:val="24"/>
          <w:szCs w:val="24"/>
        </w:rPr>
        <w:t>:</w:t>
      </w:r>
    </w:p>
    <w:p w14:paraId="3A7B826F"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Represents hotel staff who manage bookings and rooms.</w:t>
      </w:r>
    </w:p>
    <w:p w14:paraId="7665EB6F"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Attributes</w:t>
      </w:r>
      <w:r w:rsidRPr="00A02C38">
        <w:rPr>
          <w:rFonts w:ascii="Times New Roman" w:hAnsi="Times New Roman"/>
          <w:sz w:val="24"/>
          <w:szCs w:val="24"/>
        </w:rPr>
        <w:t xml:space="preserve">: </w:t>
      </w:r>
      <w:proofErr w:type="spellStart"/>
      <w:r w:rsidRPr="00A02C38">
        <w:rPr>
          <w:rFonts w:ascii="Times New Roman" w:hAnsi="Times New Roman"/>
          <w:sz w:val="24"/>
          <w:szCs w:val="24"/>
        </w:rPr>
        <w:t>EmployeeID</w:t>
      </w:r>
      <w:proofErr w:type="spellEnd"/>
      <w:r w:rsidRPr="00A02C38">
        <w:rPr>
          <w:rFonts w:ascii="Times New Roman" w:hAnsi="Times New Roman"/>
          <w:sz w:val="24"/>
          <w:szCs w:val="24"/>
        </w:rPr>
        <w:t xml:space="preserve"> (Primary Key), Name, Role, </w:t>
      </w:r>
      <w:proofErr w:type="spellStart"/>
      <w:r w:rsidRPr="00A02C38">
        <w:rPr>
          <w:rFonts w:ascii="Times New Roman" w:hAnsi="Times New Roman"/>
          <w:sz w:val="24"/>
          <w:szCs w:val="24"/>
        </w:rPr>
        <w:t>ContactInfo</w:t>
      </w:r>
      <w:proofErr w:type="spellEnd"/>
    </w:p>
    <w:p w14:paraId="315E4A39" w14:textId="77777777" w:rsidR="00A02C38" w:rsidRPr="00A02C38" w:rsidRDefault="00A02C38" w:rsidP="00133EBE">
      <w:pPr>
        <w:numPr>
          <w:ilvl w:val="1"/>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Relationships</w:t>
      </w:r>
      <w:r w:rsidRPr="00A02C38">
        <w:rPr>
          <w:rFonts w:ascii="Times New Roman" w:hAnsi="Times New Roman"/>
          <w:sz w:val="24"/>
          <w:szCs w:val="24"/>
        </w:rPr>
        <w:t>:</w:t>
      </w:r>
    </w:p>
    <w:p w14:paraId="7287C209"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sz w:val="24"/>
          <w:szCs w:val="24"/>
        </w:rPr>
        <w:t>Employees can manage multiple bookings, assisting guests with reservations.</w:t>
      </w:r>
    </w:p>
    <w:p w14:paraId="21E69B5D" w14:textId="77777777" w:rsidR="00A02C38" w:rsidRPr="00A02C38" w:rsidRDefault="00A02C38" w:rsidP="00133EBE">
      <w:pPr>
        <w:numPr>
          <w:ilvl w:val="2"/>
          <w:numId w:val="53"/>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w:t>
      </w:r>
      <w:r w:rsidRPr="00A02C38">
        <w:rPr>
          <w:rFonts w:ascii="Times New Roman" w:hAnsi="Times New Roman"/>
          <w:sz w:val="24"/>
          <w:szCs w:val="24"/>
        </w:rPr>
        <w:t>: One-to-Many (Employee to Booking).</w:t>
      </w:r>
    </w:p>
    <w:p w14:paraId="17DBC151" w14:textId="65843727" w:rsidR="00A02C38" w:rsidRDefault="00A02C38" w:rsidP="00A02C38">
      <w:pPr>
        <w:spacing w:after="0"/>
        <w:rPr>
          <w:rFonts w:ascii="Times New Roman" w:hAnsi="Times New Roman"/>
          <w:sz w:val="24"/>
          <w:szCs w:val="24"/>
          <w:rtl/>
        </w:rPr>
      </w:pPr>
    </w:p>
    <w:p w14:paraId="1C44C01E" w14:textId="77777777" w:rsidR="00BA4B8D" w:rsidRDefault="00BA4B8D" w:rsidP="00A02C38">
      <w:pPr>
        <w:spacing w:after="0"/>
        <w:rPr>
          <w:rFonts w:ascii="Times New Roman" w:hAnsi="Times New Roman"/>
          <w:sz w:val="24"/>
          <w:szCs w:val="24"/>
          <w:rtl/>
        </w:rPr>
      </w:pPr>
    </w:p>
    <w:p w14:paraId="148AF66C" w14:textId="77777777" w:rsidR="00BA4B8D" w:rsidRDefault="00BA4B8D" w:rsidP="00A02C38">
      <w:pPr>
        <w:spacing w:after="0"/>
        <w:rPr>
          <w:rFonts w:ascii="Times New Roman" w:hAnsi="Times New Roman"/>
          <w:sz w:val="24"/>
          <w:szCs w:val="24"/>
          <w:rtl/>
        </w:rPr>
      </w:pPr>
    </w:p>
    <w:p w14:paraId="321C5790" w14:textId="77777777" w:rsidR="00BA4B8D" w:rsidRPr="00A02C38" w:rsidRDefault="00BA4B8D" w:rsidP="00A02C38">
      <w:pPr>
        <w:spacing w:after="0"/>
        <w:rPr>
          <w:rFonts w:ascii="Times New Roman" w:hAnsi="Times New Roman"/>
          <w:sz w:val="24"/>
          <w:szCs w:val="24"/>
        </w:rPr>
      </w:pPr>
    </w:p>
    <w:p w14:paraId="53DC50CD" w14:textId="77777777" w:rsidR="00A02C38" w:rsidRPr="00A02C38" w:rsidRDefault="00A02C38" w:rsidP="00A02C38">
      <w:pPr>
        <w:spacing w:before="100" w:beforeAutospacing="1" w:after="100" w:afterAutospacing="1"/>
        <w:rPr>
          <w:rFonts w:ascii="Times New Roman" w:hAnsi="Times New Roman"/>
          <w:sz w:val="24"/>
          <w:szCs w:val="24"/>
        </w:rPr>
      </w:pPr>
      <w:r w:rsidRPr="00A02C38">
        <w:rPr>
          <w:rFonts w:ascii="Times New Roman" w:hAnsi="Times New Roman"/>
          <w:b/>
          <w:bCs/>
          <w:sz w:val="24"/>
          <w:szCs w:val="24"/>
        </w:rPr>
        <w:lastRenderedPageBreak/>
        <w:t>ERD Explanation:</w:t>
      </w:r>
    </w:p>
    <w:p w14:paraId="37DD5C8A" w14:textId="77777777" w:rsidR="00A02C38" w:rsidRPr="00A02C38" w:rsidRDefault="00A02C38" w:rsidP="00133EBE">
      <w:pPr>
        <w:numPr>
          <w:ilvl w:val="0"/>
          <w:numId w:val="54"/>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Primary Keys (PK)</w:t>
      </w:r>
      <w:r w:rsidRPr="00A02C38">
        <w:rPr>
          <w:rFonts w:ascii="Times New Roman" w:hAnsi="Times New Roman"/>
          <w:sz w:val="24"/>
          <w:szCs w:val="24"/>
        </w:rPr>
        <w:t xml:space="preserve">: Unique identifiers for each entity (e.g., </w:t>
      </w:r>
      <w:proofErr w:type="spellStart"/>
      <w:r w:rsidRPr="00A02C38">
        <w:rPr>
          <w:rFonts w:ascii="Times New Roman" w:hAnsi="Times New Roman"/>
          <w:sz w:val="24"/>
          <w:szCs w:val="24"/>
        </w:rPr>
        <w:t>GuestID</w:t>
      </w:r>
      <w:proofErr w:type="spellEnd"/>
      <w:r w:rsidRPr="00A02C38">
        <w:rPr>
          <w:rFonts w:ascii="Times New Roman" w:hAnsi="Times New Roman"/>
          <w:sz w:val="24"/>
          <w:szCs w:val="24"/>
        </w:rPr>
        <w:t xml:space="preserve"> for Guest, </w:t>
      </w:r>
      <w:proofErr w:type="spellStart"/>
      <w:r w:rsidRPr="00A02C38">
        <w:rPr>
          <w:rFonts w:ascii="Times New Roman" w:hAnsi="Times New Roman"/>
          <w:sz w:val="24"/>
          <w:szCs w:val="24"/>
        </w:rPr>
        <w:t>RoomID</w:t>
      </w:r>
      <w:proofErr w:type="spellEnd"/>
      <w:r w:rsidRPr="00A02C38">
        <w:rPr>
          <w:rFonts w:ascii="Times New Roman" w:hAnsi="Times New Roman"/>
          <w:sz w:val="24"/>
          <w:szCs w:val="24"/>
        </w:rPr>
        <w:t xml:space="preserve"> for Room).</w:t>
      </w:r>
    </w:p>
    <w:p w14:paraId="73B5C759" w14:textId="77777777" w:rsidR="00A02C38" w:rsidRPr="00A02C38" w:rsidRDefault="00A02C38" w:rsidP="00133EBE">
      <w:pPr>
        <w:numPr>
          <w:ilvl w:val="0"/>
          <w:numId w:val="54"/>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Foreign Keys (FK)</w:t>
      </w:r>
      <w:r w:rsidRPr="00A02C38">
        <w:rPr>
          <w:rFonts w:ascii="Times New Roman" w:hAnsi="Times New Roman"/>
          <w:sz w:val="24"/>
          <w:szCs w:val="24"/>
        </w:rPr>
        <w:t xml:space="preserve">: Link between entities, used to establish relationships (e.g., </w:t>
      </w:r>
      <w:proofErr w:type="spellStart"/>
      <w:r w:rsidRPr="00A02C38">
        <w:rPr>
          <w:rFonts w:ascii="Times New Roman" w:hAnsi="Times New Roman"/>
          <w:sz w:val="24"/>
          <w:szCs w:val="24"/>
        </w:rPr>
        <w:t>GuestID</w:t>
      </w:r>
      <w:proofErr w:type="spellEnd"/>
      <w:r w:rsidRPr="00A02C38">
        <w:rPr>
          <w:rFonts w:ascii="Times New Roman" w:hAnsi="Times New Roman"/>
          <w:sz w:val="24"/>
          <w:szCs w:val="24"/>
        </w:rPr>
        <w:t xml:space="preserve"> in Booking to link each booking to a guest).</w:t>
      </w:r>
    </w:p>
    <w:p w14:paraId="78A14676" w14:textId="77777777" w:rsidR="00A02C38" w:rsidRPr="00A02C38" w:rsidRDefault="00A02C38" w:rsidP="00133EBE">
      <w:pPr>
        <w:numPr>
          <w:ilvl w:val="0"/>
          <w:numId w:val="54"/>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Relationship Types</w:t>
      </w:r>
      <w:r w:rsidRPr="00A02C38">
        <w:rPr>
          <w:rFonts w:ascii="Times New Roman" w:hAnsi="Times New Roman"/>
          <w:sz w:val="24"/>
          <w:szCs w:val="24"/>
        </w:rPr>
        <w:t>:</w:t>
      </w:r>
    </w:p>
    <w:p w14:paraId="6D709B71" w14:textId="77777777" w:rsidR="00A02C38" w:rsidRPr="00A02C38" w:rsidRDefault="00A02C38" w:rsidP="00133EBE">
      <w:pPr>
        <w:numPr>
          <w:ilvl w:val="1"/>
          <w:numId w:val="54"/>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One-to-Many</w:t>
      </w:r>
      <w:r w:rsidRPr="00A02C38">
        <w:rPr>
          <w:rFonts w:ascii="Times New Roman" w:hAnsi="Times New Roman"/>
          <w:sz w:val="24"/>
          <w:szCs w:val="24"/>
        </w:rPr>
        <w:t>: One entity instance (like a Guest) can be associated with multiple instances of another entity (like Bookings).</w:t>
      </w:r>
    </w:p>
    <w:p w14:paraId="6F8BD81B" w14:textId="1CE6AC09" w:rsidR="00A02C38" w:rsidRPr="00BA4B8D" w:rsidRDefault="00A02C38" w:rsidP="00133EBE">
      <w:pPr>
        <w:numPr>
          <w:ilvl w:val="1"/>
          <w:numId w:val="54"/>
        </w:numPr>
        <w:spacing w:before="100" w:beforeAutospacing="1" w:after="100" w:afterAutospacing="1"/>
        <w:rPr>
          <w:rFonts w:ascii="Times New Roman" w:hAnsi="Times New Roman"/>
          <w:sz w:val="24"/>
          <w:szCs w:val="24"/>
        </w:rPr>
      </w:pPr>
      <w:r w:rsidRPr="00A02C38">
        <w:rPr>
          <w:rFonts w:ascii="Times New Roman" w:hAnsi="Times New Roman"/>
          <w:b/>
          <w:bCs/>
          <w:sz w:val="24"/>
          <w:szCs w:val="24"/>
        </w:rPr>
        <w:t>One-to-One</w:t>
      </w:r>
      <w:r w:rsidRPr="00A02C38">
        <w:rPr>
          <w:rFonts w:ascii="Times New Roman" w:hAnsi="Times New Roman"/>
          <w:sz w:val="24"/>
          <w:szCs w:val="24"/>
        </w:rPr>
        <w:t>: Each instance of an entity is associated with only one instance of another entity (e.g., Booking and Payment).</w:t>
      </w:r>
    </w:p>
    <w:p w14:paraId="521F9643" w14:textId="58136E53" w:rsidR="00F346DB" w:rsidRDefault="04B731D5" w:rsidP="00BA4B8D">
      <w:pPr>
        <w:spacing w:beforeAutospacing="1" w:afterAutospacing="1"/>
        <w:rPr>
          <w:rFonts w:ascii="Times New Roman" w:hAnsi="Times New Roman"/>
          <w:sz w:val="24"/>
          <w:szCs w:val="24"/>
          <w:rtl/>
          <w:lang w:bidi="ar-EG"/>
        </w:rPr>
      </w:pPr>
      <w:r w:rsidRPr="4694D8EF">
        <w:rPr>
          <w:rFonts w:ascii="Times New Roman" w:hAnsi="Times New Roman"/>
          <w:b/>
          <w:bCs/>
          <w:sz w:val="24"/>
          <w:szCs w:val="24"/>
        </w:rPr>
        <w:t>Summary:</w:t>
      </w:r>
      <w:r w:rsidRPr="4694D8EF">
        <w:rPr>
          <w:rFonts w:ascii="Times New Roman" w:hAnsi="Times New Roman"/>
          <w:sz w:val="24"/>
          <w:szCs w:val="24"/>
        </w:rPr>
        <w:t xml:space="preserve"> This ERD for a hotel booking and management system models the relationships between guests, rooms, bookings, payments, and employees. It shows how bookings connect guests to rooms, payments record transactions, and employees manage various tasks in the system. This structure helps ensure that data is organized efficiently and supports all the necessary functions of the booking and management system</w:t>
      </w:r>
    </w:p>
    <w:p w14:paraId="7C7C42C3" w14:textId="77777777" w:rsidR="00BA4B8D" w:rsidRDefault="00BA4B8D" w:rsidP="00BA4B8D">
      <w:pPr>
        <w:spacing w:beforeAutospacing="1" w:afterAutospacing="1"/>
        <w:rPr>
          <w:rFonts w:ascii="Times New Roman" w:hAnsi="Times New Roman"/>
          <w:sz w:val="24"/>
          <w:szCs w:val="24"/>
          <w:rtl/>
          <w:lang w:bidi="ar-EG"/>
        </w:rPr>
      </w:pPr>
    </w:p>
    <w:p w14:paraId="461A2029" w14:textId="77777777" w:rsidR="00BA4B8D" w:rsidRDefault="00BA4B8D" w:rsidP="00BA4B8D">
      <w:pPr>
        <w:spacing w:beforeAutospacing="1" w:afterAutospacing="1"/>
        <w:rPr>
          <w:rFonts w:ascii="Times New Roman" w:hAnsi="Times New Roman"/>
          <w:sz w:val="24"/>
          <w:szCs w:val="24"/>
          <w:rtl/>
          <w:lang w:bidi="ar-EG"/>
        </w:rPr>
      </w:pPr>
    </w:p>
    <w:p w14:paraId="73509F55" w14:textId="77777777" w:rsidR="00BA4B8D" w:rsidRDefault="00BA4B8D" w:rsidP="00BA4B8D">
      <w:pPr>
        <w:spacing w:beforeAutospacing="1" w:afterAutospacing="1"/>
        <w:rPr>
          <w:rFonts w:ascii="Times New Roman" w:hAnsi="Times New Roman"/>
          <w:sz w:val="24"/>
          <w:szCs w:val="24"/>
          <w:rtl/>
          <w:lang w:bidi="ar-EG"/>
        </w:rPr>
      </w:pPr>
    </w:p>
    <w:p w14:paraId="76FD62EE" w14:textId="77777777" w:rsidR="00BA4B8D" w:rsidRDefault="00BA4B8D" w:rsidP="00BA4B8D">
      <w:pPr>
        <w:spacing w:beforeAutospacing="1" w:afterAutospacing="1"/>
        <w:rPr>
          <w:rFonts w:ascii="Times New Roman" w:hAnsi="Times New Roman"/>
          <w:sz w:val="24"/>
          <w:szCs w:val="24"/>
          <w:rtl/>
          <w:lang w:bidi="ar-EG"/>
        </w:rPr>
      </w:pPr>
    </w:p>
    <w:p w14:paraId="71C949C1" w14:textId="77777777" w:rsidR="00BA4B8D" w:rsidRDefault="00BA4B8D" w:rsidP="00BA4B8D">
      <w:pPr>
        <w:spacing w:beforeAutospacing="1" w:afterAutospacing="1"/>
        <w:rPr>
          <w:rFonts w:ascii="Times New Roman" w:hAnsi="Times New Roman"/>
          <w:sz w:val="24"/>
          <w:szCs w:val="24"/>
          <w:rtl/>
          <w:lang w:bidi="ar-EG"/>
        </w:rPr>
      </w:pPr>
    </w:p>
    <w:p w14:paraId="521F76B6" w14:textId="77777777" w:rsidR="00BA4B8D" w:rsidRDefault="00BA4B8D" w:rsidP="00BA4B8D">
      <w:pPr>
        <w:spacing w:beforeAutospacing="1" w:afterAutospacing="1"/>
        <w:rPr>
          <w:rFonts w:ascii="Times New Roman" w:hAnsi="Times New Roman"/>
          <w:sz w:val="24"/>
          <w:szCs w:val="24"/>
          <w:rtl/>
          <w:lang w:bidi="ar-EG"/>
        </w:rPr>
      </w:pPr>
    </w:p>
    <w:p w14:paraId="1C19F8DD" w14:textId="77777777" w:rsidR="00BA4B8D" w:rsidRDefault="00BA4B8D" w:rsidP="00BA4B8D">
      <w:pPr>
        <w:spacing w:beforeAutospacing="1" w:afterAutospacing="1"/>
        <w:rPr>
          <w:rFonts w:ascii="Times New Roman" w:hAnsi="Times New Roman"/>
          <w:sz w:val="24"/>
          <w:szCs w:val="24"/>
          <w:lang w:bidi="ar-EG"/>
        </w:rPr>
      </w:pPr>
    </w:p>
    <w:p w14:paraId="493AAE87" w14:textId="47D4F8BE" w:rsidR="00F346DB" w:rsidRDefault="00F346DB" w:rsidP="4694D8EF">
      <w:pPr>
        <w:spacing w:beforeAutospacing="1" w:afterAutospacing="1"/>
        <w:rPr>
          <w:rFonts w:ascii="Times New Roman" w:hAnsi="Times New Roman"/>
          <w:sz w:val="24"/>
          <w:szCs w:val="24"/>
        </w:rPr>
      </w:pPr>
    </w:p>
    <w:p w14:paraId="2DF41CEC" w14:textId="0EE32D1A" w:rsidR="00F346DB" w:rsidRDefault="00F346DB" w:rsidP="4694D8EF">
      <w:pPr>
        <w:spacing w:beforeAutospacing="1" w:afterAutospacing="1"/>
        <w:rPr>
          <w:rFonts w:ascii="Times New Roman" w:hAnsi="Times New Roman"/>
          <w:sz w:val="24"/>
          <w:szCs w:val="24"/>
        </w:rPr>
      </w:pPr>
    </w:p>
    <w:p w14:paraId="097A8266" w14:textId="312ECAA6" w:rsidR="00F346DB" w:rsidRDefault="00F346DB" w:rsidP="4694D8EF">
      <w:pPr>
        <w:spacing w:beforeAutospacing="1" w:afterAutospacing="1"/>
        <w:rPr>
          <w:rFonts w:ascii="Times New Roman" w:hAnsi="Times New Roman"/>
          <w:sz w:val="24"/>
          <w:szCs w:val="24"/>
        </w:rPr>
      </w:pPr>
    </w:p>
    <w:p w14:paraId="68BBA224" w14:textId="505BEBB3" w:rsidR="00F346DB" w:rsidRDefault="00F346DB" w:rsidP="4694D8EF">
      <w:pPr>
        <w:spacing w:beforeAutospacing="1" w:afterAutospacing="1"/>
        <w:rPr>
          <w:rFonts w:ascii="Times New Roman" w:hAnsi="Times New Roman"/>
          <w:sz w:val="24"/>
          <w:szCs w:val="24"/>
        </w:rPr>
      </w:pPr>
    </w:p>
    <w:p w14:paraId="21CC10C5" w14:textId="5E1B5212" w:rsidR="00F346DB" w:rsidRDefault="00F346DB" w:rsidP="4694D8EF"/>
    <w:p w14:paraId="3CB648E9" w14:textId="2B6CFA79" w:rsidR="00F346DB" w:rsidRPr="00BA4B8D" w:rsidRDefault="1B3E644D" w:rsidP="00BA4B8D">
      <w:pPr>
        <w:pStyle w:val="3"/>
        <w:spacing w:beforeAutospacing="1" w:afterAutospacing="1"/>
        <w:rPr>
          <w:b/>
          <w:bCs/>
          <w:color w:val="auto"/>
          <w:sz w:val="36"/>
          <w:szCs w:val="36"/>
          <w:rtl/>
          <w:lang w:bidi="ar-EG"/>
        </w:rPr>
      </w:pPr>
      <w:r w:rsidRPr="4694D8EF">
        <w:rPr>
          <w:rStyle w:val="a9"/>
          <w:color w:val="auto"/>
          <w:sz w:val="36"/>
          <w:szCs w:val="36"/>
        </w:rPr>
        <w:lastRenderedPageBreak/>
        <w:t>4.</w:t>
      </w:r>
      <w:r w:rsidR="6F9EBB55" w:rsidRPr="4694D8EF">
        <w:rPr>
          <w:rStyle w:val="a9"/>
          <w:color w:val="auto"/>
          <w:sz w:val="36"/>
          <w:szCs w:val="36"/>
        </w:rPr>
        <w:t xml:space="preserve">5 </w:t>
      </w:r>
      <w:r w:rsidRPr="4694D8EF">
        <w:rPr>
          <w:rStyle w:val="a9"/>
          <w:color w:val="auto"/>
          <w:sz w:val="36"/>
          <w:szCs w:val="36"/>
        </w:rPr>
        <w:t>Summary</w:t>
      </w:r>
    </w:p>
    <w:p w14:paraId="382AD2F8" w14:textId="77777777" w:rsidR="00F346DB" w:rsidRDefault="00F346DB" w:rsidP="00F346DB">
      <w:pPr>
        <w:pStyle w:val="ae"/>
      </w:pPr>
      <w:r>
        <w:rPr>
          <w:rStyle w:val="a9"/>
        </w:rPr>
        <w:t>• Context Diagram:</w:t>
      </w:r>
      <w:r>
        <w:br/>
        <w:t xml:space="preserve">A Context Diagram is a visual representation that provides an overview of a system and how it interacts with external entities like users, other systems, and external services. It is one of the simplest forms of data flow diagrams, focusing only on the high-level relationships and flow of information without delving into the internal workings of the system. Here’s a detailed breakdown of a context diagram for a </w:t>
      </w:r>
      <w:r>
        <w:rPr>
          <w:rStyle w:val="a9"/>
        </w:rPr>
        <w:t>Hotel Booking and Management System</w:t>
      </w:r>
      <w:r>
        <w:t>:</w:t>
      </w:r>
    </w:p>
    <w:p w14:paraId="0C178E9E" w14:textId="0ED1B2AD" w:rsidR="00F346DB" w:rsidRDefault="00F346DB" w:rsidP="00F346DB"/>
    <w:p w14:paraId="2DD50F0E" w14:textId="77777777" w:rsidR="00F346DB" w:rsidRDefault="00F346DB" w:rsidP="00F346DB">
      <w:pPr>
        <w:pStyle w:val="ae"/>
      </w:pPr>
      <w:r>
        <w:rPr>
          <w:rStyle w:val="a9"/>
        </w:rPr>
        <w:t>• Entity Relationship Diagram (ERD):</w:t>
      </w:r>
      <w:r>
        <w:br/>
        <w:t xml:space="preserve">An Entity-Relationship Diagram (ERD) is a data modeling tool used to visually represent the relationships between different entities in a system. In a Hotel Booking and Management System, an ERD would display how key entities like </w:t>
      </w:r>
      <w:r>
        <w:rPr>
          <w:rStyle w:val="a9"/>
        </w:rPr>
        <w:t>rooms, guests, bookings, employees, and payments</w:t>
      </w:r>
      <w:r>
        <w:t xml:space="preserve"> are connected. Here’s a breakdown of what an ERD for a </w:t>
      </w:r>
      <w:r>
        <w:rPr>
          <w:rStyle w:val="a9"/>
        </w:rPr>
        <w:t>hotel booking system</w:t>
      </w:r>
      <w:r>
        <w:t xml:space="preserve"> might look like:</w:t>
      </w:r>
    </w:p>
    <w:p w14:paraId="3C0395D3" w14:textId="1DC04B99" w:rsidR="00F346DB" w:rsidRDefault="00F346DB" w:rsidP="00F346DB"/>
    <w:p w14:paraId="5C14C5E9" w14:textId="77777777" w:rsidR="00F346DB" w:rsidRDefault="00F346DB" w:rsidP="00F346DB">
      <w:pPr>
        <w:pStyle w:val="ae"/>
      </w:pPr>
      <w:r>
        <w:rPr>
          <w:rStyle w:val="a9"/>
        </w:rPr>
        <w:t>• Graphical User Interface (GUI):</w:t>
      </w:r>
      <w:r>
        <w:br/>
        <w:t>When designing the user interface for a hotel purchase, several elements should be essential:</w:t>
      </w:r>
    </w:p>
    <w:p w14:paraId="3EAE8545" w14:textId="77777777" w:rsidR="00F346DB" w:rsidRDefault="00F346DB" w:rsidP="00133EBE">
      <w:pPr>
        <w:pStyle w:val="ae"/>
        <w:numPr>
          <w:ilvl w:val="0"/>
          <w:numId w:val="60"/>
        </w:numPr>
      </w:pPr>
      <w:r>
        <w:rPr>
          <w:rStyle w:val="a9"/>
        </w:rPr>
        <w:t>Simplicity and clarity:</w:t>
      </w:r>
    </w:p>
    <w:p w14:paraId="0E34E4D2" w14:textId="77777777" w:rsidR="00F346DB" w:rsidRDefault="00F346DB" w:rsidP="00133EBE">
      <w:pPr>
        <w:numPr>
          <w:ilvl w:val="1"/>
          <w:numId w:val="60"/>
        </w:numPr>
        <w:spacing w:before="100" w:beforeAutospacing="1" w:after="100" w:afterAutospacing="1"/>
      </w:pPr>
      <w:r>
        <w:t>The interface should be easy to use, with a simple design and creative structure for users.</w:t>
      </w:r>
    </w:p>
    <w:p w14:paraId="3D05CA4E" w14:textId="77777777" w:rsidR="00F346DB" w:rsidRDefault="00F346DB" w:rsidP="00133EBE">
      <w:pPr>
        <w:pStyle w:val="ae"/>
        <w:numPr>
          <w:ilvl w:val="0"/>
          <w:numId w:val="60"/>
        </w:numPr>
      </w:pPr>
      <w:r>
        <w:rPr>
          <w:rStyle w:val="a9"/>
        </w:rPr>
        <w:t>Home Page:</w:t>
      </w:r>
    </w:p>
    <w:p w14:paraId="054CE2C7" w14:textId="77777777" w:rsidR="00F346DB" w:rsidRDefault="00F346DB" w:rsidP="00133EBE">
      <w:pPr>
        <w:numPr>
          <w:ilvl w:val="1"/>
          <w:numId w:val="60"/>
        </w:numPr>
        <w:spacing w:before="100" w:beforeAutospacing="1" w:after="100" w:afterAutospacing="1"/>
      </w:pPr>
      <w:r>
        <w:t>It must include hotel search options, arrival and reception times, and the number of guests.</w:t>
      </w:r>
    </w:p>
    <w:p w14:paraId="18D36BC8" w14:textId="77777777" w:rsidR="00F346DB" w:rsidRDefault="00F346DB" w:rsidP="00133EBE">
      <w:pPr>
        <w:pStyle w:val="ae"/>
        <w:numPr>
          <w:ilvl w:val="0"/>
          <w:numId w:val="60"/>
        </w:numPr>
      </w:pPr>
      <w:r>
        <w:rPr>
          <w:rStyle w:val="a9"/>
        </w:rPr>
        <w:t>Search Results:</w:t>
      </w:r>
    </w:p>
    <w:p w14:paraId="16A56353" w14:textId="77777777" w:rsidR="00F346DB" w:rsidRDefault="00F346DB" w:rsidP="00133EBE">
      <w:pPr>
        <w:numPr>
          <w:ilvl w:val="1"/>
          <w:numId w:val="60"/>
        </w:numPr>
        <w:spacing w:before="100" w:beforeAutospacing="1" w:after="100" w:afterAutospacing="1"/>
      </w:pPr>
      <w:r>
        <w:t>Display available hotels with basic information such as photos, price, and ratings, with the ability to sort and filter.</w:t>
      </w:r>
    </w:p>
    <w:p w14:paraId="1F2E038F" w14:textId="77777777" w:rsidR="00F346DB" w:rsidRDefault="00F346DB" w:rsidP="00133EBE">
      <w:pPr>
        <w:pStyle w:val="ae"/>
        <w:numPr>
          <w:ilvl w:val="0"/>
          <w:numId w:val="60"/>
        </w:numPr>
      </w:pPr>
      <w:r>
        <w:rPr>
          <w:rStyle w:val="a9"/>
        </w:rPr>
        <w:t>Booking Process:</w:t>
      </w:r>
    </w:p>
    <w:p w14:paraId="50262F02" w14:textId="77777777" w:rsidR="00F346DB" w:rsidRDefault="00F346DB" w:rsidP="00133EBE">
      <w:pPr>
        <w:numPr>
          <w:ilvl w:val="1"/>
          <w:numId w:val="60"/>
        </w:numPr>
        <w:spacing w:before="100" w:beforeAutospacing="1" w:after="100" w:afterAutospacing="1"/>
      </w:pPr>
      <w:r>
        <w:t>Clearly designed booking steps, from room selection to entering payment information, with clear confirmation after completion.</w:t>
      </w:r>
    </w:p>
    <w:p w14:paraId="6F11FA8C" w14:textId="77777777" w:rsidR="00F346DB" w:rsidRDefault="00F346DB" w:rsidP="00133EBE">
      <w:pPr>
        <w:pStyle w:val="ae"/>
        <w:numPr>
          <w:ilvl w:val="0"/>
          <w:numId w:val="60"/>
        </w:numPr>
      </w:pPr>
      <w:r>
        <w:rPr>
          <w:rStyle w:val="a9"/>
        </w:rPr>
        <w:t>Hotel Details Page:</w:t>
      </w:r>
    </w:p>
    <w:p w14:paraId="42D240CD" w14:textId="77777777" w:rsidR="00F346DB" w:rsidRDefault="00F346DB" w:rsidP="00133EBE">
      <w:pPr>
        <w:numPr>
          <w:ilvl w:val="1"/>
          <w:numId w:val="60"/>
        </w:numPr>
        <w:spacing w:before="100" w:beforeAutospacing="1" w:after="100" w:afterAutospacing="1"/>
      </w:pPr>
      <w:r>
        <w:t>It includes comprehensive information about the hotel, such as available services, location, and guests’ opinions, in addition to the reservation button.</w:t>
      </w:r>
    </w:p>
    <w:p w14:paraId="576FC748" w14:textId="77777777" w:rsidR="00F346DB" w:rsidRDefault="00F346DB" w:rsidP="00133EBE">
      <w:pPr>
        <w:pStyle w:val="ae"/>
        <w:numPr>
          <w:ilvl w:val="0"/>
          <w:numId w:val="60"/>
        </w:numPr>
      </w:pPr>
      <w:r>
        <w:rPr>
          <w:rStyle w:val="a9"/>
        </w:rPr>
        <w:t>Customer Support:</w:t>
      </w:r>
    </w:p>
    <w:p w14:paraId="05383077" w14:textId="77777777" w:rsidR="00F346DB" w:rsidRDefault="00F346DB" w:rsidP="00133EBE">
      <w:pPr>
        <w:numPr>
          <w:ilvl w:val="1"/>
          <w:numId w:val="60"/>
        </w:numPr>
        <w:spacing w:before="100" w:beforeAutospacing="1" w:after="100" w:afterAutospacing="1"/>
      </w:pPr>
      <w:r>
        <w:t>Providing a way to contact customer service, such as live chat or phone number.</w:t>
      </w:r>
    </w:p>
    <w:p w14:paraId="30015E60" w14:textId="77777777" w:rsidR="00F346DB" w:rsidRDefault="00F346DB" w:rsidP="00133EBE">
      <w:pPr>
        <w:pStyle w:val="ae"/>
        <w:numPr>
          <w:ilvl w:val="0"/>
          <w:numId w:val="60"/>
        </w:numPr>
      </w:pPr>
      <w:r>
        <w:rPr>
          <w:rStyle w:val="a9"/>
        </w:rPr>
        <w:t>Comfortable User Experience:</w:t>
      </w:r>
    </w:p>
    <w:p w14:paraId="3254BC2F" w14:textId="44161D75" w:rsidR="00EC6060" w:rsidRDefault="1B3E644D" w:rsidP="00133EBE">
      <w:pPr>
        <w:numPr>
          <w:ilvl w:val="1"/>
          <w:numId w:val="60"/>
        </w:numPr>
        <w:spacing w:before="100" w:beforeAutospacing="1" w:after="100" w:afterAutospacing="1"/>
      </w:pPr>
      <w:r>
        <w:t>Ensuring that everything works smoothly on various devices, whether phones or computers.</w:t>
      </w:r>
      <w:r w:rsidR="719E13FD">
        <w:t xml:space="preserve"> </w:t>
      </w:r>
    </w:p>
    <w:p w14:paraId="1F74ED85" w14:textId="77777777" w:rsidR="00BA4B8D" w:rsidRPr="00CE1E3D" w:rsidRDefault="00BA4B8D" w:rsidP="00BA4B8D">
      <w:pPr>
        <w:spacing w:before="100" w:beforeAutospacing="1" w:after="100" w:afterAutospacing="1"/>
      </w:pPr>
    </w:p>
    <w:p w14:paraId="1A3D900F" w14:textId="0AE00789" w:rsidR="4694D8EF" w:rsidRDefault="4694D8EF" w:rsidP="4694D8EF">
      <w:pPr>
        <w:spacing w:beforeAutospacing="1" w:afterAutospacing="1"/>
      </w:pPr>
    </w:p>
    <w:p w14:paraId="6BB457A4" w14:textId="453006BD" w:rsidR="7A221271" w:rsidRDefault="7A221271" w:rsidP="4694D8EF">
      <w:pPr>
        <w:spacing w:beforeAutospacing="1" w:afterAutospacing="1"/>
        <w:rPr>
          <w:sz w:val="32"/>
          <w:szCs w:val="32"/>
        </w:rPr>
      </w:pPr>
      <w:r w:rsidRPr="4694D8EF">
        <w:rPr>
          <w:sz w:val="32"/>
          <w:szCs w:val="32"/>
        </w:rPr>
        <w:lastRenderedPageBreak/>
        <w:t xml:space="preserve">CHAPTER FIVE: SYSTEM IMPLEMENTATION </w:t>
      </w:r>
    </w:p>
    <w:p w14:paraId="65B7F275" w14:textId="7F8658D0" w:rsidR="7A221271" w:rsidRDefault="7A221271" w:rsidP="4694D8EF">
      <w:pPr>
        <w:spacing w:beforeAutospacing="1" w:afterAutospacing="1"/>
        <w:rPr>
          <w:sz w:val="28"/>
          <w:szCs w:val="28"/>
        </w:rPr>
      </w:pPr>
      <w:r w:rsidRPr="4694D8EF">
        <w:rPr>
          <w:sz w:val="28"/>
          <w:szCs w:val="28"/>
        </w:rPr>
        <w:t xml:space="preserve">5.1 Introduction </w:t>
      </w:r>
    </w:p>
    <w:p w14:paraId="575970EC" w14:textId="668AF2FC" w:rsidR="7A221271" w:rsidRDefault="7A221271" w:rsidP="4694D8EF">
      <w:pPr>
        <w:spacing w:beforeAutospacing="1" w:afterAutospacing="1"/>
        <w:rPr>
          <w:sz w:val="28"/>
          <w:szCs w:val="28"/>
        </w:rPr>
      </w:pPr>
      <w:r w:rsidRPr="4694D8EF">
        <w:rPr>
          <w:sz w:val="28"/>
          <w:szCs w:val="28"/>
        </w:rPr>
        <w:t xml:space="preserve">5.2 Database Implementation </w:t>
      </w:r>
    </w:p>
    <w:p w14:paraId="5B86DFD5" w14:textId="463F94C7" w:rsidR="7A221271" w:rsidRDefault="7A221271" w:rsidP="4694D8EF">
      <w:pPr>
        <w:spacing w:beforeAutospacing="1" w:afterAutospacing="1"/>
        <w:rPr>
          <w:sz w:val="28"/>
          <w:szCs w:val="28"/>
        </w:rPr>
      </w:pPr>
      <w:r w:rsidRPr="4694D8EF">
        <w:rPr>
          <w:sz w:val="28"/>
          <w:szCs w:val="28"/>
        </w:rPr>
        <w:t xml:space="preserve">5.3 Graphical User Interface Implementation </w:t>
      </w:r>
    </w:p>
    <w:p w14:paraId="422B42D6" w14:textId="5B3D1FCF" w:rsidR="7A221271" w:rsidRDefault="7A221271" w:rsidP="4694D8EF">
      <w:pPr>
        <w:spacing w:beforeAutospacing="1" w:afterAutospacing="1"/>
        <w:rPr>
          <w:sz w:val="28"/>
          <w:szCs w:val="28"/>
        </w:rPr>
      </w:pPr>
      <w:r w:rsidRPr="4694D8EF">
        <w:rPr>
          <w:sz w:val="28"/>
          <w:szCs w:val="28"/>
        </w:rPr>
        <w:t xml:space="preserve">5.4 Other Components Implementation </w:t>
      </w:r>
    </w:p>
    <w:p w14:paraId="32E44C72" w14:textId="1063693D" w:rsidR="7A221271" w:rsidRDefault="7A221271" w:rsidP="4694D8EF">
      <w:pPr>
        <w:spacing w:beforeAutospacing="1" w:afterAutospacing="1"/>
        <w:rPr>
          <w:sz w:val="28"/>
          <w:szCs w:val="28"/>
        </w:rPr>
      </w:pPr>
      <w:r w:rsidRPr="4694D8EF">
        <w:rPr>
          <w:sz w:val="28"/>
          <w:szCs w:val="28"/>
        </w:rPr>
        <w:t>5.5 Summary</w:t>
      </w:r>
    </w:p>
    <w:p w14:paraId="65520724" w14:textId="397357C6" w:rsidR="4694D8EF" w:rsidRDefault="4694D8EF" w:rsidP="4694D8EF">
      <w:pPr>
        <w:spacing w:beforeAutospacing="1" w:afterAutospacing="1"/>
        <w:rPr>
          <w:sz w:val="28"/>
          <w:szCs w:val="28"/>
        </w:rPr>
      </w:pPr>
    </w:p>
    <w:p w14:paraId="26F73F60" w14:textId="6405330D" w:rsidR="4694D8EF" w:rsidRDefault="4694D8EF" w:rsidP="4694D8EF">
      <w:pPr>
        <w:spacing w:beforeAutospacing="1" w:afterAutospacing="1"/>
        <w:rPr>
          <w:sz w:val="28"/>
          <w:szCs w:val="28"/>
        </w:rPr>
      </w:pPr>
    </w:p>
    <w:p w14:paraId="438A9068" w14:textId="31F31BBE" w:rsidR="4694D8EF" w:rsidRDefault="4694D8EF" w:rsidP="4694D8EF">
      <w:pPr>
        <w:spacing w:beforeAutospacing="1" w:afterAutospacing="1"/>
        <w:rPr>
          <w:sz w:val="28"/>
          <w:szCs w:val="28"/>
        </w:rPr>
      </w:pPr>
    </w:p>
    <w:p w14:paraId="1E57FAEC" w14:textId="598B0CD8" w:rsidR="4694D8EF" w:rsidRDefault="4694D8EF" w:rsidP="4694D8EF">
      <w:pPr>
        <w:spacing w:beforeAutospacing="1" w:afterAutospacing="1"/>
        <w:rPr>
          <w:sz w:val="28"/>
          <w:szCs w:val="28"/>
        </w:rPr>
      </w:pPr>
    </w:p>
    <w:p w14:paraId="3D9B0BF0" w14:textId="6AAA1548" w:rsidR="4694D8EF" w:rsidRDefault="4694D8EF" w:rsidP="4694D8EF">
      <w:pPr>
        <w:spacing w:beforeAutospacing="1" w:afterAutospacing="1"/>
        <w:rPr>
          <w:sz w:val="28"/>
          <w:szCs w:val="28"/>
        </w:rPr>
      </w:pPr>
    </w:p>
    <w:p w14:paraId="50BAE9B1" w14:textId="2751DE47" w:rsidR="4694D8EF" w:rsidRDefault="4694D8EF" w:rsidP="4694D8EF">
      <w:pPr>
        <w:spacing w:beforeAutospacing="1" w:afterAutospacing="1"/>
      </w:pPr>
    </w:p>
    <w:p w14:paraId="08BB5D7F" w14:textId="0C70212E" w:rsidR="4694D8EF" w:rsidRDefault="4694D8EF" w:rsidP="4694D8EF">
      <w:pPr>
        <w:spacing w:beforeAutospacing="1" w:afterAutospacing="1"/>
      </w:pPr>
    </w:p>
    <w:p w14:paraId="35752D22" w14:textId="6069CAAC" w:rsidR="4694D8EF" w:rsidRDefault="4694D8EF" w:rsidP="4694D8EF">
      <w:pPr>
        <w:spacing w:beforeAutospacing="1" w:afterAutospacing="1"/>
      </w:pPr>
    </w:p>
    <w:p w14:paraId="0041539A" w14:textId="6504DCFF" w:rsidR="4694D8EF" w:rsidRDefault="4694D8EF" w:rsidP="4694D8EF">
      <w:pPr>
        <w:spacing w:beforeAutospacing="1" w:afterAutospacing="1"/>
      </w:pPr>
    </w:p>
    <w:p w14:paraId="05E8CADF" w14:textId="21FD0691" w:rsidR="4694D8EF" w:rsidRDefault="4694D8EF" w:rsidP="4694D8EF">
      <w:pPr>
        <w:spacing w:beforeAutospacing="1" w:afterAutospacing="1"/>
      </w:pPr>
    </w:p>
    <w:p w14:paraId="23ED0F89" w14:textId="53ABE2EA" w:rsidR="4694D8EF" w:rsidRDefault="4694D8EF" w:rsidP="4694D8EF">
      <w:pPr>
        <w:spacing w:beforeAutospacing="1" w:afterAutospacing="1"/>
      </w:pPr>
    </w:p>
    <w:p w14:paraId="4B7CB764" w14:textId="4B0FF834" w:rsidR="4694D8EF" w:rsidRDefault="4694D8EF" w:rsidP="4694D8EF">
      <w:pPr>
        <w:spacing w:beforeAutospacing="1" w:afterAutospacing="1"/>
        <w:rPr>
          <w:rtl/>
        </w:rPr>
      </w:pPr>
    </w:p>
    <w:p w14:paraId="63C8BCE3" w14:textId="77777777" w:rsidR="00BA4B8D" w:rsidRDefault="00BA4B8D" w:rsidP="4694D8EF">
      <w:pPr>
        <w:spacing w:beforeAutospacing="1" w:afterAutospacing="1"/>
      </w:pPr>
    </w:p>
    <w:p w14:paraId="0CDF0B94" w14:textId="10F301C1" w:rsidR="510FC4FA" w:rsidRDefault="510FC4FA" w:rsidP="4694D8EF">
      <w:pPr>
        <w:pStyle w:val="4"/>
        <w:spacing w:beforeAutospacing="1" w:afterAutospacing="1"/>
        <w:rPr>
          <w:rFonts w:ascii="Calibri" w:eastAsia="Calibri" w:hAnsi="Calibri" w:cs="Calibri"/>
          <w:b/>
          <w:bCs/>
          <w:sz w:val="28"/>
          <w:szCs w:val="28"/>
        </w:rPr>
      </w:pPr>
      <w:r w:rsidRPr="4694D8EF">
        <w:rPr>
          <w:rFonts w:ascii="Calibri" w:eastAsia="Calibri" w:hAnsi="Calibri" w:cs="Calibri"/>
          <w:b/>
          <w:bCs/>
          <w:sz w:val="28"/>
          <w:szCs w:val="28"/>
        </w:rPr>
        <w:lastRenderedPageBreak/>
        <w:t>5.1 Introduction</w:t>
      </w:r>
    </w:p>
    <w:p w14:paraId="371AABA6" w14:textId="747EE8C4" w:rsidR="510FC4FA" w:rsidRDefault="510FC4FA" w:rsidP="4694D8EF">
      <w:pPr>
        <w:spacing w:before="240" w:after="240"/>
        <w:rPr>
          <w:rFonts w:ascii="Calibri" w:eastAsia="Calibri" w:hAnsi="Calibri" w:cs="Calibri"/>
          <w:sz w:val="24"/>
          <w:szCs w:val="24"/>
        </w:rPr>
      </w:pPr>
      <w:r w:rsidRPr="4694D8EF">
        <w:rPr>
          <w:rFonts w:ascii="Calibri" w:eastAsia="Calibri" w:hAnsi="Calibri" w:cs="Calibri"/>
          <w:sz w:val="24"/>
          <w:szCs w:val="24"/>
        </w:rPr>
        <w:t xml:space="preserve">This chapter presents the implementation of the system's components, providing an in-depth technical description of how the hotel and event booking platform was developed. The system architecture is based on the MERN stack: </w:t>
      </w:r>
      <w:proofErr w:type="spellStart"/>
      <w:r w:rsidRPr="4694D8EF">
        <w:rPr>
          <w:rFonts w:ascii="Calibri" w:eastAsia="Calibri" w:hAnsi="Calibri" w:cs="Calibri"/>
          <w:b/>
          <w:bCs/>
          <w:sz w:val="24"/>
          <w:szCs w:val="24"/>
        </w:rPr>
        <w:t>MongoDB</w:t>
      </w:r>
      <w:proofErr w:type="spellEnd"/>
      <w:r w:rsidRPr="4694D8EF">
        <w:rPr>
          <w:rFonts w:ascii="Calibri" w:eastAsia="Calibri" w:hAnsi="Calibri" w:cs="Calibri"/>
          <w:sz w:val="24"/>
          <w:szCs w:val="24"/>
        </w:rPr>
        <w:t xml:space="preserve">, </w:t>
      </w:r>
      <w:r w:rsidRPr="4694D8EF">
        <w:rPr>
          <w:rFonts w:ascii="Calibri" w:eastAsia="Calibri" w:hAnsi="Calibri" w:cs="Calibri"/>
          <w:b/>
          <w:bCs/>
          <w:sz w:val="24"/>
          <w:szCs w:val="24"/>
        </w:rPr>
        <w:t>Express.js</w:t>
      </w:r>
      <w:r w:rsidRPr="4694D8EF">
        <w:rPr>
          <w:rFonts w:ascii="Calibri" w:eastAsia="Calibri" w:hAnsi="Calibri" w:cs="Calibri"/>
          <w:sz w:val="24"/>
          <w:szCs w:val="24"/>
        </w:rPr>
        <w:t xml:space="preserve">, </w:t>
      </w:r>
      <w:r w:rsidRPr="4694D8EF">
        <w:rPr>
          <w:rFonts w:ascii="Calibri" w:eastAsia="Calibri" w:hAnsi="Calibri" w:cs="Calibri"/>
          <w:b/>
          <w:bCs/>
          <w:sz w:val="24"/>
          <w:szCs w:val="24"/>
        </w:rPr>
        <w:t>React.js</w:t>
      </w:r>
      <w:r w:rsidRPr="4694D8EF">
        <w:rPr>
          <w:rFonts w:ascii="Calibri" w:eastAsia="Calibri" w:hAnsi="Calibri" w:cs="Calibri"/>
          <w:sz w:val="24"/>
          <w:szCs w:val="24"/>
        </w:rPr>
        <w:t xml:space="preserve">, and </w:t>
      </w:r>
      <w:r w:rsidRPr="4694D8EF">
        <w:rPr>
          <w:rFonts w:ascii="Calibri" w:eastAsia="Calibri" w:hAnsi="Calibri" w:cs="Calibri"/>
          <w:b/>
          <w:bCs/>
          <w:sz w:val="24"/>
          <w:szCs w:val="24"/>
        </w:rPr>
        <w:t>Node.js</w:t>
      </w:r>
      <w:r w:rsidRPr="4694D8EF">
        <w:rPr>
          <w:rFonts w:ascii="Calibri" w:eastAsia="Calibri" w:hAnsi="Calibri" w:cs="Calibri"/>
          <w:sz w:val="24"/>
          <w:szCs w:val="24"/>
        </w:rPr>
        <w:t>. Each section discusses a major subsystem: the database, the graphical user interface, and the backend logic. Additional features such as authentication, filtering, recommendation generation, and booking processes are also detailed</w:t>
      </w:r>
    </w:p>
    <w:p w14:paraId="54277C42" w14:textId="662BEDCA" w:rsidR="4694D8EF" w:rsidRDefault="4694D8EF" w:rsidP="4694D8EF">
      <w:pPr>
        <w:pStyle w:val="4"/>
        <w:spacing w:before="240" w:after="240"/>
        <w:rPr>
          <w:rFonts w:ascii="Calibri" w:eastAsia="Calibri" w:hAnsi="Calibri" w:cs="Calibri"/>
          <w:sz w:val="28"/>
          <w:szCs w:val="28"/>
        </w:rPr>
      </w:pPr>
    </w:p>
    <w:p w14:paraId="2DE3CE85" w14:textId="08FE0F3E" w:rsidR="37EF385C" w:rsidRDefault="37EF385C" w:rsidP="4694D8EF">
      <w:pPr>
        <w:pStyle w:val="4"/>
        <w:spacing w:before="319" w:after="319"/>
      </w:pPr>
      <w:r w:rsidRPr="4694D8EF">
        <w:rPr>
          <w:rFonts w:ascii="Calibri" w:eastAsia="Calibri" w:hAnsi="Calibri" w:cs="Calibri"/>
          <w:b/>
          <w:bCs/>
          <w:sz w:val="24"/>
          <w:szCs w:val="24"/>
        </w:rPr>
        <w:t>5.2 Database Implementation</w:t>
      </w:r>
    </w:p>
    <w:p w14:paraId="3EAFE620" w14:textId="5B2BA2B9" w:rsidR="37EF385C" w:rsidRDefault="37EF385C" w:rsidP="4694D8EF">
      <w:pPr>
        <w:spacing w:before="240" w:after="240"/>
      </w:pPr>
      <w:r w:rsidRPr="4694D8EF">
        <w:rPr>
          <w:rFonts w:ascii="Calibri" w:eastAsia="Calibri" w:hAnsi="Calibri" w:cs="Calibri"/>
          <w:sz w:val="24"/>
          <w:szCs w:val="24"/>
        </w:rPr>
        <w:t xml:space="preserve">The system uses </w:t>
      </w:r>
      <w:proofErr w:type="spellStart"/>
      <w:r w:rsidRPr="4694D8EF">
        <w:rPr>
          <w:rFonts w:ascii="Calibri" w:eastAsia="Calibri" w:hAnsi="Calibri" w:cs="Calibri"/>
          <w:b/>
          <w:bCs/>
          <w:sz w:val="24"/>
          <w:szCs w:val="24"/>
        </w:rPr>
        <w:t>MongoDB</w:t>
      </w:r>
      <w:proofErr w:type="spellEnd"/>
      <w:r w:rsidRPr="4694D8EF">
        <w:rPr>
          <w:rFonts w:ascii="Calibri" w:eastAsia="Calibri" w:hAnsi="Calibri" w:cs="Calibri"/>
          <w:sz w:val="24"/>
          <w:szCs w:val="24"/>
        </w:rPr>
        <w:t xml:space="preserve">, a flexible </w:t>
      </w:r>
      <w:proofErr w:type="spellStart"/>
      <w:r w:rsidRPr="4694D8EF">
        <w:rPr>
          <w:rFonts w:ascii="Calibri" w:eastAsia="Calibri" w:hAnsi="Calibri" w:cs="Calibri"/>
          <w:sz w:val="24"/>
          <w:szCs w:val="24"/>
        </w:rPr>
        <w:t>NoSQL</w:t>
      </w:r>
      <w:proofErr w:type="spellEnd"/>
      <w:r w:rsidRPr="4694D8EF">
        <w:rPr>
          <w:rFonts w:ascii="Calibri" w:eastAsia="Calibri" w:hAnsi="Calibri" w:cs="Calibri"/>
          <w:sz w:val="24"/>
          <w:szCs w:val="24"/>
        </w:rPr>
        <w:t xml:space="preserve"> database, hosted on </w:t>
      </w:r>
      <w:proofErr w:type="spellStart"/>
      <w:r w:rsidRPr="4694D8EF">
        <w:rPr>
          <w:rFonts w:ascii="Calibri" w:eastAsia="Calibri" w:hAnsi="Calibri" w:cs="Calibri"/>
          <w:sz w:val="24"/>
          <w:szCs w:val="24"/>
        </w:rPr>
        <w:t>MongoDB</w:t>
      </w:r>
      <w:proofErr w:type="spellEnd"/>
      <w:r w:rsidRPr="4694D8EF">
        <w:rPr>
          <w:rFonts w:ascii="Calibri" w:eastAsia="Calibri" w:hAnsi="Calibri" w:cs="Calibri"/>
          <w:sz w:val="24"/>
          <w:szCs w:val="24"/>
        </w:rPr>
        <w:t xml:space="preserve"> Atlas. It stores and manages dynamic data structures efficiently and scales with ease.</w:t>
      </w:r>
    </w:p>
    <w:p w14:paraId="02D6CB05" w14:textId="64765BDA" w:rsidR="482C4B66" w:rsidRDefault="482C4B66" w:rsidP="4694D8EF">
      <w:pPr>
        <w:pStyle w:val="5"/>
        <w:spacing w:before="333" w:after="333"/>
        <w:rPr>
          <w:rFonts w:ascii="Calibri" w:eastAsia="Calibri" w:hAnsi="Calibri" w:cs="Calibri"/>
          <w:b/>
          <w:bCs/>
          <w:sz w:val="24"/>
          <w:szCs w:val="24"/>
        </w:rPr>
      </w:pPr>
      <w:r w:rsidRPr="4694D8EF">
        <w:rPr>
          <w:rFonts w:ascii="Calibri" w:eastAsia="Calibri" w:hAnsi="Calibri" w:cs="Calibri"/>
          <w:b/>
          <w:bCs/>
          <w:sz w:val="24"/>
          <w:szCs w:val="24"/>
        </w:rPr>
        <w:t>5.2.1 Database Collections and Structure</w:t>
      </w:r>
    </w:p>
    <w:p w14:paraId="091985BF" w14:textId="724CA612" w:rsidR="482C4B66" w:rsidRDefault="482C4B66" w:rsidP="4694D8EF">
      <w:pPr>
        <w:spacing w:before="240" w:after="240"/>
      </w:pPr>
      <w:r w:rsidRPr="4694D8EF">
        <w:rPr>
          <w:rFonts w:ascii="Calibri" w:eastAsia="Calibri" w:hAnsi="Calibri" w:cs="Calibri"/>
          <w:sz w:val="24"/>
          <w:szCs w:val="24"/>
        </w:rPr>
        <w:t>The database contains the following main collections:</w:t>
      </w:r>
    </w:p>
    <w:p w14:paraId="12AE5385" w14:textId="635E45E9" w:rsidR="482C4B66" w:rsidRPr="00BA4B8D" w:rsidRDefault="482C4B66" w:rsidP="00133EBE">
      <w:pPr>
        <w:pStyle w:val="a"/>
        <w:numPr>
          <w:ilvl w:val="0"/>
          <w:numId w:val="61"/>
        </w:numPr>
        <w:spacing w:before="240" w:after="240"/>
        <w:rPr>
          <w:rFonts w:ascii="Calibri" w:eastAsia="Calibri" w:hAnsi="Calibri" w:cs="Calibri"/>
          <w:sz w:val="24"/>
        </w:rPr>
      </w:pPr>
      <w:r w:rsidRPr="00BA4B8D">
        <w:rPr>
          <w:rFonts w:ascii="Calibri" w:eastAsia="Calibri" w:hAnsi="Calibri" w:cs="Calibri"/>
          <w:b/>
          <w:bCs/>
          <w:sz w:val="24"/>
        </w:rPr>
        <w:t>Users</w:t>
      </w:r>
      <w:r w:rsidRPr="00BA4B8D">
        <w:rPr>
          <w:rFonts w:ascii="Calibri" w:eastAsia="Calibri" w:hAnsi="Calibri" w:cs="Calibri"/>
          <w:sz w:val="24"/>
        </w:rPr>
        <w:t>: Stores user information (name, email, hashed password, role).</w:t>
      </w:r>
    </w:p>
    <w:p w14:paraId="51B0CD68" w14:textId="5DA78177" w:rsidR="482C4B66" w:rsidRPr="00BA4B8D" w:rsidRDefault="482C4B66" w:rsidP="00133EBE">
      <w:pPr>
        <w:pStyle w:val="a"/>
        <w:numPr>
          <w:ilvl w:val="0"/>
          <w:numId w:val="61"/>
        </w:numPr>
        <w:spacing w:before="240" w:after="240"/>
        <w:rPr>
          <w:rFonts w:ascii="Calibri" w:eastAsia="Calibri" w:hAnsi="Calibri" w:cs="Calibri"/>
          <w:sz w:val="24"/>
        </w:rPr>
      </w:pPr>
      <w:r w:rsidRPr="00BA4B8D">
        <w:rPr>
          <w:rFonts w:ascii="Calibri" w:eastAsia="Calibri" w:hAnsi="Calibri" w:cs="Calibri"/>
          <w:b/>
          <w:bCs/>
          <w:sz w:val="24"/>
        </w:rPr>
        <w:t>Rooms</w:t>
      </w:r>
      <w:r w:rsidRPr="00BA4B8D">
        <w:rPr>
          <w:rFonts w:ascii="Calibri" w:eastAsia="Calibri" w:hAnsi="Calibri" w:cs="Calibri"/>
          <w:sz w:val="24"/>
        </w:rPr>
        <w:t>: Includes room type, price, location, amenities (</w:t>
      </w:r>
      <w:proofErr w:type="spellStart"/>
      <w:r w:rsidRPr="00BA4B8D">
        <w:rPr>
          <w:rFonts w:ascii="Calibri" w:eastAsia="Calibri" w:hAnsi="Calibri" w:cs="Calibri"/>
          <w:sz w:val="24"/>
        </w:rPr>
        <w:t>WiFi</w:t>
      </w:r>
      <w:proofErr w:type="spellEnd"/>
      <w:r w:rsidRPr="00BA4B8D">
        <w:rPr>
          <w:rFonts w:ascii="Calibri" w:eastAsia="Calibri" w:hAnsi="Calibri" w:cs="Calibri"/>
          <w:sz w:val="24"/>
        </w:rPr>
        <w:t>, breakfast), and images.</w:t>
      </w:r>
    </w:p>
    <w:p w14:paraId="3953731D" w14:textId="4C208C1C" w:rsidR="482C4B66" w:rsidRPr="00BA4B8D" w:rsidRDefault="482C4B66" w:rsidP="00133EBE">
      <w:pPr>
        <w:pStyle w:val="a"/>
        <w:numPr>
          <w:ilvl w:val="0"/>
          <w:numId w:val="61"/>
        </w:numPr>
        <w:spacing w:before="240" w:after="240"/>
        <w:rPr>
          <w:rFonts w:ascii="Calibri" w:eastAsia="Calibri" w:hAnsi="Calibri" w:cs="Calibri"/>
          <w:sz w:val="24"/>
        </w:rPr>
      </w:pPr>
      <w:r w:rsidRPr="00BA4B8D">
        <w:rPr>
          <w:rFonts w:ascii="Calibri" w:eastAsia="Calibri" w:hAnsi="Calibri" w:cs="Calibri"/>
          <w:b/>
          <w:bCs/>
          <w:sz w:val="24"/>
        </w:rPr>
        <w:t>Events</w:t>
      </w:r>
      <w:r w:rsidRPr="00BA4B8D">
        <w:rPr>
          <w:rFonts w:ascii="Calibri" w:eastAsia="Calibri" w:hAnsi="Calibri" w:cs="Calibri"/>
          <w:sz w:val="24"/>
        </w:rPr>
        <w:t>: Contains event name, description, category, date, location, and ticket info.</w:t>
      </w:r>
    </w:p>
    <w:p w14:paraId="1847A397" w14:textId="58C162D2" w:rsidR="482C4B66" w:rsidRPr="00BA4B8D" w:rsidRDefault="482C4B66" w:rsidP="00133EBE">
      <w:pPr>
        <w:pStyle w:val="a"/>
        <w:numPr>
          <w:ilvl w:val="0"/>
          <w:numId w:val="61"/>
        </w:numPr>
        <w:spacing w:before="240" w:after="240"/>
        <w:rPr>
          <w:rFonts w:ascii="Calibri" w:eastAsia="Calibri" w:hAnsi="Calibri" w:cs="Calibri"/>
          <w:sz w:val="24"/>
        </w:rPr>
      </w:pPr>
      <w:r w:rsidRPr="00BA4B8D">
        <w:rPr>
          <w:rFonts w:ascii="Calibri" w:eastAsia="Calibri" w:hAnsi="Calibri" w:cs="Calibri"/>
          <w:b/>
          <w:bCs/>
          <w:sz w:val="24"/>
        </w:rPr>
        <w:t>Bookings</w:t>
      </w:r>
      <w:r w:rsidRPr="00BA4B8D">
        <w:rPr>
          <w:rFonts w:ascii="Calibri" w:eastAsia="Calibri" w:hAnsi="Calibri" w:cs="Calibri"/>
          <w:sz w:val="24"/>
        </w:rPr>
        <w:t>: Stores user bookings for rooms and events with check-in/check-out dates.</w:t>
      </w:r>
    </w:p>
    <w:p w14:paraId="39D21688" w14:textId="011E1D3D" w:rsidR="482C4B66" w:rsidRPr="00BA4B8D" w:rsidRDefault="482C4B66" w:rsidP="00133EBE">
      <w:pPr>
        <w:pStyle w:val="a"/>
        <w:numPr>
          <w:ilvl w:val="0"/>
          <w:numId w:val="61"/>
        </w:numPr>
        <w:spacing w:before="240" w:after="240"/>
        <w:rPr>
          <w:rFonts w:ascii="Calibri" w:eastAsia="Calibri" w:hAnsi="Calibri" w:cs="Calibri"/>
          <w:sz w:val="24"/>
        </w:rPr>
      </w:pPr>
      <w:r w:rsidRPr="00BA4B8D">
        <w:rPr>
          <w:rFonts w:ascii="Calibri" w:eastAsia="Calibri" w:hAnsi="Calibri" w:cs="Calibri"/>
          <w:b/>
          <w:bCs/>
          <w:sz w:val="24"/>
        </w:rPr>
        <w:t>Plans</w:t>
      </w:r>
      <w:r w:rsidRPr="00BA4B8D">
        <w:rPr>
          <w:rFonts w:ascii="Calibri" w:eastAsia="Calibri" w:hAnsi="Calibri" w:cs="Calibri"/>
          <w:sz w:val="24"/>
        </w:rPr>
        <w:t>: Generated trip plans based on budget and duration.</w:t>
      </w:r>
    </w:p>
    <w:p w14:paraId="3AF06AA9" w14:textId="3E0B4B41" w:rsidR="4694D8EF" w:rsidRDefault="4694D8EF" w:rsidP="4694D8EF">
      <w:pPr>
        <w:spacing w:before="240" w:after="240"/>
        <w:rPr>
          <w:rFonts w:ascii="Calibri" w:eastAsia="Calibri" w:hAnsi="Calibri" w:cs="Calibri"/>
          <w:sz w:val="24"/>
          <w:szCs w:val="24"/>
        </w:rPr>
      </w:pPr>
    </w:p>
    <w:p w14:paraId="1389739D" w14:textId="0D71379F" w:rsidR="6FF788AC" w:rsidRDefault="6FF788AC" w:rsidP="4694D8EF">
      <w:pPr>
        <w:pStyle w:val="5"/>
        <w:spacing w:before="333" w:after="333"/>
        <w:rPr>
          <w:rFonts w:ascii="Calibri" w:eastAsia="Calibri" w:hAnsi="Calibri" w:cs="Calibri"/>
          <w:b/>
          <w:bCs/>
          <w:sz w:val="24"/>
          <w:szCs w:val="24"/>
        </w:rPr>
      </w:pPr>
      <w:r w:rsidRPr="4694D8EF">
        <w:rPr>
          <w:rFonts w:ascii="Calibri" w:eastAsia="Calibri" w:hAnsi="Calibri" w:cs="Calibri"/>
          <w:b/>
          <w:bCs/>
          <w:sz w:val="24"/>
          <w:szCs w:val="24"/>
        </w:rPr>
        <w:t>5.2.2 Database Relationships</w:t>
      </w:r>
    </w:p>
    <w:p w14:paraId="06AC1F90" w14:textId="4FF6A0DF" w:rsidR="6FF788AC" w:rsidRDefault="6FF788AC" w:rsidP="4694D8EF">
      <w:pPr>
        <w:spacing w:before="240" w:after="240"/>
      </w:pPr>
      <w:r w:rsidRPr="4694D8EF">
        <w:rPr>
          <w:rFonts w:ascii="Calibri" w:eastAsia="Calibri" w:hAnsi="Calibri" w:cs="Calibri"/>
          <w:sz w:val="24"/>
          <w:szCs w:val="24"/>
        </w:rPr>
        <w:t xml:space="preserve">Though </w:t>
      </w:r>
      <w:proofErr w:type="spellStart"/>
      <w:r w:rsidRPr="4694D8EF">
        <w:rPr>
          <w:rFonts w:ascii="Calibri" w:eastAsia="Calibri" w:hAnsi="Calibri" w:cs="Calibri"/>
          <w:sz w:val="24"/>
          <w:szCs w:val="24"/>
        </w:rPr>
        <w:t>MongoDB</w:t>
      </w:r>
      <w:proofErr w:type="spellEnd"/>
      <w:r w:rsidRPr="4694D8EF">
        <w:rPr>
          <w:rFonts w:ascii="Calibri" w:eastAsia="Calibri" w:hAnsi="Calibri" w:cs="Calibri"/>
          <w:sz w:val="24"/>
          <w:szCs w:val="24"/>
        </w:rPr>
        <w:t xml:space="preserve"> is schema-less, we structured our collections with references where necessary:</w:t>
      </w:r>
    </w:p>
    <w:p w14:paraId="0EA88DB0" w14:textId="21A94AD9" w:rsidR="6FF788AC" w:rsidRDefault="6FF788AC" w:rsidP="4694D8EF">
      <w:pPr>
        <w:pStyle w:val="a"/>
        <w:spacing w:before="240" w:after="240"/>
        <w:rPr>
          <w:rFonts w:ascii="Calibri" w:eastAsia="Calibri" w:hAnsi="Calibri" w:cs="Calibri"/>
          <w:sz w:val="24"/>
        </w:rPr>
      </w:pPr>
      <w:r w:rsidRPr="4694D8EF">
        <w:rPr>
          <w:rFonts w:ascii="Calibri" w:eastAsia="Calibri" w:hAnsi="Calibri" w:cs="Calibri"/>
          <w:sz w:val="24"/>
        </w:rPr>
        <w:t xml:space="preserve">Bookings reference </w:t>
      </w:r>
      <w:proofErr w:type="spellStart"/>
      <w:r w:rsidRPr="4694D8EF">
        <w:rPr>
          <w:rFonts w:ascii="Consolas" w:eastAsia="Consolas" w:hAnsi="Consolas" w:cs="Consolas"/>
          <w:sz w:val="24"/>
        </w:rPr>
        <w:t>userId</w:t>
      </w:r>
      <w:proofErr w:type="spellEnd"/>
      <w:r w:rsidRPr="4694D8EF">
        <w:rPr>
          <w:rFonts w:ascii="Calibri" w:eastAsia="Calibri" w:hAnsi="Calibri" w:cs="Calibri"/>
          <w:sz w:val="24"/>
        </w:rPr>
        <w:t xml:space="preserve">, </w:t>
      </w:r>
      <w:proofErr w:type="spellStart"/>
      <w:r w:rsidRPr="4694D8EF">
        <w:rPr>
          <w:rFonts w:ascii="Consolas" w:eastAsia="Consolas" w:hAnsi="Consolas" w:cs="Consolas"/>
          <w:sz w:val="24"/>
        </w:rPr>
        <w:t>roomId</w:t>
      </w:r>
      <w:proofErr w:type="spellEnd"/>
      <w:r w:rsidRPr="4694D8EF">
        <w:rPr>
          <w:rFonts w:ascii="Calibri" w:eastAsia="Calibri" w:hAnsi="Calibri" w:cs="Calibri"/>
          <w:sz w:val="24"/>
        </w:rPr>
        <w:t xml:space="preserve">, and/or </w:t>
      </w:r>
      <w:proofErr w:type="spellStart"/>
      <w:r w:rsidRPr="4694D8EF">
        <w:rPr>
          <w:rFonts w:ascii="Consolas" w:eastAsia="Consolas" w:hAnsi="Consolas" w:cs="Consolas"/>
          <w:sz w:val="24"/>
        </w:rPr>
        <w:t>eventId</w:t>
      </w:r>
      <w:proofErr w:type="spellEnd"/>
      <w:r w:rsidRPr="4694D8EF">
        <w:rPr>
          <w:rFonts w:ascii="Calibri" w:eastAsia="Calibri" w:hAnsi="Calibri" w:cs="Calibri"/>
          <w:sz w:val="24"/>
        </w:rPr>
        <w:t>.</w:t>
      </w:r>
    </w:p>
    <w:p w14:paraId="329761FB" w14:textId="3DFAD680" w:rsidR="6FF788AC" w:rsidRDefault="6FF788AC" w:rsidP="4694D8EF">
      <w:pPr>
        <w:pStyle w:val="a"/>
        <w:spacing w:before="240" w:after="240"/>
        <w:rPr>
          <w:rFonts w:ascii="Calibri" w:eastAsia="Calibri" w:hAnsi="Calibri" w:cs="Calibri"/>
          <w:sz w:val="24"/>
        </w:rPr>
      </w:pPr>
      <w:r w:rsidRPr="4694D8EF">
        <w:rPr>
          <w:rFonts w:ascii="Calibri" w:eastAsia="Calibri" w:hAnsi="Calibri" w:cs="Calibri"/>
          <w:sz w:val="24"/>
        </w:rPr>
        <w:t xml:space="preserve">Plans reference </w:t>
      </w:r>
      <w:proofErr w:type="spellStart"/>
      <w:r w:rsidRPr="4694D8EF">
        <w:rPr>
          <w:rFonts w:ascii="Consolas" w:eastAsia="Consolas" w:hAnsi="Consolas" w:cs="Consolas"/>
          <w:sz w:val="24"/>
        </w:rPr>
        <w:t>userId</w:t>
      </w:r>
      <w:proofErr w:type="spellEnd"/>
      <w:r w:rsidRPr="4694D8EF">
        <w:rPr>
          <w:rFonts w:ascii="Calibri" w:eastAsia="Calibri" w:hAnsi="Calibri" w:cs="Calibri"/>
          <w:sz w:val="24"/>
        </w:rPr>
        <w:t xml:space="preserve"> and embed event/room suggestions.</w:t>
      </w:r>
    </w:p>
    <w:p w14:paraId="5C45E30D" w14:textId="604FFF05" w:rsidR="4694D8EF" w:rsidRDefault="4694D8EF" w:rsidP="4694D8EF">
      <w:pPr>
        <w:spacing w:before="240" w:after="240"/>
        <w:rPr>
          <w:rFonts w:ascii="Calibri" w:eastAsia="Calibri" w:hAnsi="Calibri" w:cs="Calibri"/>
          <w:sz w:val="24"/>
          <w:szCs w:val="24"/>
        </w:rPr>
      </w:pPr>
    </w:p>
    <w:p w14:paraId="511F2403" w14:textId="2FA8ACA6" w:rsidR="7F1C8E5A" w:rsidRDefault="7F1C8E5A" w:rsidP="4694D8EF">
      <w:pPr>
        <w:pStyle w:val="4"/>
        <w:spacing w:before="319" w:after="319"/>
        <w:rPr>
          <w:rFonts w:ascii="Calibri" w:eastAsia="Calibri" w:hAnsi="Calibri" w:cs="Calibri"/>
          <w:b/>
          <w:bCs/>
          <w:sz w:val="28"/>
          <w:szCs w:val="28"/>
        </w:rPr>
      </w:pPr>
      <w:r w:rsidRPr="4694D8EF">
        <w:rPr>
          <w:rFonts w:ascii="Calibri" w:eastAsia="Calibri" w:hAnsi="Calibri" w:cs="Calibri"/>
          <w:b/>
          <w:bCs/>
          <w:sz w:val="28"/>
          <w:szCs w:val="28"/>
        </w:rPr>
        <w:lastRenderedPageBreak/>
        <w:t>5.3 Graphical User Interface Implementation</w:t>
      </w:r>
    </w:p>
    <w:p w14:paraId="205A0247" w14:textId="20A50402" w:rsidR="4694D8EF" w:rsidRPr="00BA4B8D" w:rsidRDefault="7F1C8E5A" w:rsidP="00BA4B8D">
      <w:pPr>
        <w:spacing w:before="240" w:after="240"/>
        <w:rPr>
          <w:rtl/>
          <w:lang w:bidi="ar-EG"/>
        </w:rPr>
      </w:pPr>
      <w:r w:rsidRPr="4694D8EF">
        <w:rPr>
          <w:rFonts w:ascii="Calibri" w:eastAsia="Calibri" w:hAnsi="Calibri" w:cs="Calibri"/>
          <w:sz w:val="24"/>
          <w:szCs w:val="24"/>
        </w:rPr>
        <w:t xml:space="preserve">The frontend is developed using </w:t>
      </w:r>
      <w:r w:rsidRPr="4694D8EF">
        <w:rPr>
          <w:rFonts w:ascii="Calibri" w:eastAsia="Calibri" w:hAnsi="Calibri" w:cs="Calibri"/>
          <w:b/>
          <w:bCs/>
          <w:sz w:val="24"/>
          <w:szCs w:val="24"/>
        </w:rPr>
        <w:t>React.js</w:t>
      </w:r>
      <w:r w:rsidRPr="4694D8EF">
        <w:rPr>
          <w:rFonts w:ascii="Calibri" w:eastAsia="Calibri" w:hAnsi="Calibri" w:cs="Calibri"/>
          <w:sz w:val="24"/>
          <w:szCs w:val="24"/>
        </w:rPr>
        <w:t xml:space="preserve"> with functional components and React Hooks (</w:t>
      </w:r>
      <w:proofErr w:type="spellStart"/>
      <w:r w:rsidRPr="4694D8EF">
        <w:rPr>
          <w:rFonts w:ascii="Consolas" w:eastAsia="Consolas" w:hAnsi="Consolas" w:cs="Consolas"/>
          <w:sz w:val="24"/>
          <w:szCs w:val="24"/>
        </w:rPr>
        <w:t>useState</w:t>
      </w:r>
      <w:proofErr w:type="spellEnd"/>
      <w:r w:rsidRPr="4694D8EF">
        <w:rPr>
          <w:rFonts w:ascii="Calibri" w:eastAsia="Calibri" w:hAnsi="Calibri" w:cs="Calibri"/>
          <w:sz w:val="24"/>
          <w:szCs w:val="24"/>
        </w:rPr>
        <w:t xml:space="preserve">, </w:t>
      </w:r>
      <w:proofErr w:type="spellStart"/>
      <w:r w:rsidRPr="4694D8EF">
        <w:rPr>
          <w:rFonts w:ascii="Consolas" w:eastAsia="Consolas" w:hAnsi="Consolas" w:cs="Consolas"/>
          <w:sz w:val="24"/>
          <w:szCs w:val="24"/>
        </w:rPr>
        <w:t>useEffect</w:t>
      </w:r>
      <w:proofErr w:type="spellEnd"/>
      <w:r w:rsidRPr="4694D8EF">
        <w:rPr>
          <w:rFonts w:ascii="Calibri" w:eastAsia="Calibri" w:hAnsi="Calibri" w:cs="Calibri"/>
          <w:sz w:val="24"/>
          <w:szCs w:val="24"/>
        </w:rPr>
        <w:t xml:space="preserve">, </w:t>
      </w:r>
      <w:proofErr w:type="spellStart"/>
      <w:r w:rsidRPr="4694D8EF">
        <w:rPr>
          <w:rFonts w:ascii="Consolas" w:eastAsia="Consolas" w:hAnsi="Consolas" w:cs="Consolas"/>
          <w:sz w:val="24"/>
          <w:szCs w:val="24"/>
        </w:rPr>
        <w:t>useContext</w:t>
      </w:r>
      <w:proofErr w:type="spellEnd"/>
      <w:r w:rsidRPr="4694D8EF">
        <w:rPr>
          <w:rFonts w:ascii="Calibri" w:eastAsia="Calibri" w:hAnsi="Calibri" w:cs="Calibri"/>
          <w:sz w:val="24"/>
          <w:szCs w:val="24"/>
        </w:rPr>
        <w:t>). Styling is managed with Tailwind CSS, and React Router is used for page navigation.</w:t>
      </w:r>
    </w:p>
    <w:p w14:paraId="06C17D1C" w14:textId="7ADDED81" w:rsidR="6F211FCC" w:rsidRDefault="6F211FCC" w:rsidP="4694D8EF">
      <w:pPr>
        <w:pStyle w:val="5"/>
        <w:spacing w:before="333" w:after="333"/>
        <w:rPr>
          <w:rFonts w:ascii="Calibri" w:eastAsia="Calibri" w:hAnsi="Calibri" w:cs="Calibri"/>
          <w:b/>
          <w:bCs/>
          <w:sz w:val="24"/>
          <w:szCs w:val="24"/>
        </w:rPr>
      </w:pPr>
      <w:r w:rsidRPr="4694D8EF">
        <w:rPr>
          <w:rFonts w:ascii="Calibri" w:eastAsia="Calibri" w:hAnsi="Calibri" w:cs="Calibri"/>
          <w:b/>
          <w:bCs/>
          <w:sz w:val="24"/>
          <w:szCs w:val="24"/>
        </w:rPr>
        <w:t>5.3.1 Main Pages and Components</w:t>
      </w:r>
    </w:p>
    <w:p w14:paraId="448F9F21" w14:textId="4019E8B1" w:rsidR="6F211FCC" w:rsidRDefault="6F211FCC" w:rsidP="4694D8EF">
      <w:pPr>
        <w:pStyle w:val="a"/>
        <w:spacing w:before="240" w:after="240"/>
        <w:rPr>
          <w:rFonts w:ascii="Calibri" w:eastAsia="Calibri" w:hAnsi="Calibri" w:cs="Calibri"/>
          <w:sz w:val="24"/>
        </w:rPr>
      </w:pPr>
      <w:r w:rsidRPr="4694D8EF">
        <w:rPr>
          <w:rFonts w:ascii="Calibri" w:eastAsia="Calibri" w:hAnsi="Calibri" w:cs="Calibri"/>
          <w:b/>
          <w:bCs/>
          <w:sz w:val="24"/>
        </w:rPr>
        <w:t>Home Page</w:t>
      </w:r>
      <w:r w:rsidRPr="4694D8EF">
        <w:rPr>
          <w:rFonts w:ascii="Calibri" w:eastAsia="Calibri" w:hAnsi="Calibri" w:cs="Calibri"/>
          <w:sz w:val="24"/>
        </w:rPr>
        <w:t>: Displays welcome message, top-rated rooms, and events.</w:t>
      </w:r>
    </w:p>
    <w:p w14:paraId="491A4867" w14:textId="663B4F0F" w:rsidR="7858B6AB" w:rsidRDefault="7858B6AB" w:rsidP="4694D8EF">
      <w:pPr>
        <w:pStyle w:val="a"/>
        <w:spacing w:before="240" w:after="240"/>
      </w:pPr>
      <w:r>
        <w:rPr>
          <w:noProof/>
        </w:rPr>
        <w:drawing>
          <wp:inline distT="0" distB="0" distL="0" distR="0" wp14:anchorId="3DEFA602" wp14:editId="51C66DBD">
            <wp:extent cx="6115050" cy="5810250"/>
            <wp:effectExtent l="0" t="0" r="0" b="0"/>
            <wp:docPr id="773872867" name="صورة 77387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115050" cy="5810250"/>
                    </a:xfrm>
                    <a:prstGeom prst="rect">
                      <a:avLst/>
                    </a:prstGeom>
                  </pic:spPr>
                </pic:pic>
              </a:graphicData>
            </a:graphic>
          </wp:inline>
        </w:drawing>
      </w:r>
    </w:p>
    <w:p w14:paraId="2B28D01E" w14:textId="2AD4D8CB" w:rsidR="6F211FCC" w:rsidRDefault="6F211FCC" w:rsidP="4694D8EF">
      <w:pPr>
        <w:pStyle w:val="a"/>
        <w:spacing w:before="240" w:after="240"/>
        <w:rPr>
          <w:rFonts w:ascii="Calibri" w:eastAsia="Calibri" w:hAnsi="Calibri" w:cs="Calibri"/>
          <w:sz w:val="22"/>
          <w:szCs w:val="22"/>
        </w:rPr>
      </w:pPr>
      <w:r w:rsidRPr="4694D8EF">
        <w:rPr>
          <w:rFonts w:ascii="Calibri" w:eastAsia="Calibri" w:hAnsi="Calibri" w:cs="Calibri"/>
          <w:b/>
          <w:bCs/>
          <w:sz w:val="24"/>
        </w:rPr>
        <w:lastRenderedPageBreak/>
        <w:t>Rooms Page</w:t>
      </w:r>
      <w:r w:rsidRPr="4694D8EF">
        <w:rPr>
          <w:rFonts w:ascii="Calibri" w:eastAsia="Calibri" w:hAnsi="Calibri" w:cs="Calibri"/>
          <w:sz w:val="24"/>
        </w:rPr>
        <w:t>: Allows filtering by room type and price range using checkboxes.</w:t>
      </w:r>
    </w:p>
    <w:p w14:paraId="37378D22" w14:textId="37BDDD29" w:rsidR="28D81D64" w:rsidRDefault="28D81D64" w:rsidP="4694D8EF">
      <w:pPr>
        <w:spacing w:before="240" w:after="240"/>
        <w:ind w:left="720"/>
      </w:pPr>
      <w:r>
        <w:rPr>
          <w:noProof/>
        </w:rPr>
        <w:drawing>
          <wp:inline distT="0" distB="0" distL="0" distR="0" wp14:anchorId="0BFC47DB" wp14:editId="164DA5D6">
            <wp:extent cx="6343650" cy="6124575"/>
            <wp:effectExtent l="0" t="0" r="0" b="0"/>
            <wp:docPr id="223436351" name="صورة 22343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343650" cy="6124575"/>
                    </a:xfrm>
                    <a:prstGeom prst="rect">
                      <a:avLst/>
                    </a:prstGeom>
                  </pic:spPr>
                </pic:pic>
              </a:graphicData>
            </a:graphic>
          </wp:inline>
        </w:drawing>
      </w:r>
    </w:p>
    <w:p w14:paraId="74A55C18" w14:textId="43490EA8" w:rsidR="4694D8EF" w:rsidRDefault="4694D8EF" w:rsidP="4694D8EF">
      <w:pPr>
        <w:spacing w:before="240" w:after="240"/>
        <w:ind w:left="720"/>
        <w:rPr>
          <w:rtl/>
        </w:rPr>
      </w:pPr>
    </w:p>
    <w:p w14:paraId="759790AC" w14:textId="77777777" w:rsidR="00BA4B8D" w:rsidRDefault="00BA4B8D" w:rsidP="4694D8EF">
      <w:pPr>
        <w:spacing w:before="240" w:after="240"/>
        <w:ind w:left="720"/>
        <w:rPr>
          <w:rtl/>
        </w:rPr>
      </w:pPr>
    </w:p>
    <w:p w14:paraId="1113ED69" w14:textId="77777777" w:rsidR="00BA4B8D" w:rsidRDefault="00BA4B8D" w:rsidP="4694D8EF">
      <w:pPr>
        <w:spacing w:before="240" w:after="240"/>
        <w:ind w:left="720"/>
        <w:rPr>
          <w:rtl/>
        </w:rPr>
      </w:pPr>
    </w:p>
    <w:p w14:paraId="44879D27" w14:textId="77777777" w:rsidR="00BA4B8D" w:rsidRDefault="00BA4B8D" w:rsidP="4694D8EF">
      <w:pPr>
        <w:spacing w:before="240" w:after="240"/>
        <w:ind w:left="720"/>
      </w:pPr>
    </w:p>
    <w:p w14:paraId="702E2F18" w14:textId="3A945C7D" w:rsidR="6F211FCC" w:rsidRDefault="6F211FCC" w:rsidP="4694D8EF">
      <w:pPr>
        <w:pStyle w:val="a"/>
        <w:spacing w:before="240" w:after="240"/>
        <w:rPr>
          <w:rFonts w:ascii="Calibri" w:eastAsia="Calibri" w:hAnsi="Calibri" w:cs="Calibri"/>
          <w:sz w:val="24"/>
        </w:rPr>
      </w:pPr>
      <w:r w:rsidRPr="4694D8EF">
        <w:rPr>
          <w:rFonts w:ascii="Calibri" w:eastAsia="Calibri" w:hAnsi="Calibri" w:cs="Calibri"/>
          <w:b/>
          <w:bCs/>
          <w:sz w:val="24"/>
        </w:rPr>
        <w:lastRenderedPageBreak/>
        <w:t>Events Page</w:t>
      </w:r>
      <w:r w:rsidRPr="4694D8EF">
        <w:rPr>
          <w:rFonts w:ascii="Calibri" w:eastAsia="Calibri" w:hAnsi="Calibri" w:cs="Calibri"/>
          <w:sz w:val="24"/>
        </w:rPr>
        <w:t>: Lists upcoming events and allows booking.</w:t>
      </w:r>
    </w:p>
    <w:p w14:paraId="5B49FECD" w14:textId="4416DE56" w:rsidR="2369D245" w:rsidRDefault="2369D245" w:rsidP="4694D8EF">
      <w:pPr>
        <w:spacing w:before="240" w:after="240"/>
        <w:ind w:left="720"/>
      </w:pPr>
      <w:r>
        <w:rPr>
          <w:noProof/>
        </w:rPr>
        <w:drawing>
          <wp:inline distT="0" distB="0" distL="0" distR="0" wp14:anchorId="68037B55" wp14:editId="5596DA8D">
            <wp:extent cx="6343650" cy="5657850"/>
            <wp:effectExtent l="0" t="0" r="0" b="0"/>
            <wp:docPr id="588594190" name="صورة 58859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343650" cy="5657850"/>
                    </a:xfrm>
                    <a:prstGeom prst="rect">
                      <a:avLst/>
                    </a:prstGeom>
                  </pic:spPr>
                </pic:pic>
              </a:graphicData>
            </a:graphic>
          </wp:inline>
        </w:drawing>
      </w:r>
    </w:p>
    <w:p w14:paraId="09A03876" w14:textId="544F2E28" w:rsidR="4694D8EF" w:rsidRDefault="4694D8EF" w:rsidP="4694D8EF">
      <w:pPr>
        <w:pStyle w:val="a"/>
        <w:numPr>
          <w:ilvl w:val="0"/>
          <w:numId w:val="0"/>
        </w:numPr>
        <w:spacing w:before="240" w:after="240"/>
        <w:ind w:left="720"/>
        <w:rPr>
          <w:rFonts w:ascii="Calibri" w:eastAsia="Calibri" w:hAnsi="Calibri" w:cs="Calibri"/>
          <w:sz w:val="24"/>
        </w:rPr>
      </w:pPr>
    </w:p>
    <w:p w14:paraId="3694BDB6" w14:textId="553B4C74" w:rsidR="4694D8EF" w:rsidRDefault="4694D8EF" w:rsidP="4694D8EF">
      <w:pPr>
        <w:pStyle w:val="a"/>
        <w:numPr>
          <w:ilvl w:val="0"/>
          <w:numId w:val="0"/>
        </w:numPr>
        <w:spacing w:before="240" w:after="240"/>
        <w:ind w:left="720"/>
        <w:rPr>
          <w:rFonts w:ascii="Calibri" w:eastAsia="Calibri" w:hAnsi="Calibri" w:cs="Calibri"/>
          <w:sz w:val="24"/>
        </w:rPr>
      </w:pPr>
    </w:p>
    <w:p w14:paraId="35715FA1" w14:textId="61041CCE" w:rsidR="4694D8EF" w:rsidRDefault="4694D8EF" w:rsidP="4694D8EF">
      <w:pPr>
        <w:pStyle w:val="a"/>
        <w:numPr>
          <w:ilvl w:val="0"/>
          <w:numId w:val="0"/>
        </w:numPr>
        <w:spacing w:before="240" w:after="240"/>
        <w:ind w:left="720"/>
        <w:rPr>
          <w:rFonts w:ascii="Calibri" w:eastAsia="Calibri" w:hAnsi="Calibri" w:cs="Calibri"/>
          <w:sz w:val="24"/>
          <w:rtl/>
        </w:rPr>
      </w:pPr>
    </w:p>
    <w:p w14:paraId="21A4AA00" w14:textId="77777777" w:rsidR="00BA4B8D" w:rsidRDefault="00BA4B8D" w:rsidP="4694D8EF">
      <w:pPr>
        <w:pStyle w:val="a"/>
        <w:numPr>
          <w:ilvl w:val="0"/>
          <w:numId w:val="0"/>
        </w:numPr>
        <w:spacing w:before="240" w:after="240"/>
        <w:ind w:left="720"/>
        <w:rPr>
          <w:rFonts w:ascii="Calibri" w:eastAsia="Calibri" w:hAnsi="Calibri" w:cs="Calibri"/>
          <w:sz w:val="24"/>
          <w:rtl/>
        </w:rPr>
      </w:pPr>
    </w:p>
    <w:p w14:paraId="451A8AC1" w14:textId="77777777" w:rsidR="00BA4B8D" w:rsidRDefault="00BA4B8D" w:rsidP="4694D8EF">
      <w:pPr>
        <w:pStyle w:val="a"/>
        <w:numPr>
          <w:ilvl w:val="0"/>
          <w:numId w:val="0"/>
        </w:numPr>
        <w:spacing w:before="240" w:after="240"/>
        <w:ind w:left="720"/>
        <w:rPr>
          <w:rFonts w:ascii="Calibri" w:eastAsia="Calibri" w:hAnsi="Calibri" w:cs="Calibri"/>
          <w:sz w:val="24"/>
        </w:rPr>
      </w:pPr>
    </w:p>
    <w:p w14:paraId="52279DE2" w14:textId="1E92E459" w:rsidR="6F211FCC" w:rsidRDefault="6F211FCC" w:rsidP="4694D8EF">
      <w:pPr>
        <w:pStyle w:val="a"/>
        <w:spacing w:before="240" w:after="240"/>
        <w:rPr>
          <w:rFonts w:ascii="Calibri" w:eastAsia="Calibri" w:hAnsi="Calibri" w:cs="Calibri"/>
          <w:sz w:val="24"/>
        </w:rPr>
      </w:pPr>
      <w:r w:rsidRPr="4694D8EF">
        <w:rPr>
          <w:rFonts w:ascii="Calibri" w:eastAsia="Calibri" w:hAnsi="Calibri" w:cs="Calibri"/>
          <w:b/>
          <w:bCs/>
          <w:sz w:val="24"/>
        </w:rPr>
        <w:lastRenderedPageBreak/>
        <w:t>Room/Event Details</w:t>
      </w:r>
      <w:r w:rsidRPr="4694D8EF">
        <w:rPr>
          <w:rFonts w:ascii="Calibri" w:eastAsia="Calibri" w:hAnsi="Calibri" w:cs="Calibri"/>
          <w:sz w:val="24"/>
        </w:rPr>
        <w:t>: Shows full info, with booking options.</w:t>
      </w:r>
    </w:p>
    <w:p w14:paraId="09A41388" w14:textId="63576F91" w:rsidR="3492A5A2" w:rsidRDefault="3492A5A2" w:rsidP="4694D8EF">
      <w:pPr>
        <w:spacing w:before="240" w:after="240"/>
        <w:ind w:left="720"/>
      </w:pPr>
      <w:r>
        <w:rPr>
          <w:noProof/>
        </w:rPr>
        <w:drawing>
          <wp:inline distT="0" distB="0" distL="0" distR="0" wp14:anchorId="31C4702B" wp14:editId="2874080C">
            <wp:extent cx="6343650" cy="5934075"/>
            <wp:effectExtent l="0" t="0" r="0" b="0"/>
            <wp:docPr id="1967307131" name="صورة 1967307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343650" cy="5934075"/>
                    </a:xfrm>
                    <a:prstGeom prst="rect">
                      <a:avLst/>
                    </a:prstGeom>
                  </pic:spPr>
                </pic:pic>
              </a:graphicData>
            </a:graphic>
          </wp:inline>
        </w:drawing>
      </w:r>
    </w:p>
    <w:p w14:paraId="269E6636" w14:textId="6BA9699D" w:rsidR="3492A5A2" w:rsidRDefault="3492A5A2" w:rsidP="4694D8EF">
      <w:pPr>
        <w:spacing w:before="240" w:after="240"/>
        <w:ind w:left="720"/>
      </w:pPr>
      <w:r>
        <w:rPr>
          <w:noProof/>
        </w:rPr>
        <w:lastRenderedPageBreak/>
        <w:drawing>
          <wp:inline distT="0" distB="0" distL="0" distR="0" wp14:anchorId="66D81051" wp14:editId="4FD7E4A0">
            <wp:extent cx="6343650" cy="6467475"/>
            <wp:effectExtent l="0" t="0" r="0" b="0"/>
            <wp:docPr id="1018483827" name="صورة 101848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343650" cy="6467475"/>
                    </a:xfrm>
                    <a:prstGeom prst="rect">
                      <a:avLst/>
                    </a:prstGeom>
                  </pic:spPr>
                </pic:pic>
              </a:graphicData>
            </a:graphic>
          </wp:inline>
        </w:drawing>
      </w:r>
    </w:p>
    <w:p w14:paraId="4689F0F4" w14:textId="3AD53BAA" w:rsidR="4694D8EF" w:rsidRDefault="4694D8EF" w:rsidP="4694D8EF">
      <w:pPr>
        <w:pStyle w:val="a"/>
        <w:numPr>
          <w:ilvl w:val="0"/>
          <w:numId w:val="0"/>
        </w:numPr>
        <w:spacing w:before="240" w:after="240"/>
        <w:ind w:left="720"/>
        <w:rPr>
          <w:rFonts w:ascii="Calibri" w:eastAsia="Calibri" w:hAnsi="Calibri" w:cs="Calibri"/>
          <w:sz w:val="24"/>
        </w:rPr>
      </w:pPr>
    </w:p>
    <w:p w14:paraId="1E79F141" w14:textId="4D5C4822" w:rsidR="4694D8EF" w:rsidRDefault="4694D8EF" w:rsidP="4694D8EF">
      <w:pPr>
        <w:pStyle w:val="a"/>
        <w:numPr>
          <w:ilvl w:val="0"/>
          <w:numId w:val="0"/>
        </w:numPr>
        <w:spacing w:before="240" w:after="240"/>
        <w:ind w:left="720"/>
        <w:rPr>
          <w:rFonts w:ascii="Calibri" w:eastAsia="Calibri" w:hAnsi="Calibri" w:cs="Calibri"/>
          <w:sz w:val="24"/>
        </w:rPr>
      </w:pPr>
    </w:p>
    <w:p w14:paraId="5C53C2C1" w14:textId="17DF1770" w:rsidR="4694D8EF" w:rsidRDefault="4694D8EF" w:rsidP="4694D8EF">
      <w:pPr>
        <w:pStyle w:val="a"/>
        <w:numPr>
          <w:ilvl w:val="0"/>
          <w:numId w:val="0"/>
        </w:numPr>
        <w:spacing w:before="240" w:after="240"/>
        <w:ind w:left="720"/>
        <w:rPr>
          <w:rFonts w:ascii="Calibri" w:eastAsia="Calibri" w:hAnsi="Calibri" w:cs="Calibri"/>
          <w:sz w:val="24"/>
        </w:rPr>
      </w:pPr>
    </w:p>
    <w:p w14:paraId="38AFBA94" w14:textId="45ED1A5B" w:rsidR="6FF54D16" w:rsidRDefault="6FF54D16" w:rsidP="4694D8EF">
      <w:pPr>
        <w:spacing w:before="240" w:after="240"/>
        <w:ind w:left="720"/>
      </w:pPr>
      <w:r>
        <w:rPr>
          <w:noProof/>
        </w:rPr>
        <w:lastRenderedPageBreak/>
        <w:drawing>
          <wp:inline distT="0" distB="0" distL="0" distR="0" wp14:anchorId="44311A45" wp14:editId="455258DF">
            <wp:extent cx="6343650" cy="6762750"/>
            <wp:effectExtent l="0" t="0" r="0" b="0"/>
            <wp:docPr id="1357695121" name="صورة 135769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343650" cy="6762750"/>
                    </a:xfrm>
                    <a:prstGeom prst="rect">
                      <a:avLst/>
                    </a:prstGeom>
                  </pic:spPr>
                </pic:pic>
              </a:graphicData>
            </a:graphic>
          </wp:inline>
        </w:drawing>
      </w:r>
    </w:p>
    <w:p w14:paraId="4C7E334F" w14:textId="561D3EE5" w:rsidR="6A9AA2FC" w:rsidRDefault="6A9AA2FC" w:rsidP="4694D8EF">
      <w:pPr>
        <w:spacing w:before="240" w:after="240"/>
        <w:ind w:left="720"/>
      </w:pPr>
      <w:r>
        <w:rPr>
          <w:noProof/>
        </w:rPr>
        <w:lastRenderedPageBreak/>
        <w:drawing>
          <wp:inline distT="0" distB="0" distL="0" distR="0" wp14:anchorId="1A912812" wp14:editId="43257D96">
            <wp:extent cx="6343650" cy="6200775"/>
            <wp:effectExtent l="0" t="0" r="0" b="0"/>
            <wp:docPr id="1274886778" name="صورة 127488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343650" cy="6200775"/>
                    </a:xfrm>
                    <a:prstGeom prst="rect">
                      <a:avLst/>
                    </a:prstGeom>
                  </pic:spPr>
                </pic:pic>
              </a:graphicData>
            </a:graphic>
          </wp:inline>
        </w:drawing>
      </w:r>
    </w:p>
    <w:p w14:paraId="4F792E0C" w14:textId="7F4386CE" w:rsidR="4694D8EF" w:rsidRDefault="4694D8EF" w:rsidP="4694D8EF">
      <w:pPr>
        <w:spacing w:before="240" w:after="240"/>
        <w:ind w:left="720"/>
        <w:rPr>
          <w:rFonts w:ascii="Calibri" w:eastAsia="Calibri" w:hAnsi="Calibri" w:cs="Calibri"/>
          <w:sz w:val="24"/>
          <w:szCs w:val="24"/>
        </w:rPr>
      </w:pPr>
    </w:p>
    <w:p w14:paraId="31F9430E" w14:textId="43B72686" w:rsidR="4694D8EF" w:rsidRDefault="4694D8EF" w:rsidP="4694D8EF">
      <w:pPr>
        <w:spacing w:before="240" w:after="240"/>
        <w:ind w:left="720"/>
        <w:rPr>
          <w:rFonts w:ascii="Calibri" w:eastAsia="Calibri" w:hAnsi="Calibri" w:cs="Calibri"/>
          <w:sz w:val="24"/>
          <w:szCs w:val="24"/>
          <w:rtl/>
        </w:rPr>
      </w:pPr>
    </w:p>
    <w:p w14:paraId="2649F644" w14:textId="77777777" w:rsidR="00BA4B8D" w:rsidRDefault="00BA4B8D" w:rsidP="4694D8EF">
      <w:pPr>
        <w:spacing w:before="240" w:after="240"/>
        <w:ind w:left="720"/>
        <w:rPr>
          <w:rFonts w:ascii="Calibri" w:eastAsia="Calibri" w:hAnsi="Calibri" w:cs="Calibri"/>
          <w:sz w:val="24"/>
          <w:szCs w:val="24"/>
          <w:rtl/>
        </w:rPr>
      </w:pPr>
    </w:p>
    <w:p w14:paraId="7E79549C" w14:textId="77777777" w:rsidR="00BA4B8D" w:rsidRDefault="00BA4B8D" w:rsidP="4694D8EF">
      <w:pPr>
        <w:spacing w:before="240" w:after="240"/>
        <w:ind w:left="720"/>
        <w:rPr>
          <w:rFonts w:ascii="Calibri" w:eastAsia="Calibri" w:hAnsi="Calibri" w:cs="Calibri"/>
          <w:sz w:val="24"/>
          <w:szCs w:val="24"/>
        </w:rPr>
      </w:pPr>
    </w:p>
    <w:p w14:paraId="4C52718A" w14:textId="422541BE" w:rsidR="6F211FCC" w:rsidRDefault="6F211FCC" w:rsidP="4694D8EF">
      <w:pPr>
        <w:pStyle w:val="a"/>
        <w:spacing w:before="240" w:after="240"/>
        <w:rPr>
          <w:rFonts w:ascii="Calibri" w:eastAsia="Calibri" w:hAnsi="Calibri" w:cs="Calibri"/>
          <w:sz w:val="24"/>
        </w:rPr>
      </w:pPr>
      <w:r w:rsidRPr="4694D8EF">
        <w:rPr>
          <w:rFonts w:ascii="Calibri" w:eastAsia="Calibri" w:hAnsi="Calibri" w:cs="Calibri"/>
          <w:b/>
          <w:bCs/>
          <w:sz w:val="24"/>
        </w:rPr>
        <w:lastRenderedPageBreak/>
        <w:t>Login/Signup Page</w:t>
      </w:r>
      <w:r w:rsidRPr="4694D8EF">
        <w:rPr>
          <w:rFonts w:ascii="Calibri" w:eastAsia="Calibri" w:hAnsi="Calibri" w:cs="Calibri"/>
          <w:sz w:val="24"/>
        </w:rPr>
        <w:t xml:space="preserve">: Authenticates users via </w:t>
      </w:r>
      <w:r w:rsidR="46530906" w:rsidRPr="4694D8EF">
        <w:rPr>
          <w:rFonts w:ascii="Calibri" w:eastAsia="Calibri" w:hAnsi="Calibri" w:cs="Calibri"/>
          <w:sz w:val="24"/>
        </w:rPr>
        <w:t>clerk</w:t>
      </w:r>
      <w:r w:rsidRPr="4694D8EF">
        <w:rPr>
          <w:rFonts w:ascii="Calibri" w:eastAsia="Calibri" w:hAnsi="Calibri" w:cs="Calibri"/>
          <w:sz w:val="24"/>
        </w:rPr>
        <w:t>.</w:t>
      </w:r>
    </w:p>
    <w:p w14:paraId="6A191237" w14:textId="17DFE512" w:rsidR="411C8112" w:rsidRDefault="411C8112" w:rsidP="4694D8EF">
      <w:pPr>
        <w:spacing w:before="240" w:after="240"/>
        <w:ind w:left="720"/>
      </w:pPr>
      <w:r>
        <w:rPr>
          <w:noProof/>
        </w:rPr>
        <w:drawing>
          <wp:inline distT="0" distB="0" distL="0" distR="0" wp14:anchorId="5FFBCC0B" wp14:editId="534ABCD6">
            <wp:extent cx="6343650" cy="6772275"/>
            <wp:effectExtent l="0" t="0" r="0" b="0"/>
            <wp:docPr id="1915332736" name="صورة 191533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343650" cy="6772275"/>
                    </a:xfrm>
                    <a:prstGeom prst="rect">
                      <a:avLst/>
                    </a:prstGeom>
                  </pic:spPr>
                </pic:pic>
              </a:graphicData>
            </a:graphic>
          </wp:inline>
        </w:drawing>
      </w:r>
    </w:p>
    <w:p w14:paraId="2B74A373" w14:textId="79BB0CD7" w:rsidR="411C8112" w:rsidRDefault="411C8112" w:rsidP="4694D8EF">
      <w:pPr>
        <w:spacing w:before="240" w:after="240"/>
        <w:ind w:left="720"/>
      </w:pPr>
      <w:r>
        <w:rPr>
          <w:noProof/>
        </w:rPr>
        <w:lastRenderedPageBreak/>
        <w:drawing>
          <wp:inline distT="0" distB="0" distL="0" distR="0" wp14:anchorId="612005AE" wp14:editId="73C2E2CE">
            <wp:extent cx="6343650" cy="6524626"/>
            <wp:effectExtent l="0" t="0" r="0" b="0"/>
            <wp:docPr id="2074439738" name="صورة 207443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343650" cy="6524626"/>
                    </a:xfrm>
                    <a:prstGeom prst="rect">
                      <a:avLst/>
                    </a:prstGeom>
                  </pic:spPr>
                </pic:pic>
              </a:graphicData>
            </a:graphic>
          </wp:inline>
        </w:drawing>
      </w:r>
    </w:p>
    <w:p w14:paraId="0E1D3E91" w14:textId="13AE0ACB" w:rsidR="4694D8EF" w:rsidRDefault="4694D8EF" w:rsidP="4694D8EF">
      <w:pPr>
        <w:spacing w:before="240" w:after="240"/>
        <w:rPr>
          <w:rFonts w:ascii="Calibri" w:eastAsia="Calibri" w:hAnsi="Calibri" w:cs="Calibri"/>
          <w:sz w:val="24"/>
          <w:szCs w:val="24"/>
          <w:rtl/>
        </w:rPr>
      </w:pPr>
    </w:p>
    <w:p w14:paraId="0FAFD092" w14:textId="77777777" w:rsidR="00BA4B8D" w:rsidRDefault="00BA4B8D" w:rsidP="4694D8EF">
      <w:pPr>
        <w:spacing w:before="240" w:after="240"/>
        <w:rPr>
          <w:rFonts w:ascii="Calibri" w:eastAsia="Calibri" w:hAnsi="Calibri" w:cs="Calibri"/>
          <w:sz w:val="24"/>
          <w:szCs w:val="24"/>
          <w:rtl/>
        </w:rPr>
      </w:pPr>
    </w:p>
    <w:p w14:paraId="66E13A18" w14:textId="77777777" w:rsidR="00BA4B8D" w:rsidRDefault="00BA4B8D" w:rsidP="4694D8EF">
      <w:pPr>
        <w:spacing w:before="240" w:after="240"/>
        <w:rPr>
          <w:rFonts w:ascii="Calibri" w:eastAsia="Calibri" w:hAnsi="Calibri" w:cs="Calibri"/>
          <w:sz w:val="24"/>
          <w:szCs w:val="24"/>
        </w:rPr>
      </w:pPr>
    </w:p>
    <w:p w14:paraId="15336BCB" w14:textId="537A6663" w:rsidR="6F211FCC" w:rsidRDefault="6F211FCC" w:rsidP="4694D8EF">
      <w:pPr>
        <w:pStyle w:val="a"/>
        <w:spacing w:before="240" w:after="240"/>
        <w:rPr>
          <w:rFonts w:ascii="Calibri" w:eastAsia="Calibri" w:hAnsi="Calibri" w:cs="Calibri"/>
          <w:sz w:val="24"/>
        </w:rPr>
      </w:pPr>
      <w:r w:rsidRPr="4694D8EF">
        <w:rPr>
          <w:rFonts w:ascii="Calibri" w:eastAsia="Calibri" w:hAnsi="Calibri" w:cs="Calibri"/>
          <w:b/>
          <w:bCs/>
          <w:sz w:val="24"/>
        </w:rPr>
        <w:lastRenderedPageBreak/>
        <w:t>Recommendation Page</w:t>
      </w:r>
      <w:r w:rsidRPr="4694D8EF">
        <w:rPr>
          <w:rFonts w:ascii="Calibri" w:eastAsia="Calibri" w:hAnsi="Calibri" w:cs="Calibri"/>
          <w:sz w:val="24"/>
        </w:rPr>
        <w:t>: Displays generated plans based on user's input (budget, days).</w:t>
      </w:r>
    </w:p>
    <w:p w14:paraId="32F43018" w14:textId="4BE68A79" w:rsidR="204869D9" w:rsidRDefault="204869D9" w:rsidP="4694D8EF">
      <w:pPr>
        <w:pStyle w:val="a"/>
        <w:spacing w:before="240" w:after="240"/>
      </w:pPr>
      <w:r>
        <w:rPr>
          <w:noProof/>
        </w:rPr>
        <w:drawing>
          <wp:inline distT="0" distB="0" distL="0" distR="0" wp14:anchorId="547E124A" wp14:editId="13449A1D">
            <wp:extent cx="6115050" cy="6467475"/>
            <wp:effectExtent l="0" t="0" r="0" b="0"/>
            <wp:docPr id="782787987" name="صورة 78278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15050" cy="6467475"/>
                    </a:xfrm>
                    <a:prstGeom prst="rect">
                      <a:avLst/>
                    </a:prstGeom>
                  </pic:spPr>
                </pic:pic>
              </a:graphicData>
            </a:graphic>
          </wp:inline>
        </w:drawing>
      </w:r>
    </w:p>
    <w:p w14:paraId="1ACF6488" w14:textId="6D47178F" w:rsidR="3BED5F6C" w:rsidRDefault="3BED5F6C" w:rsidP="4694D8EF">
      <w:pPr>
        <w:spacing w:before="240" w:after="240"/>
        <w:ind w:left="720"/>
      </w:pPr>
      <w:r>
        <w:rPr>
          <w:noProof/>
        </w:rPr>
        <w:lastRenderedPageBreak/>
        <w:drawing>
          <wp:inline distT="0" distB="0" distL="0" distR="0" wp14:anchorId="63AB6A98" wp14:editId="3C241349">
            <wp:extent cx="6343650" cy="7181850"/>
            <wp:effectExtent l="0" t="0" r="0" b="0"/>
            <wp:docPr id="1517196473" name="صورة 151719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343650" cy="7181850"/>
                    </a:xfrm>
                    <a:prstGeom prst="rect">
                      <a:avLst/>
                    </a:prstGeom>
                  </pic:spPr>
                </pic:pic>
              </a:graphicData>
            </a:graphic>
          </wp:inline>
        </w:drawing>
      </w:r>
    </w:p>
    <w:p w14:paraId="697E8860" w14:textId="77777777" w:rsidR="00BA4B8D" w:rsidRDefault="00BA4B8D" w:rsidP="4694D8EF">
      <w:pPr>
        <w:spacing w:before="240" w:after="240"/>
        <w:rPr>
          <w:rFonts w:ascii="Calibri" w:eastAsia="Calibri" w:hAnsi="Calibri" w:cs="Calibri"/>
          <w:b/>
          <w:bCs/>
          <w:sz w:val="28"/>
          <w:szCs w:val="28"/>
          <w:rtl/>
        </w:rPr>
      </w:pPr>
    </w:p>
    <w:p w14:paraId="679EE920" w14:textId="178F9F2D" w:rsidR="5F4B36C1" w:rsidRDefault="5F4B36C1" w:rsidP="4694D8EF">
      <w:pPr>
        <w:spacing w:before="240" w:after="240"/>
        <w:rPr>
          <w:rFonts w:ascii="Calibri" w:eastAsia="Calibri" w:hAnsi="Calibri" w:cs="Calibri"/>
          <w:b/>
          <w:bCs/>
          <w:sz w:val="28"/>
          <w:szCs w:val="28"/>
        </w:rPr>
      </w:pPr>
      <w:r w:rsidRPr="4694D8EF">
        <w:rPr>
          <w:rFonts w:ascii="Calibri" w:eastAsia="Calibri" w:hAnsi="Calibri" w:cs="Calibri"/>
          <w:b/>
          <w:bCs/>
          <w:sz w:val="28"/>
          <w:szCs w:val="28"/>
        </w:rPr>
        <w:lastRenderedPageBreak/>
        <w:t>5.4 Other Components Implementation</w:t>
      </w:r>
    </w:p>
    <w:p w14:paraId="3AC5FDD7" w14:textId="10994493" w:rsidR="5F4B36C1" w:rsidRDefault="5F4B36C1" w:rsidP="4694D8EF">
      <w:pPr>
        <w:pStyle w:val="5"/>
        <w:spacing w:before="333" w:after="333"/>
        <w:rPr>
          <w:rFonts w:ascii="Calibri" w:eastAsia="Calibri" w:hAnsi="Calibri" w:cs="Calibri"/>
          <w:b/>
          <w:bCs/>
          <w:sz w:val="24"/>
          <w:szCs w:val="24"/>
        </w:rPr>
      </w:pPr>
      <w:r w:rsidRPr="4694D8EF">
        <w:rPr>
          <w:rFonts w:ascii="Calibri" w:eastAsia="Calibri" w:hAnsi="Calibri" w:cs="Calibri"/>
          <w:b/>
          <w:bCs/>
          <w:sz w:val="24"/>
          <w:szCs w:val="24"/>
        </w:rPr>
        <w:t>5.4.1 Backend and Server Logic (Node.js &amp; Express.js)</w:t>
      </w:r>
    </w:p>
    <w:p w14:paraId="7CB8C25F" w14:textId="63A1C063" w:rsidR="5F4B36C1" w:rsidRDefault="5F4B36C1" w:rsidP="4694D8EF">
      <w:pPr>
        <w:spacing w:before="240" w:after="240"/>
      </w:pPr>
      <w:r w:rsidRPr="4694D8EF">
        <w:rPr>
          <w:rFonts w:ascii="Calibri" w:eastAsia="Calibri" w:hAnsi="Calibri" w:cs="Calibri"/>
          <w:sz w:val="24"/>
          <w:szCs w:val="24"/>
        </w:rPr>
        <w:t xml:space="preserve">The server handles the business logic and </w:t>
      </w:r>
      <w:proofErr w:type="spellStart"/>
      <w:r w:rsidRPr="4694D8EF">
        <w:rPr>
          <w:rFonts w:ascii="Calibri" w:eastAsia="Calibri" w:hAnsi="Calibri" w:cs="Calibri"/>
          <w:sz w:val="24"/>
          <w:szCs w:val="24"/>
        </w:rPr>
        <w:t>RESTful</w:t>
      </w:r>
      <w:proofErr w:type="spellEnd"/>
      <w:r w:rsidRPr="4694D8EF">
        <w:rPr>
          <w:rFonts w:ascii="Calibri" w:eastAsia="Calibri" w:hAnsi="Calibri" w:cs="Calibri"/>
          <w:sz w:val="24"/>
          <w:szCs w:val="24"/>
        </w:rPr>
        <w:t xml:space="preserve"> APIs. Structure includes:</w:t>
      </w:r>
    </w:p>
    <w:p w14:paraId="2D28EAB0" w14:textId="2EFFA34C" w:rsidR="5F4B36C1" w:rsidRDefault="5F4B36C1" w:rsidP="4694D8EF">
      <w:pPr>
        <w:pStyle w:val="a"/>
        <w:spacing w:before="240" w:after="240"/>
        <w:rPr>
          <w:rFonts w:ascii="Consolas" w:eastAsia="Consolas" w:hAnsi="Consolas" w:cs="Consolas"/>
          <w:sz w:val="24"/>
        </w:rPr>
      </w:pPr>
      <w:r w:rsidRPr="4694D8EF">
        <w:rPr>
          <w:rFonts w:ascii="Calibri" w:eastAsia="Calibri" w:hAnsi="Calibri" w:cs="Calibri"/>
          <w:b/>
          <w:bCs/>
          <w:sz w:val="24"/>
        </w:rPr>
        <w:t>Routes</w:t>
      </w:r>
      <w:r w:rsidRPr="4694D8EF">
        <w:rPr>
          <w:rFonts w:ascii="Calibri" w:eastAsia="Calibri" w:hAnsi="Calibri" w:cs="Calibri"/>
          <w:sz w:val="24"/>
        </w:rPr>
        <w:t xml:space="preserve">: </w:t>
      </w:r>
      <w:r w:rsidRPr="4694D8EF">
        <w:rPr>
          <w:rFonts w:ascii="Consolas" w:eastAsia="Consolas" w:hAnsi="Consolas" w:cs="Consolas"/>
          <w:sz w:val="24"/>
        </w:rPr>
        <w:t>/</w:t>
      </w:r>
      <w:proofErr w:type="spellStart"/>
      <w:r w:rsidRPr="4694D8EF">
        <w:rPr>
          <w:rFonts w:ascii="Consolas" w:eastAsia="Consolas" w:hAnsi="Consolas" w:cs="Consolas"/>
          <w:sz w:val="24"/>
        </w:rPr>
        <w:t>auth</w:t>
      </w:r>
      <w:proofErr w:type="spellEnd"/>
      <w:r w:rsidRPr="4694D8EF">
        <w:rPr>
          <w:rFonts w:ascii="Calibri" w:eastAsia="Calibri" w:hAnsi="Calibri" w:cs="Calibri"/>
          <w:sz w:val="24"/>
        </w:rPr>
        <w:t xml:space="preserve">, </w:t>
      </w:r>
      <w:r w:rsidRPr="4694D8EF">
        <w:rPr>
          <w:rFonts w:ascii="Consolas" w:eastAsia="Consolas" w:hAnsi="Consolas" w:cs="Consolas"/>
          <w:sz w:val="24"/>
        </w:rPr>
        <w:t>/rooms</w:t>
      </w:r>
      <w:r w:rsidRPr="4694D8EF">
        <w:rPr>
          <w:rFonts w:ascii="Calibri" w:eastAsia="Calibri" w:hAnsi="Calibri" w:cs="Calibri"/>
          <w:sz w:val="24"/>
        </w:rPr>
        <w:t xml:space="preserve">, </w:t>
      </w:r>
      <w:r w:rsidRPr="4694D8EF">
        <w:rPr>
          <w:rFonts w:ascii="Consolas" w:eastAsia="Consolas" w:hAnsi="Consolas" w:cs="Consolas"/>
          <w:sz w:val="24"/>
        </w:rPr>
        <w:t>/events</w:t>
      </w:r>
      <w:r w:rsidRPr="4694D8EF">
        <w:rPr>
          <w:rFonts w:ascii="Calibri" w:eastAsia="Calibri" w:hAnsi="Calibri" w:cs="Calibri"/>
          <w:sz w:val="24"/>
        </w:rPr>
        <w:t xml:space="preserve">, </w:t>
      </w:r>
      <w:r w:rsidRPr="4694D8EF">
        <w:rPr>
          <w:rFonts w:ascii="Consolas" w:eastAsia="Consolas" w:hAnsi="Consolas" w:cs="Consolas"/>
          <w:sz w:val="24"/>
        </w:rPr>
        <w:t>/bookings</w:t>
      </w:r>
      <w:r w:rsidRPr="4694D8EF">
        <w:rPr>
          <w:rFonts w:ascii="Calibri" w:eastAsia="Calibri" w:hAnsi="Calibri" w:cs="Calibri"/>
          <w:sz w:val="24"/>
        </w:rPr>
        <w:t xml:space="preserve">, </w:t>
      </w:r>
      <w:r w:rsidRPr="4694D8EF">
        <w:rPr>
          <w:rFonts w:ascii="Consolas" w:eastAsia="Consolas" w:hAnsi="Consolas" w:cs="Consolas"/>
          <w:sz w:val="24"/>
        </w:rPr>
        <w:t>/plans</w:t>
      </w:r>
    </w:p>
    <w:p w14:paraId="1417DD0A" w14:textId="3405FA01" w:rsidR="08F4E660" w:rsidRDefault="08F4E660" w:rsidP="4694D8EF">
      <w:pPr>
        <w:spacing w:before="240" w:after="240"/>
        <w:ind w:left="720"/>
      </w:pPr>
      <w:r>
        <w:rPr>
          <w:noProof/>
        </w:rPr>
        <w:drawing>
          <wp:inline distT="0" distB="0" distL="0" distR="0" wp14:anchorId="6EC52B4B" wp14:editId="16A318E4">
            <wp:extent cx="6343650" cy="1800225"/>
            <wp:effectExtent l="0" t="0" r="0" b="0"/>
            <wp:docPr id="348453368" name="صورة 34845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343650" cy="1800225"/>
                    </a:xfrm>
                    <a:prstGeom prst="rect">
                      <a:avLst/>
                    </a:prstGeom>
                  </pic:spPr>
                </pic:pic>
              </a:graphicData>
            </a:graphic>
          </wp:inline>
        </w:drawing>
      </w:r>
    </w:p>
    <w:p w14:paraId="1AD5B840" w14:textId="627512BE" w:rsidR="4694D8EF" w:rsidRDefault="4694D8EF" w:rsidP="4694D8EF">
      <w:pPr>
        <w:pStyle w:val="5"/>
        <w:spacing w:before="333" w:after="333"/>
        <w:rPr>
          <w:b/>
          <w:bCs/>
          <w:sz w:val="24"/>
          <w:szCs w:val="24"/>
        </w:rPr>
      </w:pPr>
    </w:p>
    <w:p w14:paraId="465B32CA" w14:textId="5BC0E4EB" w:rsidR="68C12921" w:rsidRDefault="68C12921">
      <w:r>
        <w:rPr>
          <w:noProof/>
        </w:rPr>
        <w:drawing>
          <wp:inline distT="0" distB="0" distL="0" distR="0" wp14:anchorId="5E005A26" wp14:editId="0D46ABD4">
            <wp:extent cx="6486525" cy="2371725"/>
            <wp:effectExtent l="0" t="0" r="0" b="0"/>
            <wp:docPr id="512863165" name="صورة 51286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486525" cy="2371725"/>
                    </a:xfrm>
                    <a:prstGeom prst="rect">
                      <a:avLst/>
                    </a:prstGeom>
                  </pic:spPr>
                </pic:pic>
              </a:graphicData>
            </a:graphic>
          </wp:inline>
        </w:drawing>
      </w:r>
    </w:p>
    <w:p w14:paraId="4C87466D" w14:textId="6095FF9D" w:rsidR="68C12921" w:rsidRDefault="68C12921">
      <w:r>
        <w:rPr>
          <w:noProof/>
        </w:rPr>
        <w:lastRenderedPageBreak/>
        <w:drawing>
          <wp:inline distT="0" distB="0" distL="0" distR="0" wp14:anchorId="49D45CD0" wp14:editId="62CE5553">
            <wp:extent cx="6343650" cy="5734050"/>
            <wp:effectExtent l="0" t="0" r="0" b="0"/>
            <wp:docPr id="735399755" name="صورة 73539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43650" cy="5734050"/>
                    </a:xfrm>
                    <a:prstGeom prst="rect">
                      <a:avLst/>
                    </a:prstGeom>
                  </pic:spPr>
                </pic:pic>
              </a:graphicData>
            </a:graphic>
          </wp:inline>
        </w:drawing>
      </w:r>
    </w:p>
    <w:p w14:paraId="112B8A20" w14:textId="141482C8" w:rsidR="4694D8EF" w:rsidRDefault="4694D8EF" w:rsidP="4694D8EF">
      <w:pPr>
        <w:rPr>
          <w:b/>
          <w:bCs/>
          <w:sz w:val="24"/>
          <w:szCs w:val="24"/>
        </w:rPr>
      </w:pPr>
    </w:p>
    <w:p w14:paraId="25060C28" w14:textId="46C78E57" w:rsidR="4694D8EF" w:rsidRDefault="4694D8EF" w:rsidP="4694D8EF">
      <w:pPr>
        <w:rPr>
          <w:b/>
          <w:bCs/>
          <w:sz w:val="24"/>
          <w:szCs w:val="24"/>
        </w:rPr>
      </w:pPr>
    </w:p>
    <w:p w14:paraId="15C9DCF0" w14:textId="12EF7563" w:rsidR="4694D8EF" w:rsidRDefault="4694D8EF" w:rsidP="4694D8EF">
      <w:pPr>
        <w:rPr>
          <w:b/>
          <w:bCs/>
          <w:sz w:val="24"/>
          <w:szCs w:val="24"/>
        </w:rPr>
      </w:pPr>
    </w:p>
    <w:p w14:paraId="0BAA3A68" w14:textId="7D9A801A" w:rsidR="4694D8EF" w:rsidRDefault="4694D8EF" w:rsidP="4694D8EF">
      <w:pPr>
        <w:rPr>
          <w:b/>
          <w:bCs/>
          <w:sz w:val="24"/>
          <w:szCs w:val="24"/>
        </w:rPr>
      </w:pPr>
    </w:p>
    <w:p w14:paraId="2BD2C653" w14:textId="09D37389" w:rsidR="4694D8EF" w:rsidRDefault="4694D8EF" w:rsidP="4694D8EF">
      <w:pPr>
        <w:rPr>
          <w:b/>
          <w:bCs/>
          <w:sz w:val="24"/>
          <w:szCs w:val="24"/>
          <w:rtl/>
        </w:rPr>
      </w:pPr>
    </w:p>
    <w:p w14:paraId="3642CD07" w14:textId="77777777" w:rsidR="00BA4B8D" w:rsidRDefault="00BA4B8D" w:rsidP="4694D8EF">
      <w:pPr>
        <w:rPr>
          <w:b/>
          <w:bCs/>
          <w:sz w:val="24"/>
          <w:szCs w:val="24"/>
        </w:rPr>
      </w:pPr>
    </w:p>
    <w:p w14:paraId="5393BB64" w14:textId="62DC5256" w:rsidR="68C12921" w:rsidRDefault="68C12921">
      <w:r w:rsidRPr="4694D8EF">
        <w:rPr>
          <w:b/>
          <w:bCs/>
          <w:sz w:val="24"/>
          <w:szCs w:val="24"/>
        </w:rPr>
        <w:lastRenderedPageBreak/>
        <w:t>Controllers: Define the logic for each endpoint.</w:t>
      </w:r>
    </w:p>
    <w:p w14:paraId="189E35BF" w14:textId="14EA64E2" w:rsidR="4694D8EF" w:rsidRDefault="4694D8EF" w:rsidP="4694D8EF">
      <w:pPr>
        <w:rPr>
          <w:b/>
          <w:bCs/>
          <w:sz w:val="24"/>
          <w:szCs w:val="24"/>
        </w:rPr>
      </w:pPr>
    </w:p>
    <w:p w14:paraId="5578579E" w14:textId="17D4E734" w:rsidR="68C12921" w:rsidRDefault="68C12921" w:rsidP="4694D8EF">
      <w:pPr>
        <w:rPr>
          <w:b/>
          <w:bCs/>
          <w:sz w:val="24"/>
          <w:szCs w:val="24"/>
        </w:rPr>
      </w:pPr>
      <w:r>
        <w:rPr>
          <w:noProof/>
        </w:rPr>
        <w:drawing>
          <wp:inline distT="0" distB="0" distL="0" distR="0" wp14:anchorId="1A7F2029" wp14:editId="0DCD5BCA">
            <wp:extent cx="6343650" cy="6457950"/>
            <wp:effectExtent l="0" t="0" r="0" b="0"/>
            <wp:docPr id="1905577018" name="صورة 190557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343650" cy="6457950"/>
                    </a:xfrm>
                    <a:prstGeom prst="rect">
                      <a:avLst/>
                    </a:prstGeom>
                  </pic:spPr>
                </pic:pic>
              </a:graphicData>
            </a:graphic>
          </wp:inline>
        </w:drawing>
      </w:r>
    </w:p>
    <w:p w14:paraId="21E31488" w14:textId="6FE4C48D" w:rsidR="4694D8EF" w:rsidRDefault="4694D8EF" w:rsidP="4694D8EF">
      <w:pPr>
        <w:rPr>
          <w:b/>
          <w:bCs/>
          <w:sz w:val="24"/>
          <w:szCs w:val="24"/>
        </w:rPr>
      </w:pPr>
    </w:p>
    <w:p w14:paraId="310AE4C8" w14:textId="1E245DB3" w:rsidR="3AA33EFB" w:rsidRDefault="3AA33EFB">
      <w:r>
        <w:rPr>
          <w:noProof/>
        </w:rPr>
        <w:lastRenderedPageBreak/>
        <w:drawing>
          <wp:inline distT="0" distB="0" distL="0" distR="0" wp14:anchorId="0195F364" wp14:editId="6BC3E7E3">
            <wp:extent cx="6029325" cy="4429125"/>
            <wp:effectExtent l="0" t="0" r="0" b="0"/>
            <wp:docPr id="2051467515" name="صورة 205146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029325" cy="4429125"/>
                    </a:xfrm>
                    <a:prstGeom prst="rect">
                      <a:avLst/>
                    </a:prstGeom>
                  </pic:spPr>
                </pic:pic>
              </a:graphicData>
            </a:graphic>
          </wp:inline>
        </w:drawing>
      </w:r>
    </w:p>
    <w:p w14:paraId="1D16AA2E" w14:textId="25F043E3" w:rsidR="3AA33EFB" w:rsidRDefault="3AA33EFB">
      <w:r>
        <w:rPr>
          <w:noProof/>
        </w:rPr>
        <w:lastRenderedPageBreak/>
        <w:drawing>
          <wp:inline distT="0" distB="0" distL="0" distR="0" wp14:anchorId="05C57B77" wp14:editId="626601A4">
            <wp:extent cx="6343650" cy="4067175"/>
            <wp:effectExtent l="0" t="0" r="0" b="0"/>
            <wp:docPr id="261170081" name="صورة 2611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343650" cy="4067175"/>
                    </a:xfrm>
                    <a:prstGeom prst="rect">
                      <a:avLst/>
                    </a:prstGeom>
                  </pic:spPr>
                </pic:pic>
              </a:graphicData>
            </a:graphic>
          </wp:inline>
        </w:drawing>
      </w:r>
    </w:p>
    <w:p w14:paraId="7681E393" w14:textId="49FB35C4" w:rsidR="239540D9" w:rsidRDefault="239540D9">
      <w:r>
        <w:rPr>
          <w:noProof/>
        </w:rPr>
        <w:lastRenderedPageBreak/>
        <w:drawing>
          <wp:inline distT="0" distB="0" distL="0" distR="0" wp14:anchorId="43265C3A" wp14:editId="4198384A">
            <wp:extent cx="6343650" cy="7400925"/>
            <wp:effectExtent l="0" t="0" r="0" b="0"/>
            <wp:docPr id="1198295857" name="صورة 119829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343650" cy="7400925"/>
                    </a:xfrm>
                    <a:prstGeom prst="rect">
                      <a:avLst/>
                    </a:prstGeom>
                  </pic:spPr>
                </pic:pic>
              </a:graphicData>
            </a:graphic>
          </wp:inline>
        </w:drawing>
      </w:r>
    </w:p>
    <w:p w14:paraId="75588FC7" w14:textId="77777777" w:rsidR="000623F7" w:rsidRDefault="000623F7">
      <w:pPr>
        <w:rPr>
          <w:b/>
          <w:bCs/>
          <w:sz w:val="24"/>
          <w:szCs w:val="24"/>
          <w:rtl/>
        </w:rPr>
      </w:pPr>
    </w:p>
    <w:p w14:paraId="6E09EF28" w14:textId="6047E5CD" w:rsidR="280D298A" w:rsidRDefault="280D298A">
      <w:r w:rsidRPr="4694D8EF">
        <w:rPr>
          <w:b/>
          <w:bCs/>
          <w:sz w:val="24"/>
          <w:szCs w:val="24"/>
        </w:rPr>
        <w:lastRenderedPageBreak/>
        <w:t>Middleware: Authentication (JWT), error handling, validation.</w:t>
      </w:r>
    </w:p>
    <w:p w14:paraId="546D97E9" w14:textId="25383933" w:rsidR="5F4B36C1" w:rsidRDefault="5F4B36C1" w:rsidP="4694D8EF">
      <w:pPr>
        <w:rPr>
          <w:b/>
          <w:bCs/>
          <w:sz w:val="24"/>
          <w:szCs w:val="24"/>
        </w:rPr>
      </w:pPr>
      <w:r w:rsidRPr="4694D8EF">
        <w:rPr>
          <w:b/>
          <w:bCs/>
          <w:sz w:val="24"/>
          <w:szCs w:val="24"/>
        </w:rPr>
        <w:t>5.4.2 Authentication</w:t>
      </w:r>
    </w:p>
    <w:p w14:paraId="4B19B878" w14:textId="1827071B" w:rsidR="5F4B36C1" w:rsidRDefault="5F4B36C1" w:rsidP="4694D8EF">
      <w:pPr>
        <w:pStyle w:val="a"/>
        <w:spacing w:before="240" w:after="240"/>
        <w:rPr>
          <w:sz w:val="24"/>
        </w:rPr>
      </w:pPr>
      <w:r w:rsidRPr="4694D8EF">
        <w:rPr>
          <w:sz w:val="24"/>
        </w:rPr>
        <w:t>Users register and login using hashed passwords (</w:t>
      </w:r>
      <w:proofErr w:type="spellStart"/>
      <w:r w:rsidRPr="4694D8EF">
        <w:rPr>
          <w:sz w:val="24"/>
        </w:rPr>
        <w:t>bcrypt</w:t>
      </w:r>
      <w:proofErr w:type="spellEnd"/>
      <w:r w:rsidRPr="4694D8EF">
        <w:rPr>
          <w:sz w:val="24"/>
        </w:rPr>
        <w:t>).</w:t>
      </w:r>
    </w:p>
    <w:p w14:paraId="1E43873C" w14:textId="5E4D6618" w:rsidR="5F4B36C1" w:rsidRDefault="5F4B36C1" w:rsidP="4694D8EF">
      <w:pPr>
        <w:pStyle w:val="a"/>
        <w:spacing w:before="240" w:after="240"/>
        <w:rPr>
          <w:sz w:val="24"/>
        </w:rPr>
      </w:pPr>
      <w:r w:rsidRPr="4694D8EF">
        <w:rPr>
          <w:sz w:val="24"/>
        </w:rPr>
        <w:t>JWT is used to protect sensitive routes (e.g., bookings).</w:t>
      </w:r>
    </w:p>
    <w:p w14:paraId="1D559F99" w14:textId="03A86059" w:rsidR="0DD1F488" w:rsidRDefault="0DD1F488" w:rsidP="4694D8EF">
      <w:pPr>
        <w:spacing w:before="240" w:after="240"/>
        <w:ind w:left="720"/>
      </w:pPr>
      <w:r>
        <w:rPr>
          <w:noProof/>
        </w:rPr>
        <w:drawing>
          <wp:inline distT="0" distB="0" distL="0" distR="0" wp14:anchorId="4DE62CED" wp14:editId="5DCB1F6C">
            <wp:extent cx="6343650" cy="5448302"/>
            <wp:effectExtent l="0" t="0" r="0" b="0"/>
            <wp:docPr id="742962652" name="صورة 74296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343650" cy="5448302"/>
                    </a:xfrm>
                    <a:prstGeom prst="rect">
                      <a:avLst/>
                    </a:prstGeom>
                  </pic:spPr>
                </pic:pic>
              </a:graphicData>
            </a:graphic>
          </wp:inline>
        </w:drawing>
      </w:r>
    </w:p>
    <w:p w14:paraId="35368E34" w14:textId="08864E42" w:rsidR="287663C8" w:rsidRDefault="287663C8" w:rsidP="4694D8EF">
      <w:pPr>
        <w:rPr>
          <w:b/>
          <w:bCs/>
          <w:sz w:val="24"/>
          <w:szCs w:val="24"/>
        </w:rPr>
      </w:pPr>
      <w:r>
        <w:rPr>
          <w:noProof/>
        </w:rPr>
        <w:lastRenderedPageBreak/>
        <w:drawing>
          <wp:inline distT="0" distB="0" distL="0" distR="0" wp14:anchorId="6D05A228" wp14:editId="643E51CD">
            <wp:extent cx="6343650" cy="7115176"/>
            <wp:effectExtent l="0" t="0" r="0" b="0"/>
            <wp:docPr id="1669541295" name="صورة 166954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343650" cy="7115176"/>
                    </a:xfrm>
                    <a:prstGeom prst="rect">
                      <a:avLst/>
                    </a:prstGeom>
                  </pic:spPr>
                </pic:pic>
              </a:graphicData>
            </a:graphic>
          </wp:inline>
        </w:drawing>
      </w:r>
    </w:p>
    <w:p w14:paraId="0C004F28" w14:textId="0C155AB7" w:rsidR="4694D8EF" w:rsidRDefault="4694D8EF" w:rsidP="4694D8EF">
      <w:pPr>
        <w:rPr>
          <w:b/>
          <w:bCs/>
          <w:sz w:val="24"/>
          <w:szCs w:val="24"/>
          <w:rtl/>
        </w:rPr>
      </w:pPr>
    </w:p>
    <w:p w14:paraId="6190B9F4" w14:textId="77777777" w:rsidR="000623F7" w:rsidRDefault="000623F7" w:rsidP="4694D8EF">
      <w:pPr>
        <w:rPr>
          <w:b/>
          <w:bCs/>
          <w:sz w:val="24"/>
          <w:szCs w:val="24"/>
        </w:rPr>
      </w:pPr>
    </w:p>
    <w:p w14:paraId="2F5DD53F" w14:textId="1D0F30BF" w:rsidR="6BACB02D" w:rsidRDefault="6BACB02D" w:rsidP="4694D8EF">
      <w:pPr>
        <w:rPr>
          <w:b/>
          <w:bCs/>
          <w:sz w:val="24"/>
          <w:szCs w:val="24"/>
        </w:rPr>
      </w:pPr>
      <w:r w:rsidRPr="4694D8EF">
        <w:rPr>
          <w:b/>
          <w:bCs/>
          <w:sz w:val="24"/>
          <w:szCs w:val="24"/>
        </w:rPr>
        <w:lastRenderedPageBreak/>
        <w:t>5.4.3 Filtering &amp; Sorting</w:t>
      </w:r>
    </w:p>
    <w:p w14:paraId="0AD4887C" w14:textId="1CF6B410" w:rsidR="6BACB02D" w:rsidRDefault="6BACB02D" w:rsidP="4694D8EF">
      <w:pPr>
        <w:spacing w:before="240" w:after="240"/>
        <w:rPr>
          <w:sz w:val="24"/>
          <w:szCs w:val="24"/>
        </w:rPr>
      </w:pPr>
      <w:r w:rsidRPr="4694D8EF">
        <w:rPr>
          <w:sz w:val="24"/>
          <w:szCs w:val="24"/>
        </w:rPr>
        <w:t xml:space="preserve">The filtering logic (price range, room type, etc.) is implemented using query parameters, </w:t>
      </w:r>
    </w:p>
    <w:p w14:paraId="7E982FCE" w14:textId="0F25D6C2" w:rsidR="6BACB02D" w:rsidRDefault="6BACB02D" w:rsidP="4694D8EF">
      <w:pPr>
        <w:pStyle w:val="5"/>
        <w:spacing w:before="333" w:after="333"/>
        <w:rPr>
          <w:b/>
          <w:bCs/>
          <w:sz w:val="24"/>
          <w:szCs w:val="24"/>
        </w:rPr>
      </w:pPr>
      <w:r w:rsidRPr="4694D8EF">
        <w:rPr>
          <w:b/>
          <w:bCs/>
          <w:sz w:val="24"/>
          <w:szCs w:val="24"/>
        </w:rPr>
        <w:t>5.4.4 Recommendation Engine</w:t>
      </w:r>
    </w:p>
    <w:p w14:paraId="1AEAEBCC" w14:textId="5A338628" w:rsidR="6BACB02D" w:rsidRDefault="6BACB02D" w:rsidP="4694D8EF">
      <w:pPr>
        <w:spacing w:before="240" w:after="240"/>
        <w:rPr>
          <w:sz w:val="24"/>
          <w:szCs w:val="24"/>
        </w:rPr>
      </w:pPr>
      <w:r w:rsidRPr="4694D8EF">
        <w:rPr>
          <w:sz w:val="24"/>
          <w:szCs w:val="24"/>
        </w:rPr>
        <w:t>The system includes a custom module that generates plans:</w:t>
      </w:r>
    </w:p>
    <w:p w14:paraId="5291EDC7" w14:textId="56A85969" w:rsidR="6BACB02D" w:rsidRDefault="6BACB02D" w:rsidP="4694D8EF">
      <w:pPr>
        <w:pStyle w:val="a"/>
        <w:spacing w:before="240" w:after="240"/>
        <w:rPr>
          <w:sz w:val="24"/>
        </w:rPr>
      </w:pPr>
      <w:r w:rsidRPr="4694D8EF">
        <w:rPr>
          <w:sz w:val="24"/>
        </w:rPr>
        <w:t xml:space="preserve">Takes </w:t>
      </w:r>
      <w:r w:rsidRPr="4694D8EF">
        <w:rPr>
          <w:b/>
          <w:bCs/>
          <w:sz w:val="24"/>
        </w:rPr>
        <w:t>budget</w:t>
      </w:r>
      <w:r w:rsidRPr="4694D8EF">
        <w:rPr>
          <w:sz w:val="24"/>
        </w:rPr>
        <w:t xml:space="preserve"> and </w:t>
      </w:r>
      <w:r w:rsidRPr="4694D8EF">
        <w:rPr>
          <w:b/>
          <w:bCs/>
          <w:sz w:val="24"/>
        </w:rPr>
        <w:t>number of days</w:t>
      </w:r>
      <w:r w:rsidRPr="4694D8EF">
        <w:rPr>
          <w:sz w:val="24"/>
        </w:rPr>
        <w:t xml:space="preserve"> as input.</w:t>
      </w:r>
    </w:p>
    <w:p w14:paraId="71FF1302" w14:textId="1B3E7DF4" w:rsidR="6BACB02D" w:rsidRDefault="6BACB02D" w:rsidP="4694D8EF">
      <w:pPr>
        <w:pStyle w:val="a"/>
        <w:spacing w:before="240" w:after="240"/>
        <w:rPr>
          <w:sz w:val="24"/>
        </w:rPr>
      </w:pPr>
      <w:r w:rsidRPr="4694D8EF">
        <w:rPr>
          <w:sz w:val="24"/>
        </w:rPr>
        <w:t>Filters rooms/events based on price and duration.</w:t>
      </w:r>
    </w:p>
    <w:p w14:paraId="5675F782" w14:textId="04179D7F" w:rsidR="6BACB02D" w:rsidRDefault="6BACB02D" w:rsidP="4694D8EF">
      <w:pPr>
        <w:pStyle w:val="a"/>
        <w:spacing w:before="240" w:after="240"/>
      </w:pPr>
      <w:r w:rsidRPr="4694D8EF">
        <w:rPr>
          <w:sz w:val="24"/>
        </w:rPr>
        <w:t>Returns optimal combinations</w:t>
      </w:r>
      <w:r w:rsidR="5BA18151">
        <w:rPr>
          <w:noProof/>
        </w:rPr>
        <w:drawing>
          <wp:inline distT="0" distB="0" distL="0" distR="0" wp14:anchorId="27730839" wp14:editId="611FA40F">
            <wp:extent cx="6343650" cy="4229100"/>
            <wp:effectExtent l="0" t="0" r="0" b="0"/>
            <wp:docPr id="2070827538" name="صورة 207082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343650" cy="4229100"/>
                    </a:xfrm>
                    <a:prstGeom prst="rect">
                      <a:avLst/>
                    </a:prstGeom>
                  </pic:spPr>
                </pic:pic>
              </a:graphicData>
            </a:graphic>
          </wp:inline>
        </w:drawing>
      </w:r>
    </w:p>
    <w:p w14:paraId="55458469" w14:textId="10927083" w:rsidR="0F94C1F4" w:rsidRDefault="0F94C1F4" w:rsidP="4694D8EF">
      <w:pPr>
        <w:spacing w:before="240" w:after="240"/>
        <w:ind w:left="720"/>
      </w:pPr>
      <w:r>
        <w:rPr>
          <w:noProof/>
        </w:rPr>
        <w:lastRenderedPageBreak/>
        <w:drawing>
          <wp:inline distT="0" distB="0" distL="0" distR="0" wp14:anchorId="6E7DFA76" wp14:editId="71C7EAD1">
            <wp:extent cx="6343650" cy="6943725"/>
            <wp:effectExtent l="0" t="0" r="0" b="0"/>
            <wp:docPr id="2072731580" name="صورة 207273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343650" cy="6943725"/>
                    </a:xfrm>
                    <a:prstGeom prst="rect">
                      <a:avLst/>
                    </a:prstGeom>
                  </pic:spPr>
                </pic:pic>
              </a:graphicData>
            </a:graphic>
          </wp:inline>
        </w:drawing>
      </w:r>
    </w:p>
    <w:p w14:paraId="0F6E8CFD" w14:textId="27F15613" w:rsidR="0F94C1F4" w:rsidRDefault="0F94C1F4">
      <w:r>
        <w:rPr>
          <w:noProof/>
        </w:rPr>
        <w:lastRenderedPageBreak/>
        <w:drawing>
          <wp:inline distT="0" distB="0" distL="0" distR="0" wp14:anchorId="4E25F6A0" wp14:editId="1540FDAF">
            <wp:extent cx="6343650" cy="6410325"/>
            <wp:effectExtent l="0" t="0" r="0" b="0"/>
            <wp:docPr id="1887263066" name="صورة 188726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343650" cy="6410325"/>
                    </a:xfrm>
                    <a:prstGeom prst="rect">
                      <a:avLst/>
                    </a:prstGeom>
                  </pic:spPr>
                </pic:pic>
              </a:graphicData>
            </a:graphic>
          </wp:inline>
        </w:drawing>
      </w:r>
    </w:p>
    <w:p w14:paraId="71FFB41A" w14:textId="21750F9B" w:rsidR="0F94C1F4" w:rsidRDefault="0F94C1F4">
      <w:r>
        <w:rPr>
          <w:noProof/>
        </w:rPr>
        <w:lastRenderedPageBreak/>
        <w:drawing>
          <wp:inline distT="0" distB="0" distL="0" distR="0" wp14:anchorId="24773562" wp14:editId="5A21D7F9">
            <wp:extent cx="6343650" cy="3086100"/>
            <wp:effectExtent l="0" t="0" r="0" b="0"/>
            <wp:docPr id="1584048753" name="صورة 15840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343650" cy="3086100"/>
                    </a:xfrm>
                    <a:prstGeom prst="rect">
                      <a:avLst/>
                    </a:prstGeom>
                  </pic:spPr>
                </pic:pic>
              </a:graphicData>
            </a:graphic>
          </wp:inline>
        </w:drawing>
      </w:r>
    </w:p>
    <w:p w14:paraId="312F91D4" w14:textId="769E7903" w:rsidR="0F94C1F4" w:rsidRDefault="0F94C1F4">
      <w:r>
        <w:rPr>
          <w:noProof/>
        </w:rPr>
        <w:drawing>
          <wp:inline distT="0" distB="0" distL="0" distR="0" wp14:anchorId="388A1AD0" wp14:editId="32D3A157">
            <wp:extent cx="6343650" cy="3895725"/>
            <wp:effectExtent l="0" t="0" r="0" b="0"/>
            <wp:docPr id="1191023369" name="صورة 119102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43650" cy="3895725"/>
                    </a:xfrm>
                    <a:prstGeom prst="rect">
                      <a:avLst/>
                    </a:prstGeom>
                  </pic:spPr>
                </pic:pic>
              </a:graphicData>
            </a:graphic>
          </wp:inline>
        </w:drawing>
      </w:r>
    </w:p>
    <w:p w14:paraId="083ABECE" w14:textId="77777777" w:rsidR="000623F7" w:rsidRDefault="0F94C1F4" w:rsidP="4694D8EF">
      <w:pPr>
        <w:rPr>
          <w:b/>
          <w:bCs/>
          <w:sz w:val="28"/>
          <w:szCs w:val="28"/>
          <w:rtl/>
        </w:rPr>
      </w:pPr>
      <w:r>
        <w:rPr>
          <w:noProof/>
        </w:rPr>
        <w:lastRenderedPageBreak/>
        <w:drawing>
          <wp:inline distT="0" distB="0" distL="0" distR="0" wp14:anchorId="31091A81" wp14:editId="3544CFF8">
            <wp:extent cx="6343650" cy="5895975"/>
            <wp:effectExtent l="0" t="0" r="0" b="0"/>
            <wp:docPr id="1426219125" name="صورة 142621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343650" cy="5895975"/>
                    </a:xfrm>
                    <a:prstGeom prst="rect">
                      <a:avLst/>
                    </a:prstGeom>
                  </pic:spPr>
                </pic:pic>
              </a:graphicData>
            </a:graphic>
          </wp:inline>
        </w:drawing>
      </w:r>
    </w:p>
    <w:p w14:paraId="065779C0" w14:textId="77777777" w:rsidR="000623F7" w:rsidRDefault="000623F7" w:rsidP="4694D8EF">
      <w:pPr>
        <w:rPr>
          <w:b/>
          <w:bCs/>
          <w:sz w:val="28"/>
          <w:szCs w:val="28"/>
          <w:rtl/>
        </w:rPr>
      </w:pPr>
    </w:p>
    <w:p w14:paraId="64E665C2" w14:textId="77777777" w:rsidR="000623F7" w:rsidRDefault="000623F7" w:rsidP="4694D8EF">
      <w:pPr>
        <w:rPr>
          <w:b/>
          <w:bCs/>
          <w:sz w:val="28"/>
          <w:szCs w:val="28"/>
          <w:rtl/>
        </w:rPr>
      </w:pPr>
    </w:p>
    <w:p w14:paraId="75DAA75A" w14:textId="77777777" w:rsidR="000623F7" w:rsidRDefault="000623F7" w:rsidP="4694D8EF">
      <w:pPr>
        <w:rPr>
          <w:b/>
          <w:bCs/>
          <w:sz w:val="28"/>
          <w:szCs w:val="28"/>
          <w:rtl/>
        </w:rPr>
      </w:pPr>
    </w:p>
    <w:p w14:paraId="60532CC4" w14:textId="77777777" w:rsidR="000623F7" w:rsidRDefault="000623F7" w:rsidP="4694D8EF">
      <w:pPr>
        <w:rPr>
          <w:b/>
          <w:bCs/>
          <w:sz w:val="28"/>
          <w:szCs w:val="28"/>
          <w:rtl/>
        </w:rPr>
      </w:pPr>
    </w:p>
    <w:p w14:paraId="71E94BD1" w14:textId="77777777" w:rsidR="000623F7" w:rsidRDefault="000623F7" w:rsidP="4694D8EF">
      <w:pPr>
        <w:rPr>
          <w:b/>
          <w:bCs/>
          <w:sz w:val="28"/>
          <w:szCs w:val="28"/>
          <w:rtl/>
        </w:rPr>
      </w:pPr>
    </w:p>
    <w:p w14:paraId="1EE1F04D" w14:textId="50B68D4C" w:rsidR="0F94C1F4" w:rsidRDefault="6BACB02D" w:rsidP="4694D8EF">
      <w:pPr>
        <w:rPr>
          <w:b/>
          <w:bCs/>
          <w:sz w:val="28"/>
          <w:szCs w:val="28"/>
        </w:rPr>
      </w:pPr>
      <w:r w:rsidRPr="4694D8EF">
        <w:rPr>
          <w:b/>
          <w:bCs/>
          <w:sz w:val="28"/>
          <w:szCs w:val="28"/>
        </w:rPr>
        <w:lastRenderedPageBreak/>
        <w:t>5.5 Summary</w:t>
      </w:r>
    </w:p>
    <w:p w14:paraId="08DD3986" w14:textId="5EB64ACF" w:rsidR="6BACB02D" w:rsidRDefault="6BACB02D" w:rsidP="4694D8EF">
      <w:pPr>
        <w:spacing w:before="240" w:after="240"/>
        <w:rPr>
          <w:sz w:val="28"/>
          <w:szCs w:val="28"/>
        </w:rPr>
      </w:pPr>
      <w:r w:rsidRPr="4694D8EF">
        <w:t xml:space="preserve">This chapter detailed the end-to-end implementation of the hotel and events booking system using the MERN stack. </w:t>
      </w:r>
      <w:proofErr w:type="spellStart"/>
      <w:r w:rsidRPr="4694D8EF">
        <w:t>MongoDB</w:t>
      </w:r>
      <w:proofErr w:type="spellEnd"/>
      <w:r w:rsidRPr="4694D8EF">
        <w:t xml:space="preserve"> was used for efficient data storage, React.js for an interactive frontend, and Node.js/Express.js for API and business logic. Features such as authentication, filtering, booking, and </w:t>
      </w:r>
      <w:proofErr w:type="spellStart"/>
      <w:r w:rsidRPr="4694D8EF">
        <w:t>recommendationgenerationwere</w:t>
      </w:r>
      <w:proofErr w:type="spellEnd"/>
      <w:r w:rsidRPr="4694D8EF">
        <w:t xml:space="preserve"> integrated to create a complete and intelligent web application</w:t>
      </w:r>
    </w:p>
    <w:p w14:paraId="60EACC27" w14:textId="437B5B75" w:rsidR="4694D8EF" w:rsidRDefault="4694D8EF" w:rsidP="4694D8EF">
      <w:pPr>
        <w:spacing w:before="240" w:after="240"/>
        <w:rPr>
          <w:sz w:val="28"/>
          <w:szCs w:val="28"/>
          <w:rtl/>
        </w:rPr>
      </w:pPr>
    </w:p>
    <w:p w14:paraId="1E0E915B" w14:textId="77777777" w:rsidR="000623F7" w:rsidRDefault="000623F7" w:rsidP="4694D8EF">
      <w:pPr>
        <w:spacing w:before="240" w:after="240"/>
        <w:rPr>
          <w:sz w:val="28"/>
          <w:szCs w:val="28"/>
          <w:rtl/>
        </w:rPr>
      </w:pPr>
    </w:p>
    <w:p w14:paraId="2FEB106C" w14:textId="77777777" w:rsidR="000623F7" w:rsidRDefault="000623F7" w:rsidP="4694D8EF">
      <w:pPr>
        <w:spacing w:before="240" w:after="240"/>
        <w:rPr>
          <w:sz w:val="28"/>
          <w:szCs w:val="28"/>
          <w:rtl/>
        </w:rPr>
      </w:pPr>
    </w:p>
    <w:p w14:paraId="67E1DA32" w14:textId="77777777" w:rsidR="000623F7" w:rsidRDefault="000623F7" w:rsidP="4694D8EF">
      <w:pPr>
        <w:spacing w:before="240" w:after="240"/>
        <w:rPr>
          <w:sz w:val="28"/>
          <w:szCs w:val="28"/>
          <w:rtl/>
        </w:rPr>
      </w:pPr>
    </w:p>
    <w:p w14:paraId="5E7C9DA2" w14:textId="77777777" w:rsidR="000623F7" w:rsidRDefault="000623F7" w:rsidP="4694D8EF">
      <w:pPr>
        <w:spacing w:before="240" w:after="240"/>
        <w:rPr>
          <w:sz w:val="28"/>
          <w:szCs w:val="28"/>
          <w:rtl/>
        </w:rPr>
      </w:pPr>
    </w:p>
    <w:p w14:paraId="6DB83826" w14:textId="77777777" w:rsidR="000623F7" w:rsidRDefault="000623F7" w:rsidP="4694D8EF">
      <w:pPr>
        <w:spacing w:before="240" w:after="240"/>
        <w:rPr>
          <w:sz w:val="28"/>
          <w:szCs w:val="28"/>
          <w:rtl/>
        </w:rPr>
      </w:pPr>
    </w:p>
    <w:p w14:paraId="4F4F0403" w14:textId="77777777" w:rsidR="000623F7" w:rsidRDefault="000623F7" w:rsidP="4694D8EF">
      <w:pPr>
        <w:spacing w:before="240" w:after="240"/>
        <w:rPr>
          <w:sz w:val="28"/>
          <w:szCs w:val="28"/>
          <w:rtl/>
        </w:rPr>
      </w:pPr>
    </w:p>
    <w:p w14:paraId="2559CAD2" w14:textId="77777777" w:rsidR="000623F7" w:rsidRDefault="000623F7" w:rsidP="4694D8EF">
      <w:pPr>
        <w:spacing w:before="240" w:after="240"/>
        <w:rPr>
          <w:sz w:val="28"/>
          <w:szCs w:val="28"/>
          <w:rtl/>
        </w:rPr>
      </w:pPr>
    </w:p>
    <w:p w14:paraId="00C6AB11" w14:textId="77777777" w:rsidR="000623F7" w:rsidRDefault="000623F7" w:rsidP="4694D8EF">
      <w:pPr>
        <w:spacing w:before="240" w:after="240"/>
        <w:rPr>
          <w:sz w:val="28"/>
          <w:szCs w:val="28"/>
          <w:rtl/>
        </w:rPr>
      </w:pPr>
    </w:p>
    <w:p w14:paraId="609D574F" w14:textId="77777777" w:rsidR="000623F7" w:rsidRDefault="000623F7" w:rsidP="4694D8EF">
      <w:pPr>
        <w:spacing w:before="240" w:after="240"/>
        <w:rPr>
          <w:sz w:val="28"/>
          <w:szCs w:val="28"/>
          <w:rtl/>
        </w:rPr>
      </w:pPr>
    </w:p>
    <w:p w14:paraId="0F2B4B05" w14:textId="77777777" w:rsidR="000623F7" w:rsidRDefault="000623F7" w:rsidP="4694D8EF">
      <w:pPr>
        <w:spacing w:before="240" w:after="240"/>
        <w:rPr>
          <w:sz w:val="28"/>
          <w:szCs w:val="28"/>
          <w:rtl/>
        </w:rPr>
      </w:pPr>
    </w:p>
    <w:p w14:paraId="0AE9AB2D" w14:textId="77777777" w:rsidR="000623F7" w:rsidRDefault="000623F7" w:rsidP="4694D8EF">
      <w:pPr>
        <w:spacing w:before="240" w:after="240"/>
        <w:rPr>
          <w:sz w:val="28"/>
          <w:szCs w:val="28"/>
          <w:rtl/>
        </w:rPr>
      </w:pPr>
    </w:p>
    <w:p w14:paraId="4158A534" w14:textId="77777777" w:rsidR="000623F7" w:rsidRDefault="000623F7" w:rsidP="4694D8EF">
      <w:pPr>
        <w:spacing w:before="240" w:after="240"/>
        <w:rPr>
          <w:sz w:val="28"/>
          <w:szCs w:val="28"/>
          <w:rtl/>
        </w:rPr>
      </w:pPr>
    </w:p>
    <w:p w14:paraId="00C69D27" w14:textId="77777777" w:rsidR="000623F7" w:rsidRDefault="000623F7" w:rsidP="4694D8EF">
      <w:pPr>
        <w:spacing w:before="240" w:after="240"/>
        <w:rPr>
          <w:sz w:val="28"/>
          <w:szCs w:val="28"/>
          <w:rtl/>
        </w:rPr>
      </w:pPr>
    </w:p>
    <w:p w14:paraId="5E878BCD" w14:textId="77777777" w:rsidR="000623F7" w:rsidRDefault="000623F7" w:rsidP="4694D8EF">
      <w:pPr>
        <w:spacing w:before="240" w:after="240"/>
        <w:rPr>
          <w:sz w:val="28"/>
          <w:szCs w:val="28"/>
          <w:rtl/>
        </w:rPr>
      </w:pPr>
    </w:p>
    <w:p w14:paraId="110B1EE1" w14:textId="77777777" w:rsidR="000623F7" w:rsidRDefault="000623F7" w:rsidP="4694D8EF">
      <w:pPr>
        <w:spacing w:before="240" w:after="240"/>
        <w:rPr>
          <w:sz w:val="28"/>
          <w:szCs w:val="28"/>
          <w:rtl/>
        </w:rPr>
      </w:pPr>
    </w:p>
    <w:p w14:paraId="72AC4FCA" w14:textId="77777777" w:rsidR="000623F7" w:rsidRDefault="000623F7" w:rsidP="4694D8EF">
      <w:pPr>
        <w:spacing w:before="240" w:after="240"/>
        <w:rPr>
          <w:sz w:val="28"/>
          <w:szCs w:val="28"/>
          <w:rtl/>
        </w:rPr>
      </w:pPr>
    </w:p>
    <w:p w14:paraId="577DDF1C" w14:textId="77777777" w:rsidR="000623F7" w:rsidRDefault="000623F7" w:rsidP="4694D8EF">
      <w:pPr>
        <w:spacing w:before="240" w:after="240"/>
        <w:rPr>
          <w:sz w:val="28"/>
          <w:szCs w:val="28"/>
          <w:rtl/>
        </w:rPr>
      </w:pPr>
    </w:p>
    <w:p w14:paraId="78ABB5B0" w14:textId="77777777" w:rsidR="000623F7" w:rsidRDefault="000623F7" w:rsidP="4694D8EF">
      <w:pPr>
        <w:spacing w:before="240" w:after="240"/>
        <w:rPr>
          <w:sz w:val="28"/>
          <w:szCs w:val="28"/>
        </w:rPr>
      </w:pPr>
    </w:p>
    <w:p w14:paraId="203F8515" w14:textId="08E3BE81" w:rsidR="5435D4A3" w:rsidRDefault="5435D4A3" w:rsidP="4694D8EF">
      <w:pPr>
        <w:spacing w:before="240" w:after="240"/>
        <w:rPr>
          <w:sz w:val="28"/>
          <w:szCs w:val="28"/>
        </w:rPr>
      </w:pPr>
      <w:r w:rsidRPr="4694D8EF">
        <w:rPr>
          <w:sz w:val="28"/>
          <w:szCs w:val="28"/>
        </w:rPr>
        <w:lastRenderedPageBreak/>
        <w:t xml:space="preserve">CHAPTER SIX: SYSTEM TESTING AND INSTALLATION </w:t>
      </w:r>
    </w:p>
    <w:p w14:paraId="035FD849" w14:textId="6973E77C" w:rsidR="5435D4A3" w:rsidRDefault="5435D4A3" w:rsidP="4694D8EF">
      <w:pPr>
        <w:spacing w:before="240" w:after="240"/>
        <w:rPr>
          <w:sz w:val="24"/>
          <w:szCs w:val="24"/>
        </w:rPr>
      </w:pPr>
      <w:r w:rsidRPr="4694D8EF">
        <w:rPr>
          <w:sz w:val="24"/>
          <w:szCs w:val="24"/>
        </w:rPr>
        <w:t xml:space="preserve">6.1 Introduction </w:t>
      </w:r>
    </w:p>
    <w:p w14:paraId="708D1AAF" w14:textId="03280EC0" w:rsidR="5435D4A3" w:rsidRDefault="5435D4A3" w:rsidP="4694D8EF">
      <w:pPr>
        <w:spacing w:before="240" w:after="240"/>
        <w:rPr>
          <w:sz w:val="24"/>
          <w:szCs w:val="24"/>
        </w:rPr>
      </w:pPr>
      <w:r w:rsidRPr="4694D8EF">
        <w:rPr>
          <w:sz w:val="24"/>
          <w:szCs w:val="24"/>
        </w:rPr>
        <w:t xml:space="preserve">6.2 Heuristic Evaluation </w:t>
      </w:r>
    </w:p>
    <w:p w14:paraId="01136824" w14:textId="4C699ADE" w:rsidR="5435D4A3" w:rsidRDefault="5435D4A3" w:rsidP="4694D8EF">
      <w:pPr>
        <w:spacing w:before="240" w:after="240"/>
        <w:rPr>
          <w:sz w:val="24"/>
          <w:szCs w:val="24"/>
        </w:rPr>
      </w:pPr>
      <w:r w:rsidRPr="4694D8EF">
        <w:rPr>
          <w:sz w:val="24"/>
          <w:szCs w:val="24"/>
        </w:rPr>
        <w:t xml:space="preserve">6.3 Cooperative Evaluation </w:t>
      </w:r>
    </w:p>
    <w:p w14:paraId="4BBF7121" w14:textId="6C5B034F" w:rsidR="5435D4A3" w:rsidRDefault="5435D4A3" w:rsidP="4694D8EF">
      <w:pPr>
        <w:spacing w:before="240" w:after="240"/>
        <w:rPr>
          <w:sz w:val="24"/>
          <w:szCs w:val="24"/>
        </w:rPr>
      </w:pPr>
      <w:r w:rsidRPr="4694D8EF">
        <w:rPr>
          <w:sz w:val="24"/>
          <w:szCs w:val="24"/>
        </w:rPr>
        <w:t xml:space="preserve">6.4 Requirements Validation and Completeness </w:t>
      </w:r>
    </w:p>
    <w:p w14:paraId="4557E5BC" w14:textId="4F9B92DE" w:rsidR="5435D4A3" w:rsidRDefault="5435D4A3" w:rsidP="4694D8EF">
      <w:pPr>
        <w:spacing w:before="240" w:after="240"/>
        <w:rPr>
          <w:sz w:val="24"/>
          <w:szCs w:val="24"/>
        </w:rPr>
      </w:pPr>
      <w:r w:rsidRPr="4694D8EF">
        <w:rPr>
          <w:sz w:val="24"/>
          <w:szCs w:val="24"/>
        </w:rPr>
        <w:t xml:space="preserve">6.5 System Installation </w:t>
      </w:r>
    </w:p>
    <w:p w14:paraId="5886D43C" w14:textId="12B9E4A0" w:rsidR="5435D4A3" w:rsidRDefault="5435D4A3" w:rsidP="4694D8EF">
      <w:pPr>
        <w:spacing w:before="240" w:after="240"/>
        <w:rPr>
          <w:sz w:val="24"/>
          <w:szCs w:val="24"/>
        </w:rPr>
      </w:pPr>
      <w:r w:rsidRPr="4694D8EF">
        <w:rPr>
          <w:sz w:val="24"/>
          <w:szCs w:val="24"/>
        </w:rPr>
        <w:t>6.6 Summary</w:t>
      </w:r>
    </w:p>
    <w:p w14:paraId="34056F7E" w14:textId="7DFA397A" w:rsidR="4694D8EF" w:rsidRDefault="4694D8EF" w:rsidP="4694D8EF">
      <w:pPr>
        <w:spacing w:before="240" w:after="240"/>
        <w:rPr>
          <w:sz w:val="24"/>
          <w:szCs w:val="24"/>
        </w:rPr>
      </w:pPr>
    </w:p>
    <w:p w14:paraId="6F708064" w14:textId="6E2D2631" w:rsidR="4694D8EF" w:rsidRDefault="4694D8EF" w:rsidP="4694D8EF">
      <w:pPr>
        <w:spacing w:before="240" w:after="240"/>
        <w:rPr>
          <w:sz w:val="24"/>
          <w:szCs w:val="24"/>
        </w:rPr>
      </w:pPr>
    </w:p>
    <w:p w14:paraId="14FCDA82" w14:textId="49D485BB" w:rsidR="4694D8EF" w:rsidRDefault="4694D8EF" w:rsidP="4694D8EF">
      <w:pPr>
        <w:spacing w:before="240" w:after="240"/>
        <w:rPr>
          <w:sz w:val="24"/>
          <w:szCs w:val="24"/>
        </w:rPr>
      </w:pPr>
    </w:p>
    <w:p w14:paraId="709ACEEE" w14:textId="73D78E87" w:rsidR="4694D8EF" w:rsidRDefault="4694D8EF" w:rsidP="4694D8EF">
      <w:pPr>
        <w:spacing w:before="240" w:after="240"/>
        <w:rPr>
          <w:sz w:val="24"/>
          <w:szCs w:val="24"/>
        </w:rPr>
      </w:pPr>
    </w:p>
    <w:p w14:paraId="5B01C7F0" w14:textId="3D064E13" w:rsidR="4694D8EF" w:rsidRDefault="4694D8EF" w:rsidP="4694D8EF">
      <w:pPr>
        <w:spacing w:before="240" w:after="240"/>
        <w:rPr>
          <w:sz w:val="24"/>
          <w:szCs w:val="24"/>
        </w:rPr>
      </w:pPr>
    </w:p>
    <w:p w14:paraId="38022CEA" w14:textId="7C469E63" w:rsidR="4694D8EF" w:rsidRDefault="4694D8EF" w:rsidP="4694D8EF">
      <w:pPr>
        <w:spacing w:before="240" w:after="240"/>
        <w:rPr>
          <w:sz w:val="24"/>
          <w:szCs w:val="24"/>
        </w:rPr>
      </w:pPr>
    </w:p>
    <w:p w14:paraId="3C431028" w14:textId="1DD1FA04" w:rsidR="4694D8EF" w:rsidRDefault="4694D8EF" w:rsidP="4694D8EF">
      <w:pPr>
        <w:spacing w:before="240" w:after="240"/>
        <w:rPr>
          <w:sz w:val="24"/>
          <w:szCs w:val="24"/>
        </w:rPr>
      </w:pPr>
    </w:p>
    <w:p w14:paraId="0A40784E" w14:textId="07497790" w:rsidR="4694D8EF" w:rsidRDefault="4694D8EF" w:rsidP="4694D8EF">
      <w:pPr>
        <w:spacing w:before="240" w:after="240"/>
        <w:rPr>
          <w:sz w:val="24"/>
          <w:szCs w:val="24"/>
          <w:rtl/>
        </w:rPr>
      </w:pPr>
    </w:p>
    <w:p w14:paraId="6E662B7A" w14:textId="77777777" w:rsidR="000623F7" w:rsidRDefault="000623F7" w:rsidP="4694D8EF">
      <w:pPr>
        <w:spacing w:before="240" w:after="240"/>
        <w:rPr>
          <w:sz w:val="24"/>
          <w:szCs w:val="24"/>
          <w:rtl/>
        </w:rPr>
      </w:pPr>
    </w:p>
    <w:p w14:paraId="609EE1FA" w14:textId="77777777" w:rsidR="000623F7" w:rsidRDefault="000623F7" w:rsidP="4694D8EF">
      <w:pPr>
        <w:spacing w:before="240" w:after="240"/>
        <w:rPr>
          <w:sz w:val="24"/>
          <w:szCs w:val="24"/>
          <w:rtl/>
        </w:rPr>
      </w:pPr>
    </w:p>
    <w:p w14:paraId="4A501AFF" w14:textId="77777777" w:rsidR="000623F7" w:rsidRDefault="000623F7" w:rsidP="4694D8EF">
      <w:pPr>
        <w:spacing w:before="240" w:after="240"/>
        <w:rPr>
          <w:sz w:val="24"/>
          <w:szCs w:val="24"/>
          <w:rtl/>
        </w:rPr>
      </w:pPr>
    </w:p>
    <w:p w14:paraId="7E28870B" w14:textId="77777777" w:rsidR="000623F7" w:rsidRDefault="000623F7" w:rsidP="4694D8EF">
      <w:pPr>
        <w:spacing w:before="240" w:after="240"/>
        <w:rPr>
          <w:sz w:val="24"/>
          <w:szCs w:val="24"/>
          <w:rtl/>
        </w:rPr>
      </w:pPr>
    </w:p>
    <w:p w14:paraId="471196E5" w14:textId="77777777" w:rsidR="000623F7" w:rsidRDefault="000623F7" w:rsidP="4694D8EF">
      <w:pPr>
        <w:spacing w:before="240" w:after="240"/>
        <w:rPr>
          <w:sz w:val="24"/>
          <w:szCs w:val="24"/>
          <w:rtl/>
        </w:rPr>
      </w:pPr>
    </w:p>
    <w:p w14:paraId="08D6A9C9" w14:textId="77777777" w:rsidR="000623F7" w:rsidRDefault="000623F7" w:rsidP="4694D8EF">
      <w:pPr>
        <w:spacing w:before="240" w:after="240"/>
        <w:rPr>
          <w:sz w:val="24"/>
          <w:szCs w:val="24"/>
        </w:rPr>
      </w:pPr>
    </w:p>
    <w:p w14:paraId="68E2DE2C" w14:textId="0FA89865" w:rsidR="5082F0F7" w:rsidRDefault="5082F0F7" w:rsidP="4694D8EF">
      <w:pPr>
        <w:pStyle w:val="4"/>
        <w:spacing w:before="319" w:after="319"/>
        <w:rPr>
          <w:rFonts w:ascii="Calibri" w:eastAsia="Calibri" w:hAnsi="Calibri" w:cs="Calibri"/>
          <w:b/>
          <w:bCs/>
          <w:sz w:val="28"/>
          <w:szCs w:val="28"/>
        </w:rPr>
      </w:pPr>
      <w:r w:rsidRPr="4694D8EF">
        <w:rPr>
          <w:rFonts w:ascii="Calibri" w:eastAsia="Calibri" w:hAnsi="Calibri" w:cs="Calibri"/>
          <w:b/>
          <w:bCs/>
          <w:sz w:val="28"/>
          <w:szCs w:val="28"/>
        </w:rPr>
        <w:lastRenderedPageBreak/>
        <w:t>6.1 Introduction</w:t>
      </w:r>
    </w:p>
    <w:p w14:paraId="7FC85927" w14:textId="327E1D9A" w:rsidR="5082F0F7" w:rsidRDefault="5082F0F7" w:rsidP="4694D8EF">
      <w:pPr>
        <w:spacing w:before="240" w:after="240"/>
        <w:rPr>
          <w:rFonts w:ascii="Calibri" w:eastAsia="Calibri" w:hAnsi="Calibri" w:cs="Calibri"/>
          <w:sz w:val="24"/>
          <w:szCs w:val="24"/>
        </w:rPr>
      </w:pPr>
      <w:r w:rsidRPr="4694D8EF">
        <w:rPr>
          <w:rFonts w:ascii="Calibri" w:eastAsia="Calibri" w:hAnsi="Calibri" w:cs="Calibri"/>
          <w:sz w:val="24"/>
          <w:szCs w:val="24"/>
        </w:rPr>
        <w:t>This chapter describes the testing approaches and evaluation methods used to ensure that the developed system is functional, user-friendly, and meets all specified requirements. It also explains the system installation process and environment setup required for deployment</w:t>
      </w:r>
    </w:p>
    <w:p w14:paraId="1660D609" w14:textId="6D356482" w:rsidR="4694D8EF" w:rsidRDefault="4694D8EF" w:rsidP="4694D8EF">
      <w:pPr>
        <w:spacing w:before="240" w:after="240"/>
        <w:rPr>
          <w:rFonts w:ascii="Calibri" w:eastAsia="Calibri" w:hAnsi="Calibri" w:cs="Calibri"/>
          <w:sz w:val="24"/>
          <w:szCs w:val="24"/>
        </w:rPr>
      </w:pPr>
    </w:p>
    <w:p w14:paraId="010E3CEF" w14:textId="5CB836AE" w:rsidR="0F0736F1" w:rsidRDefault="0F0736F1" w:rsidP="4694D8EF">
      <w:pPr>
        <w:pStyle w:val="4"/>
        <w:spacing w:before="319" w:after="319"/>
        <w:rPr>
          <w:rFonts w:ascii="Calibri" w:eastAsia="Calibri" w:hAnsi="Calibri" w:cs="Calibri"/>
          <w:b/>
          <w:bCs/>
          <w:sz w:val="28"/>
          <w:szCs w:val="28"/>
        </w:rPr>
      </w:pPr>
      <w:r w:rsidRPr="4694D8EF">
        <w:rPr>
          <w:rFonts w:ascii="Calibri" w:eastAsia="Calibri" w:hAnsi="Calibri" w:cs="Calibri"/>
          <w:b/>
          <w:bCs/>
          <w:sz w:val="28"/>
          <w:szCs w:val="28"/>
        </w:rPr>
        <w:t>6.2 Heuristic Evaluation</w:t>
      </w:r>
    </w:p>
    <w:p w14:paraId="1CE32451" w14:textId="6A75833F" w:rsidR="0F0736F1" w:rsidRDefault="0F0736F1" w:rsidP="4694D8EF">
      <w:pPr>
        <w:spacing w:before="240" w:after="240"/>
      </w:pPr>
      <w:r w:rsidRPr="4694D8EF">
        <w:rPr>
          <w:rFonts w:ascii="Calibri" w:eastAsia="Calibri" w:hAnsi="Calibri" w:cs="Calibri"/>
          <w:sz w:val="24"/>
          <w:szCs w:val="24"/>
        </w:rPr>
        <w:t>Heuristic evaluation is a usability inspection method where a small set of evaluators examine the interface and judge its compliance with recognized usability principles (heuristics).</w:t>
      </w:r>
    </w:p>
    <w:p w14:paraId="347CB016" w14:textId="15A94E22" w:rsidR="0F0736F1" w:rsidRDefault="0F0736F1" w:rsidP="4694D8EF">
      <w:pPr>
        <w:spacing w:before="240" w:after="240"/>
      </w:pPr>
      <w:r w:rsidRPr="4694D8EF">
        <w:rPr>
          <w:rFonts w:ascii="Calibri" w:eastAsia="Calibri" w:hAnsi="Calibri" w:cs="Calibri"/>
          <w:b/>
          <w:bCs/>
          <w:sz w:val="24"/>
          <w:szCs w:val="24"/>
        </w:rPr>
        <w:t>Applied Heuristics:</w:t>
      </w:r>
    </w:p>
    <w:p w14:paraId="23D0943E" w14:textId="66E005D1" w:rsidR="0F0736F1" w:rsidRDefault="0F0736F1" w:rsidP="4694D8EF">
      <w:pPr>
        <w:pStyle w:val="a"/>
        <w:spacing w:before="240" w:after="240"/>
        <w:rPr>
          <w:rFonts w:ascii="Calibri" w:eastAsia="Calibri" w:hAnsi="Calibri" w:cs="Calibri"/>
          <w:sz w:val="24"/>
        </w:rPr>
      </w:pPr>
      <w:r w:rsidRPr="4694D8EF">
        <w:rPr>
          <w:rFonts w:ascii="Calibri" w:eastAsia="Calibri" w:hAnsi="Calibri" w:cs="Calibri"/>
          <w:b/>
          <w:bCs/>
          <w:sz w:val="24"/>
        </w:rPr>
        <w:t>Visibility of system status:</w:t>
      </w:r>
      <w:r w:rsidRPr="4694D8EF">
        <w:rPr>
          <w:rFonts w:ascii="Calibri" w:eastAsia="Calibri" w:hAnsi="Calibri" w:cs="Calibri"/>
          <w:sz w:val="24"/>
        </w:rPr>
        <w:t xml:space="preserve"> The system provides feedback (e.g., loading spinners, success messages after booking).</w:t>
      </w:r>
    </w:p>
    <w:p w14:paraId="59A67D7C" w14:textId="63BE1736" w:rsidR="0F0736F1" w:rsidRDefault="0F0736F1" w:rsidP="4694D8EF">
      <w:pPr>
        <w:pStyle w:val="a"/>
        <w:spacing w:before="240" w:after="240"/>
        <w:rPr>
          <w:rFonts w:ascii="Calibri" w:eastAsia="Calibri" w:hAnsi="Calibri" w:cs="Calibri"/>
          <w:sz w:val="24"/>
        </w:rPr>
      </w:pPr>
      <w:r w:rsidRPr="4694D8EF">
        <w:rPr>
          <w:rFonts w:ascii="Calibri" w:eastAsia="Calibri" w:hAnsi="Calibri" w:cs="Calibri"/>
          <w:b/>
          <w:bCs/>
          <w:sz w:val="24"/>
        </w:rPr>
        <w:t>Match between system and the real world:</w:t>
      </w:r>
      <w:r w:rsidRPr="4694D8EF">
        <w:rPr>
          <w:rFonts w:ascii="Calibri" w:eastAsia="Calibri" w:hAnsi="Calibri" w:cs="Calibri"/>
          <w:sz w:val="24"/>
        </w:rPr>
        <w:t xml:space="preserve"> Terms like “check-in,” “check-out,” and “budget” are familiar to users.</w:t>
      </w:r>
    </w:p>
    <w:p w14:paraId="7594BCD9" w14:textId="5E23BDED" w:rsidR="0F0736F1" w:rsidRDefault="0F0736F1" w:rsidP="4694D8EF">
      <w:pPr>
        <w:pStyle w:val="a"/>
        <w:spacing w:before="240" w:after="240"/>
        <w:rPr>
          <w:rFonts w:ascii="Calibri" w:eastAsia="Calibri" w:hAnsi="Calibri" w:cs="Calibri"/>
          <w:sz w:val="24"/>
        </w:rPr>
      </w:pPr>
      <w:r w:rsidRPr="4694D8EF">
        <w:rPr>
          <w:rFonts w:ascii="Calibri" w:eastAsia="Calibri" w:hAnsi="Calibri" w:cs="Calibri"/>
          <w:b/>
          <w:bCs/>
          <w:sz w:val="24"/>
        </w:rPr>
        <w:t>User control and freedom:</w:t>
      </w:r>
      <w:r w:rsidRPr="4694D8EF">
        <w:rPr>
          <w:rFonts w:ascii="Calibri" w:eastAsia="Calibri" w:hAnsi="Calibri" w:cs="Calibri"/>
          <w:sz w:val="24"/>
        </w:rPr>
        <w:t xml:space="preserve"> Users can cancel bookings and go back to previous pages easily.</w:t>
      </w:r>
    </w:p>
    <w:p w14:paraId="63BD5796" w14:textId="50820A69" w:rsidR="0F0736F1" w:rsidRDefault="0F0736F1" w:rsidP="4694D8EF">
      <w:pPr>
        <w:pStyle w:val="a"/>
        <w:spacing w:before="240" w:after="240"/>
        <w:rPr>
          <w:rFonts w:ascii="Calibri" w:eastAsia="Calibri" w:hAnsi="Calibri" w:cs="Calibri"/>
          <w:sz w:val="24"/>
        </w:rPr>
      </w:pPr>
      <w:r w:rsidRPr="4694D8EF">
        <w:rPr>
          <w:rFonts w:ascii="Calibri" w:eastAsia="Calibri" w:hAnsi="Calibri" w:cs="Calibri"/>
          <w:b/>
          <w:bCs/>
          <w:sz w:val="24"/>
        </w:rPr>
        <w:t>Consistency and standards:</w:t>
      </w:r>
      <w:r w:rsidRPr="4694D8EF">
        <w:rPr>
          <w:rFonts w:ascii="Calibri" w:eastAsia="Calibri" w:hAnsi="Calibri" w:cs="Calibri"/>
          <w:sz w:val="24"/>
        </w:rPr>
        <w:t xml:space="preserve"> Consistent icons and layout throughout the interface.</w:t>
      </w:r>
    </w:p>
    <w:p w14:paraId="0EFF65D3" w14:textId="6CE2432E" w:rsidR="0F0736F1" w:rsidRDefault="0F0736F1" w:rsidP="4694D8EF">
      <w:pPr>
        <w:pStyle w:val="a"/>
        <w:spacing w:before="240" w:after="240"/>
        <w:rPr>
          <w:rFonts w:ascii="Calibri" w:eastAsia="Calibri" w:hAnsi="Calibri" w:cs="Calibri"/>
          <w:sz w:val="24"/>
        </w:rPr>
      </w:pPr>
      <w:r w:rsidRPr="4694D8EF">
        <w:rPr>
          <w:rFonts w:ascii="Calibri" w:eastAsia="Calibri" w:hAnsi="Calibri" w:cs="Calibri"/>
          <w:b/>
          <w:bCs/>
          <w:sz w:val="24"/>
        </w:rPr>
        <w:t>Error prevention:</w:t>
      </w:r>
      <w:r w:rsidRPr="4694D8EF">
        <w:rPr>
          <w:rFonts w:ascii="Calibri" w:eastAsia="Calibri" w:hAnsi="Calibri" w:cs="Calibri"/>
          <w:sz w:val="24"/>
        </w:rPr>
        <w:t xml:space="preserve"> Validations are in place during login, signup, and booking.</w:t>
      </w:r>
    </w:p>
    <w:p w14:paraId="32337DAF" w14:textId="1BA16505" w:rsidR="0F0736F1" w:rsidRDefault="0F0736F1" w:rsidP="4694D8EF">
      <w:pPr>
        <w:spacing w:before="240" w:after="240"/>
        <w:rPr>
          <w:rFonts w:ascii="Calibri" w:eastAsia="Calibri" w:hAnsi="Calibri" w:cs="Calibri"/>
          <w:sz w:val="24"/>
          <w:szCs w:val="24"/>
        </w:rPr>
      </w:pPr>
      <w:r w:rsidRPr="4694D8EF">
        <w:rPr>
          <w:rFonts w:ascii="Calibri" w:eastAsia="Calibri" w:hAnsi="Calibri" w:cs="Calibri"/>
          <w:b/>
          <w:bCs/>
          <w:sz w:val="24"/>
          <w:szCs w:val="24"/>
        </w:rPr>
        <w:t>Evaluation Process:</w:t>
      </w:r>
      <w:r>
        <w:br/>
      </w:r>
      <w:r w:rsidRPr="4694D8EF">
        <w:rPr>
          <w:rFonts w:ascii="Calibri" w:eastAsia="Calibri" w:hAnsi="Calibri" w:cs="Calibri"/>
          <w:sz w:val="24"/>
          <w:szCs w:val="24"/>
        </w:rPr>
        <w:t xml:space="preserve"> Three evaluators with UI/UX experience tested the frontend React interface for usability issues. Each evaluator filled a form rating usability violations on a scale of 1–5 (minor to severe).</w:t>
      </w:r>
    </w:p>
    <w:p w14:paraId="6C9664D7" w14:textId="7619DFFD" w:rsidR="746FEC67" w:rsidRDefault="746FEC67" w:rsidP="4694D8EF">
      <w:pPr>
        <w:spacing w:before="240" w:after="240"/>
      </w:pPr>
      <w:r>
        <w:rPr>
          <w:noProof/>
        </w:rPr>
        <w:lastRenderedPageBreak/>
        <w:drawing>
          <wp:inline distT="0" distB="0" distL="0" distR="0" wp14:anchorId="64DFBB4B" wp14:editId="4D2D1605">
            <wp:extent cx="6343650" cy="3028950"/>
            <wp:effectExtent l="0" t="0" r="0" b="0"/>
            <wp:docPr id="393111071" name="صورة 39311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343650" cy="3028950"/>
                    </a:xfrm>
                    <a:prstGeom prst="rect">
                      <a:avLst/>
                    </a:prstGeom>
                  </pic:spPr>
                </pic:pic>
              </a:graphicData>
            </a:graphic>
          </wp:inline>
        </w:drawing>
      </w:r>
    </w:p>
    <w:p w14:paraId="1ADB0D14" w14:textId="74B2F25F" w:rsidR="3D4979EC" w:rsidRDefault="3D4979EC" w:rsidP="4694D8EF">
      <w:pPr>
        <w:pStyle w:val="4"/>
        <w:spacing w:before="319" w:after="319"/>
        <w:rPr>
          <w:rFonts w:ascii="Calibri" w:eastAsia="Calibri" w:hAnsi="Calibri" w:cs="Calibri"/>
          <w:b/>
          <w:bCs/>
          <w:sz w:val="28"/>
          <w:szCs w:val="28"/>
        </w:rPr>
      </w:pPr>
      <w:r w:rsidRPr="4694D8EF">
        <w:rPr>
          <w:rFonts w:ascii="Calibri" w:eastAsia="Calibri" w:hAnsi="Calibri" w:cs="Calibri"/>
          <w:b/>
          <w:bCs/>
          <w:sz w:val="28"/>
          <w:szCs w:val="28"/>
        </w:rPr>
        <w:t>6.3 Cooperative Evaluation</w:t>
      </w:r>
    </w:p>
    <w:p w14:paraId="7FC31FBF" w14:textId="3C7531BF" w:rsidR="3D4979EC" w:rsidRDefault="3D4979EC" w:rsidP="4694D8EF">
      <w:pPr>
        <w:spacing w:before="240" w:after="240"/>
      </w:pPr>
      <w:r w:rsidRPr="4694D8EF">
        <w:rPr>
          <w:rFonts w:ascii="Calibri" w:eastAsia="Calibri" w:hAnsi="Calibri" w:cs="Calibri"/>
          <w:sz w:val="24"/>
          <w:szCs w:val="24"/>
        </w:rPr>
        <w:t>Cooperative evaluation involved real users performing defined tasks while thinking aloud, with the development team observing and asking follow-up questions.</w:t>
      </w:r>
    </w:p>
    <w:p w14:paraId="4FCF106E" w14:textId="414FFF5E" w:rsidR="3D4979EC" w:rsidRDefault="3D4979EC" w:rsidP="4694D8EF">
      <w:pPr>
        <w:spacing w:before="240" w:after="240"/>
      </w:pPr>
      <w:r w:rsidRPr="4694D8EF">
        <w:rPr>
          <w:rFonts w:ascii="Calibri" w:eastAsia="Calibri" w:hAnsi="Calibri" w:cs="Calibri"/>
          <w:b/>
          <w:bCs/>
          <w:sz w:val="24"/>
          <w:szCs w:val="24"/>
        </w:rPr>
        <w:t>Tasks Tested:</w:t>
      </w:r>
    </w:p>
    <w:p w14:paraId="373B5A8C" w14:textId="19783D5C" w:rsidR="3D4979EC" w:rsidRDefault="3D4979EC" w:rsidP="4694D8EF">
      <w:pPr>
        <w:pStyle w:val="a"/>
        <w:spacing w:before="240" w:after="240"/>
        <w:rPr>
          <w:rFonts w:ascii="Calibri" w:eastAsia="Calibri" w:hAnsi="Calibri" w:cs="Calibri"/>
          <w:sz w:val="24"/>
        </w:rPr>
      </w:pPr>
      <w:r w:rsidRPr="4694D8EF">
        <w:rPr>
          <w:rFonts w:ascii="Calibri" w:eastAsia="Calibri" w:hAnsi="Calibri" w:cs="Calibri"/>
          <w:sz w:val="24"/>
        </w:rPr>
        <w:t>Logging in and signing up.</w:t>
      </w:r>
    </w:p>
    <w:p w14:paraId="4123A278" w14:textId="337EB665" w:rsidR="3D4979EC" w:rsidRDefault="3D4979EC" w:rsidP="4694D8EF">
      <w:pPr>
        <w:pStyle w:val="a"/>
        <w:spacing w:before="240" w:after="240"/>
        <w:rPr>
          <w:rFonts w:ascii="Calibri" w:eastAsia="Calibri" w:hAnsi="Calibri" w:cs="Calibri"/>
          <w:sz w:val="24"/>
        </w:rPr>
      </w:pPr>
      <w:r w:rsidRPr="4694D8EF">
        <w:rPr>
          <w:rFonts w:ascii="Calibri" w:eastAsia="Calibri" w:hAnsi="Calibri" w:cs="Calibri"/>
          <w:sz w:val="24"/>
        </w:rPr>
        <w:t>Filtering hotel rooms by price or type.</w:t>
      </w:r>
    </w:p>
    <w:p w14:paraId="169B2601" w14:textId="3C736177" w:rsidR="3D4979EC" w:rsidRDefault="3D4979EC" w:rsidP="4694D8EF">
      <w:pPr>
        <w:pStyle w:val="a"/>
        <w:spacing w:before="240" w:after="240"/>
        <w:rPr>
          <w:rFonts w:ascii="Calibri" w:eastAsia="Calibri" w:hAnsi="Calibri" w:cs="Calibri"/>
          <w:sz w:val="24"/>
        </w:rPr>
      </w:pPr>
      <w:r w:rsidRPr="4694D8EF">
        <w:rPr>
          <w:rFonts w:ascii="Calibri" w:eastAsia="Calibri" w:hAnsi="Calibri" w:cs="Calibri"/>
          <w:sz w:val="24"/>
        </w:rPr>
        <w:t>Viewing events and generating suggested plans.</w:t>
      </w:r>
    </w:p>
    <w:p w14:paraId="39080FCB" w14:textId="37C4726C" w:rsidR="3D4979EC" w:rsidRDefault="3D4979EC" w:rsidP="4694D8EF">
      <w:pPr>
        <w:pStyle w:val="a"/>
        <w:spacing w:before="240" w:after="240"/>
        <w:rPr>
          <w:rFonts w:ascii="Calibri" w:eastAsia="Calibri" w:hAnsi="Calibri" w:cs="Calibri"/>
          <w:sz w:val="24"/>
        </w:rPr>
      </w:pPr>
      <w:r w:rsidRPr="4694D8EF">
        <w:rPr>
          <w:rFonts w:ascii="Calibri" w:eastAsia="Calibri" w:hAnsi="Calibri" w:cs="Calibri"/>
          <w:sz w:val="24"/>
        </w:rPr>
        <w:t>Booking a hotel room and checking in/out.</w:t>
      </w:r>
    </w:p>
    <w:p w14:paraId="75651837" w14:textId="32AF283A" w:rsidR="4694D8EF" w:rsidRDefault="4694D8EF" w:rsidP="4694D8EF">
      <w:pPr>
        <w:pStyle w:val="a"/>
        <w:numPr>
          <w:ilvl w:val="0"/>
          <w:numId w:val="0"/>
        </w:numPr>
        <w:spacing w:before="240" w:after="240"/>
        <w:ind w:left="720"/>
        <w:rPr>
          <w:rFonts w:ascii="Calibri" w:eastAsia="Calibri" w:hAnsi="Calibri" w:cs="Calibri"/>
          <w:sz w:val="24"/>
        </w:rPr>
      </w:pPr>
    </w:p>
    <w:p w14:paraId="271BF1C1" w14:textId="1A17CDAC" w:rsidR="3D4979EC" w:rsidRDefault="3D4979EC" w:rsidP="4694D8EF">
      <w:pPr>
        <w:spacing w:before="240" w:after="240"/>
      </w:pPr>
      <w:r w:rsidRPr="4694D8EF">
        <w:rPr>
          <w:rFonts w:ascii="Calibri" w:eastAsia="Calibri" w:hAnsi="Calibri" w:cs="Calibri"/>
          <w:b/>
          <w:bCs/>
          <w:sz w:val="24"/>
          <w:szCs w:val="24"/>
        </w:rPr>
        <w:t>Findings:</w:t>
      </w:r>
    </w:p>
    <w:p w14:paraId="4189A32D" w14:textId="7E0F0863" w:rsidR="3D4979EC" w:rsidRDefault="3D4979EC" w:rsidP="4694D8EF">
      <w:pPr>
        <w:pStyle w:val="a"/>
        <w:spacing w:before="240" w:after="240"/>
        <w:rPr>
          <w:rFonts w:ascii="Calibri" w:eastAsia="Calibri" w:hAnsi="Calibri" w:cs="Calibri"/>
          <w:sz w:val="24"/>
        </w:rPr>
      </w:pPr>
      <w:r w:rsidRPr="4694D8EF">
        <w:rPr>
          <w:rFonts w:ascii="Calibri" w:eastAsia="Calibri" w:hAnsi="Calibri" w:cs="Calibri"/>
          <w:sz w:val="24"/>
        </w:rPr>
        <w:t>Users appreciated the responsive design.</w:t>
      </w:r>
    </w:p>
    <w:p w14:paraId="48716778" w14:textId="0252D90C" w:rsidR="3D4979EC" w:rsidRDefault="3D4979EC" w:rsidP="4694D8EF">
      <w:pPr>
        <w:pStyle w:val="a"/>
        <w:spacing w:before="240" w:after="240"/>
        <w:rPr>
          <w:rFonts w:ascii="Calibri" w:eastAsia="Calibri" w:hAnsi="Calibri" w:cs="Calibri"/>
          <w:b/>
          <w:bCs/>
          <w:sz w:val="28"/>
          <w:szCs w:val="28"/>
        </w:rPr>
      </w:pPr>
      <w:r w:rsidRPr="4694D8EF">
        <w:rPr>
          <w:rFonts w:ascii="Calibri" w:eastAsia="Calibri" w:hAnsi="Calibri" w:cs="Calibri"/>
          <w:sz w:val="24"/>
        </w:rPr>
        <w:t>A few users initially missed the "Filter" sidebar, so it was highlighted with color contrast</w:t>
      </w:r>
    </w:p>
    <w:p w14:paraId="2E3C2849" w14:textId="77777777" w:rsidR="000623F7" w:rsidRDefault="000623F7" w:rsidP="4694D8EF">
      <w:pPr>
        <w:spacing w:before="240" w:after="240"/>
        <w:rPr>
          <w:rFonts w:ascii="Calibri" w:eastAsia="Calibri" w:hAnsi="Calibri" w:cs="Calibri"/>
          <w:b/>
          <w:bCs/>
          <w:sz w:val="28"/>
          <w:szCs w:val="28"/>
          <w:rtl/>
        </w:rPr>
      </w:pPr>
    </w:p>
    <w:p w14:paraId="354D9B10" w14:textId="4FFA9213" w:rsidR="28B503E5" w:rsidRDefault="28B503E5" w:rsidP="4694D8EF">
      <w:pPr>
        <w:spacing w:before="240" w:after="240"/>
        <w:rPr>
          <w:rFonts w:ascii="Calibri" w:eastAsia="Calibri" w:hAnsi="Calibri" w:cs="Calibri"/>
          <w:b/>
          <w:bCs/>
          <w:sz w:val="28"/>
          <w:szCs w:val="28"/>
        </w:rPr>
      </w:pPr>
      <w:r w:rsidRPr="4694D8EF">
        <w:rPr>
          <w:rFonts w:ascii="Calibri" w:eastAsia="Calibri" w:hAnsi="Calibri" w:cs="Calibri"/>
          <w:b/>
          <w:bCs/>
          <w:sz w:val="28"/>
          <w:szCs w:val="28"/>
        </w:rPr>
        <w:lastRenderedPageBreak/>
        <w:t>6.4 Requirements Validation and Completeness</w:t>
      </w:r>
    </w:p>
    <w:p w14:paraId="48FF0199" w14:textId="51DCCC75" w:rsidR="28B503E5" w:rsidRDefault="28B503E5" w:rsidP="4694D8EF">
      <w:pPr>
        <w:spacing w:before="240" w:after="240"/>
      </w:pPr>
      <w:r w:rsidRPr="4694D8EF">
        <w:rPr>
          <w:rFonts w:ascii="Calibri" w:eastAsia="Calibri" w:hAnsi="Calibri" w:cs="Calibri"/>
          <w:sz w:val="24"/>
          <w:szCs w:val="24"/>
        </w:rPr>
        <w:t>Validation was conducted by comparing the implemented system with the functional and non-functional requirements gathered in the early stages.</w:t>
      </w:r>
    </w:p>
    <w:p w14:paraId="041AE3CB" w14:textId="2B44DEF7" w:rsidR="28B503E5" w:rsidRDefault="28B503E5" w:rsidP="4694D8EF">
      <w:pPr>
        <w:spacing w:before="240" w:after="240"/>
      </w:pPr>
      <w:r w:rsidRPr="4694D8EF">
        <w:rPr>
          <w:rFonts w:ascii="Calibri" w:eastAsia="Calibri" w:hAnsi="Calibri" w:cs="Calibri"/>
          <w:b/>
          <w:bCs/>
          <w:sz w:val="24"/>
          <w:szCs w:val="24"/>
        </w:rPr>
        <w:t>Functional Requirements Covered:</w:t>
      </w:r>
    </w:p>
    <w:p w14:paraId="34E39E07" w14:textId="2890A219"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User authentication (Login/Sign-up)</w:t>
      </w:r>
    </w:p>
    <w:p w14:paraId="4F7B2787" w14:textId="3D9B7FBF"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Room filtering by price/type</w:t>
      </w:r>
    </w:p>
    <w:p w14:paraId="4C011166" w14:textId="50A8705E"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Room booking and check-in/check-out</w:t>
      </w:r>
    </w:p>
    <w:p w14:paraId="2DCA097E" w14:textId="3DFCB7A5"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Events browsing and recommendation generation</w:t>
      </w:r>
    </w:p>
    <w:p w14:paraId="6C37A191" w14:textId="4173E470"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Responsive UI across devices</w:t>
      </w:r>
    </w:p>
    <w:p w14:paraId="00BF4921" w14:textId="156E177D"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b/>
          <w:bCs/>
          <w:sz w:val="24"/>
        </w:rPr>
        <w:t>Non-Functional Requirements:</w:t>
      </w:r>
    </w:p>
    <w:p w14:paraId="786BC9E2" w14:textId="2B7DF77A"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Performance: Server responds within 2 seconds for 95% of requests.</w:t>
      </w:r>
    </w:p>
    <w:p w14:paraId="3FB7DA6C" w14:textId="4CD6A50B"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xml:space="preserve">✅ Reliability: </w:t>
      </w:r>
      <w:proofErr w:type="spellStart"/>
      <w:r w:rsidRPr="4694D8EF">
        <w:rPr>
          <w:rFonts w:ascii="Calibri" w:eastAsia="Calibri" w:hAnsi="Calibri" w:cs="Calibri"/>
          <w:sz w:val="24"/>
        </w:rPr>
        <w:t>MongoDB</w:t>
      </w:r>
      <w:proofErr w:type="spellEnd"/>
      <w:r w:rsidRPr="4694D8EF">
        <w:rPr>
          <w:rFonts w:ascii="Calibri" w:eastAsia="Calibri" w:hAnsi="Calibri" w:cs="Calibri"/>
          <w:sz w:val="24"/>
        </w:rPr>
        <w:t xml:space="preserve"> replica set ensures data availability.</w:t>
      </w:r>
    </w:p>
    <w:p w14:paraId="733D38C9" w14:textId="771D3957" w:rsidR="28B503E5" w:rsidRDefault="28B503E5" w:rsidP="4694D8EF">
      <w:pPr>
        <w:pStyle w:val="a"/>
        <w:spacing w:before="240" w:after="240"/>
        <w:rPr>
          <w:rFonts w:ascii="Calibri" w:eastAsia="Calibri" w:hAnsi="Calibri" w:cs="Calibri"/>
          <w:sz w:val="24"/>
        </w:rPr>
      </w:pPr>
      <w:r w:rsidRPr="4694D8EF">
        <w:rPr>
          <w:rFonts w:ascii="Calibri" w:eastAsia="Calibri" w:hAnsi="Calibri" w:cs="Calibri"/>
          <w:sz w:val="24"/>
        </w:rPr>
        <w:t>✅ Usability: Interface tested with real user</w:t>
      </w:r>
    </w:p>
    <w:p w14:paraId="4D5B95F5" w14:textId="2FEFE4CA" w:rsidR="3ACD7999" w:rsidRDefault="3ACD7999" w:rsidP="4694D8EF">
      <w:pPr>
        <w:spacing w:before="240" w:after="240"/>
        <w:rPr>
          <w:rFonts w:ascii="Calibri" w:eastAsia="Calibri" w:hAnsi="Calibri" w:cs="Calibri"/>
          <w:sz w:val="24"/>
          <w:szCs w:val="24"/>
        </w:rPr>
      </w:pPr>
      <w:r w:rsidRPr="4694D8EF">
        <w:rPr>
          <w:rFonts w:ascii="Calibri" w:eastAsia="Calibri" w:hAnsi="Calibri" w:cs="Calibri"/>
          <w:b/>
          <w:bCs/>
          <w:sz w:val="24"/>
          <w:szCs w:val="24"/>
        </w:rPr>
        <w:t>6.5 System Installation</w:t>
      </w:r>
    </w:p>
    <w:p w14:paraId="23C2B25B" w14:textId="36E0A79D" w:rsidR="3ACD7999" w:rsidRDefault="3ACD7999" w:rsidP="4694D8EF">
      <w:pPr>
        <w:spacing w:before="240" w:after="240"/>
      </w:pPr>
      <w:r w:rsidRPr="4694D8EF">
        <w:rPr>
          <w:rFonts w:ascii="Calibri" w:eastAsia="Calibri" w:hAnsi="Calibri" w:cs="Calibri"/>
          <w:sz w:val="24"/>
          <w:szCs w:val="24"/>
        </w:rPr>
        <w:t xml:space="preserve">The system is designed for cloud-based deployment using </w:t>
      </w:r>
      <w:proofErr w:type="spellStart"/>
      <w:r w:rsidRPr="4694D8EF">
        <w:rPr>
          <w:rFonts w:ascii="Calibri" w:eastAsia="Calibri" w:hAnsi="Calibri" w:cs="Calibri"/>
          <w:b/>
          <w:bCs/>
          <w:sz w:val="24"/>
          <w:szCs w:val="24"/>
        </w:rPr>
        <w:t>Vercel</w:t>
      </w:r>
      <w:proofErr w:type="spellEnd"/>
      <w:r w:rsidRPr="4694D8EF">
        <w:rPr>
          <w:rFonts w:ascii="Calibri" w:eastAsia="Calibri" w:hAnsi="Calibri" w:cs="Calibri"/>
          <w:sz w:val="24"/>
          <w:szCs w:val="24"/>
        </w:rPr>
        <w:t xml:space="preserve"> for frontend hosting and </w:t>
      </w:r>
      <w:r w:rsidRPr="4694D8EF">
        <w:rPr>
          <w:rFonts w:ascii="Calibri" w:eastAsia="Calibri" w:hAnsi="Calibri" w:cs="Calibri"/>
          <w:b/>
          <w:bCs/>
          <w:sz w:val="24"/>
          <w:szCs w:val="24"/>
        </w:rPr>
        <w:t>Render/</w:t>
      </w:r>
      <w:proofErr w:type="spellStart"/>
      <w:r w:rsidRPr="4694D8EF">
        <w:rPr>
          <w:rFonts w:ascii="Calibri" w:eastAsia="Calibri" w:hAnsi="Calibri" w:cs="Calibri"/>
          <w:b/>
          <w:bCs/>
          <w:sz w:val="24"/>
          <w:szCs w:val="24"/>
        </w:rPr>
        <w:t>Heroku</w:t>
      </w:r>
      <w:proofErr w:type="spellEnd"/>
      <w:r w:rsidRPr="4694D8EF">
        <w:rPr>
          <w:rFonts w:ascii="Calibri" w:eastAsia="Calibri" w:hAnsi="Calibri" w:cs="Calibri"/>
          <w:sz w:val="24"/>
          <w:szCs w:val="24"/>
        </w:rPr>
        <w:t xml:space="preserve"> for backend.</w:t>
      </w:r>
    </w:p>
    <w:p w14:paraId="613D7F76" w14:textId="0EF7972A" w:rsidR="3ACD7999" w:rsidRDefault="3ACD7999" w:rsidP="000623F7">
      <w:pPr>
        <w:spacing w:before="240" w:after="240"/>
      </w:pPr>
      <w:r w:rsidRPr="4694D8EF">
        <w:rPr>
          <w:rFonts w:ascii="Calibri" w:eastAsia="Calibri" w:hAnsi="Calibri" w:cs="Calibri"/>
          <w:b/>
          <w:bCs/>
          <w:sz w:val="24"/>
          <w:szCs w:val="24"/>
        </w:rPr>
        <w:t>Installation Steps:</w:t>
      </w:r>
    </w:p>
    <w:p w14:paraId="4DB0CC88" w14:textId="762E240A" w:rsidR="3ACD7999" w:rsidRPr="000623F7" w:rsidRDefault="3ACD7999" w:rsidP="00133EBE">
      <w:pPr>
        <w:pStyle w:val="a"/>
        <w:numPr>
          <w:ilvl w:val="1"/>
          <w:numId w:val="1"/>
        </w:numPr>
        <w:rPr>
          <w:rFonts w:eastAsia="Calibri"/>
          <w:b/>
          <w:bCs/>
          <w:sz w:val="24"/>
        </w:rPr>
      </w:pPr>
      <w:r w:rsidRPr="000623F7">
        <w:rPr>
          <w:rFonts w:eastAsia="Calibri"/>
          <w:b/>
          <w:bCs/>
          <w:sz w:val="24"/>
        </w:rPr>
        <w:t>Clone the Repositories:</w:t>
      </w:r>
    </w:p>
    <w:p w14:paraId="32F18109" w14:textId="3CA601A8" w:rsidR="3ACD7999" w:rsidRDefault="3ACD7999" w:rsidP="4694D8EF">
      <w:pPr>
        <w:spacing w:after="0"/>
        <w:rPr>
          <w:rFonts w:ascii="Consolas" w:eastAsia="Consolas" w:hAnsi="Consolas" w:cs="Consolas"/>
          <w:sz w:val="24"/>
          <w:szCs w:val="24"/>
        </w:rPr>
      </w:pPr>
      <w:proofErr w:type="spellStart"/>
      <w:r w:rsidRPr="4694D8EF">
        <w:rPr>
          <w:rFonts w:ascii="Consolas" w:eastAsia="Consolas" w:hAnsi="Consolas" w:cs="Consolas"/>
          <w:sz w:val="24"/>
          <w:szCs w:val="24"/>
        </w:rPr>
        <w:t>git</w:t>
      </w:r>
      <w:proofErr w:type="spellEnd"/>
      <w:r w:rsidRPr="4694D8EF">
        <w:rPr>
          <w:rFonts w:ascii="Consolas" w:eastAsia="Consolas" w:hAnsi="Consolas" w:cs="Consolas"/>
          <w:sz w:val="24"/>
          <w:szCs w:val="24"/>
        </w:rPr>
        <w:t xml:space="preserve"> clone </w:t>
      </w:r>
      <w:hyperlink r:id="rId58">
        <w:r w:rsidRPr="4694D8EF">
          <w:rPr>
            <w:rStyle w:val="Hyperlink"/>
            <w:rFonts w:ascii="Consolas" w:eastAsia="Consolas" w:hAnsi="Consolas" w:cs="Consolas"/>
            <w:sz w:val="24"/>
            <w:szCs w:val="24"/>
          </w:rPr>
          <w:t>https://github.com/user/frontend.git</w:t>
        </w:r>
        <w:r>
          <w:br/>
        </w:r>
      </w:hyperlink>
      <w:proofErr w:type="spellStart"/>
      <w:r w:rsidRPr="4694D8EF">
        <w:rPr>
          <w:rFonts w:ascii="Consolas" w:eastAsia="Consolas" w:hAnsi="Consolas" w:cs="Consolas"/>
          <w:sz w:val="24"/>
          <w:szCs w:val="24"/>
        </w:rPr>
        <w:t>git</w:t>
      </w:r>
      <w:proofErr w:type="spellEnd"/>
      <w:r w:rsidRPr="4694D8EF">
        <w:rPr>
          <w:rFonts w:ascii="Consolas" w:eastAsia="Consolas" w:hAnsi="Consolas" w:cs="Consolas"/>
          <w:sz w:val="24"/>
          <w:szCs w:val="24"/>
        </w:rPr>
        <w:t xml:space="preserve"> clone </w:t>
      </w:r>
      <w:hyperlink r:id="rId59">
        <w:r w:rsidRPr="4694D8EF">
          <w:rPr>
            <w:rStyle w:val="Hyperlink"/>
            <w:rFonts w:ascii="Consolas" w:eastAsia="Consolas" w:hAnsi="Consolas" w:cs="Consolas"/>
            <w:sz w:val="24"/>
            <w:szCs w:val="24"/>
          </w:rPr>
          <w:t>https://github.com/user/backend.git</w:t>
        </w:r>
        <w:r>
          <w:br/>
        </w:r>
      </w:hyperlink>
    </w:p>
    <w:p w14:paraId="1E5A2E12" w14:textId="24484740" w:rsidR="3ACD7999" w:rsidRPr="000623F7" w:rsidRDefault="3ACD7999" w:rsidP="00133EBE">
      <w:pPr>
        <w:pStyle w:val="a"/>
        <w:numPr>
          <w:ilvl w:val="1"/>
          <w:numId w:val="1"/>
        </w:numPr>
        <w:rPr>
          <w:rFonts w:eastAsia="Calibri"/>
          <w:b/>
          <w:bCs/>
          <w:sz w:val="24"/>
        </w:rPr>
      </w:pPr>
      <w:r w:rsidRPr="000623F7">
        <w:rPr>
          <w:rFonts w:eastAsia="Calibri"/>
          <w:b/>
          <w:bCs/>
          <w:sz w:val="24"/>
        </w:rPr>
        <w:t>Frontend Setup (React.js)</w:t>
      </w:r>
    </w:p>
    <w:p w14:paraId="5C1609B0" w14:textId="147C1CEA" w:rsidR="3ACD7999" w:rsidRDefault="3ACD7999" w:rsidP="4694D8EF">
      <w:pPr>
        <w:spacing w:after="0"/>
        <w:rPr>
          <w:rFonts w:ascii="Consolas" w:eastAsia="Consolas" w:hAnsi="Consolas" w:cs="Consolas"/>
          <w:sz w:val="24"/>
          <w:szCs w:val="24"/>
          <w:rtl/>
        </w:rPr>
      </w:pPr>
      <w:r w:rsidRPr="4694D8EF">
        <w:rPr>
          <w:rFonts w:ascii="Consolas" w:eastAsia="Consolas" w:hAnsi="Consolas" w:cs="Consolas"/>
          <w:sz w:val="24"/>
          <w:szCs w:val="24"/>
        </w:rPr>
        <w:t>cd frontend</w:t>
      </w:r>
      <w:r>
        <w:br/>
      </w:r>
      <w:proofErr w:type="spellStart"/>
      <w:r w:rsidRPr="4694D8EF">
        <w:rPr>
          <w:rFonts w:ascii="Consolas" w:eastAsia="Consolas" w:hAnsi="Consolas" w:cs="Consolas"/>
          <w:sz w:val="24"/>
          <w:szCs w:val="24"/>
        </w:rPr>
        <w:t>npm</w:t>
      </w:r>
      <w:proofErr w:type="spellEnd"/>
      <w:r w:rsidRPr="4694D8EF">
        <w:rPr>
          <w:rFonts w:ascii="Consolas" w:eastAsia="Consolas" w:hAnsi="Consolas" w:cs="Consolas"/>
          <w:sz w:val="24"/>
          <w:szCs w:val="24"/>
        </w:rPr>
        <w:t xml:space="preserve"> install</w:t>
      </w:r>
      <w:r>
        <w:br/>
      </w:r>
      <w:proofErr w:type="spellStart"/>
      <w:r w:rsidRPr="4694D8EF">
        <w:rPr>
          <w:rFonts w:ascii="Consolas" w:eastAsia="Consolas" w:hAnsi="Consolas" w:cs="Consolas"/>
          <w:sz w:val="24"/>
          <w:szCs w:val="24"/>
        </w:rPr>
        <w:t>npm</w:t>
      </w:r>
      <w:proofErr w:type="spellEnd"/>
      <w:r w:rsidRPr="4694D8EF">
        <w:rPr>
          <w:rFonts w:ascii="Consolas" w:eastAsia="Consolas" w:hAnsi="Consolas" w:cs="Consolas"/>
          <w:sz w:val="24"/>
          <w:szCs w:val="24"/>
        </w:rPr>
        <w:t xml:space="preserve"> run build</w:t>
      </w:r>
      <w:r>
        <w:br/>
      </w:r>
    </w:p>
    <w:p w14:paraId="3FC8BD60" w14:textId="77777777" w:rsidR="000623F7" w:rsidRDefault="000623F7" w:rsidP="4694D8EF">
      <w:pPr>
        <w:spacing w:after="0"/>
        <w:rPr>
          <w:rFonts w:ascii="Consolas" w:eastAsia="Consolas" w:hAnsi="Consolas" w:cs="Consolas"/>
          <w:sz w:val="24"/>
          <w:szCs w:val="24"/>
          <w:rtl/>
        </w:rPr>
      </w:pPr>
    </w:p>
    <w:p w14:paraId="25656EB6" w14:textId="77777777" w:rsidR="00E80A13" w:rsidRDefault="00E80A13" w:rsidP="4694D8EF">
      <w:pPr>
        <w:spacing w:after="0"/>
        <w:rPr>
          <w:rFonts w:ascii="Consolas" w:eastAsia="Consolas" w:hAnsi="Consolas" w:cs="Consolas"/>
          <w:sz w:val="24"/>
          <w:szCs w:val="24"/>
          <w:rtl/>
        </w:rPr>
      </w:pPr>
    </w:p>
    <w:p w14:paraId="1315EBC9" w14:textId="77777777" w:rsidR="000623F7" w:rsidRDefault="000623F7" w:rsidP="4694D8EF">
      <w:pPr>
        <w:spacing w:after="0"/>
        <w:rPr>
          <w:rFonts w:ascii="Consolas" w:eastAsia="Consolas" w:hAnsi="Consolas" w:cs="Consolas"/>
          <w:sz w:val="24"/>
          <w:szCs w:val="24"/>
        </w:rPr>
      </w:pPr>
    </w:p>
    <w:p w14:paraId="78DA3736" w14:textId="234FB9D2" w:rsidR="3ACD7999" w:rsidRPr="000623F7" w:rsidRDefault="3ACD7999" w:rsidP="00133EBE">
      <w:pPr>
        <w:pStyle w:val="a"/>
        <w:numPr>
          <w:ilvl w:val="1"/>
          <w:numId w:val="1"/>
        </w:numPr>
        <w:rPr>
          <w:rFonts w:eastAsia="Calibri"/>
          <w:b/>
          <w:bCs/>
          <w:sz w:val="24"/>
        </w:rPr>
      </w:pPr>
      <w:r w:rsidRPr="000623F7">
        <w:rPr>
          <w:rFonts w:eastAsia="Calibri"/>
          <w:b/>
          <w:bCs/>
          <w:sz w:val="24"/>
        </w:rPr>
        <w:lastRenderedPageBreak/>
        <w:t>Backend Setup (Node.js + Express.js):</w:t>
      </w:r>
    </w:p>
    <w:p w14:paraId="673DDFEF" w14:textId="75E85252" w:rsidR="3ACD7999" w:rsidRDefault="3ACD7999" w:rsidP="4694D8EF">
      <w:pPr>
        <w:spacing w:after="0"/>
        <w:rPr>
          <w:rFonts w:ascii="Consolas" w:eastAsia="Consolas" w:hAnsi="Consolas" w:cs="Consolas"/>
          <w:sz w:val="24"/>
          <w:szCs w:val="24"/>
        </w:rPr>
      </w:pPr>
      <w:r w:rsidRPr="4694D8EF">
        <w:rPr>
          <w:rFonts w:ascii="Consolas" w:eastAsia="Consolas" w:hAnsi="Consolas" w:cs="Consolas"/>
          <w:sz w:val="24"/>
          <w:szCs w:val="24"/>
        </w:rPr>
        <w:t>cd backend</w:t>
      </w:r>
      <w:r>
        <w:br/>
      </w:r>
      <w:proofErr w:type="spellStart"/>
      <w:r w:rsidRPr="4694D8EF">
        <w:rPr>
          <w:rFonts w:ascii="Consolas" w:eastAsia="Consolas" w:hAnsi="Consolas" w:cs="Consolas"/>
          <w:sz w:val="24"/>
          <w:szCs w:val="24"/>
        </w:rPr>
        <w:t>npm</w:t>
      </w:r>
      <w:proofErr w:type="spellEnd"/>
      <w:r w:rsidRPr="4694D8EF">
        <w:rPr>
          <w:rFonts w:ascii="Consolas" w:eastAsia="Consolas" w:hAnsi="Consolas" w:cs="Consolas"/>
          <w:sz w:val="24"/>
          <w:szCs w:val="24"/>
        </w:rPr>
        <w:t xml:space="preserve"> install</w:t>
      </w:r>
      <w:r>
        <w:br/>
      </w:r>
      <w:proofErr w:type="spellStart"/>
      <w:r w:rsidRPr="4694D8EF">
        <w:rPr>
          <w:rFonts w:ascii="Consolas" w:eastAsia="Consolas" w:hAnsi="Consolas" w:cs="Consolas"/>
          <w:sz w:val="24"/>
          <w:szCs w:val="24"/>
        </w:rPr>
        <w:t>npm</w:t>
      </w:r>
      <w:proofErr w:type="spellEnd"/>
      <w:r w:rsidRPr="4694D8EF">
        <w:rPr>
          <w:rFonts w:ascii="Consolas" w:eastAsia="Consolas" w:hAnsi="Consolas" w:cs="Consolas"/>
          <w:sz w:val="24"/>
          <w:szCs w:val="24"/>
        </w:rPr>
        <w:t xml:space="preserve"> start</w:t>
      </w:r>
      <w:r>
        <w:br/>
      </w:r>
    </w:p>
    <w:p w14:paraId="499F0F58" w14:textId="0F5C0AA9" w:rsidR="3ACD7999" w:rsidRDefault="3ACD7999" w:rsidP="00133EBE">
      <w:pPr>
        <w:pStyle w:val="a"/>
        <w:numPr>
          <w:ilvl w:val="1"/>
          <w:numId w:val="1"/>
        </w:numPr>
        <w:spacing w:before="240" w:after="240"/>
        <w:rPr>
          <w:rFonts w:ascii="Calibri" w:eastAsia="Calibri" w:hAnsi="Calibri" w:cs="Calibri"/>
          <w:b/>
          <w:bCs/>
          <w:sz w:val="24"/>
        </w:rPr>
      </w:pPr>
      <w:r w:rsidRPr="4694D8EF">
        <w:rPr>
          <w:rFonts w:ascii="Calibri" w:eastAsia="Calibri" w:hAnsi="Calibri" w:cs="Calibri"/>
          <w:b/>
          <w:bCs/>
          <w:sz w:val="24"/>
        </w:rPr>
        <w:t>Database Setup (</w:t>
      </w:r>
      <w:proofErr w:type="spellStart"/>
      <w:r w:rsidRPr="4694D8EF">
        <w:rPr>
          <w:rFonts w:ascii="Calibri" w:eastAsia="Calibri" w:hAnsi="Calibri" w:cs="Calibri"/>
          <w:b/>
          <w:bCs/>
          <w:sz w:val="24"/>
        </w:rPr>
        <w:t>MongoDB</w:t>
      </w:r>
      <w:proofErr w:type="spellEnd"/>
      <w:r w:rsidRPr="4694D8EF">
        <w:rPr>
          <w:rFonts w:ascii="Calibri" w:eastAsia="Calibri" w:hAnsi="Calibri" w:cs="Calibri"/>
          <w:b/>
          <w:bCs/>
          <w:sz w:val="24"/>
        </w:rPr>
        <w:t xml:space="preserve"> Atlas):</w:t>
      </w:r>
    </w:p>
    <w:p w14:paraId="4A32D4D3" w14:textId="3F7F0099" w:rsidR="3ACD7999" w:rsidRDefault="3ACD7999" w:rsidP="00133EBE">
      <w:pPr>
        <w:pStyle w:val="a"/>
        <w:numPr>
          <w:ilvl w:val="1"/>
          <w:numId w:val="1"/>
        </w:numPr>
        <w:spacing w:before="240" w:after="240"/>
        <w:rPr>
          <w:rFonts w:ascii="Calibri" w:eastAsia="Calibri" w:hAnsi="Calibri" w:cs="Calibri"/>
          <w:sz w:val="24"/>
        </w:rPr>
      </w:pPr>
      <w:r w:rsidRPr="4694D8EF">
        <w:rPr>
          <w:rFonts w:ascii="Calibri" w:eastAsia="Calibri" w:hAnsi="Calibri" w:cs="Calibri"/>
          <w:sz w:val="24"/>
        </w:rPr>
        <w:t xml:space="preserve">Created a cluster using </w:t>
      </w:r>
      <w:proofErr w:type="spellStart"/>
      <w:r w:rsidRPr="4694D8EF">
        <w:rPr>
          <w:rFonts w:ascii="Calibri" w:eastAsia="Calibri" w:hAnsi="Calibri" w:cs="Calibri"/>
          <w:sz w:val="24"/>
        </w:rPr>
        <w:t>MongoDB</w:t>
      </w:r>
      <w:proofErr w:type="spellEnd"/>
      <w:r w:rsidRPr="4694D8EF">
        <w:rPr>
          <w:rFonts w:ascii="Calibri" w:eastAsia="Calibri" w:hAnsi="Calibri" w:cs="Calibri"/>
          <w:sz w:val="24"/>
        </w:rPr>
        <w:t xml:space="preserve"> Atlas.</w:t>
      </w:r>
    </w:p>
    <w:p w14:paraId="3B2610FF" w14:textId="16FDE17E" w:rsidR="3ACD7999" w:rsidRDefault="3ACD7999" w:rsidP="00133EBE">
      <w:pPr>
        <w:pStyle w:val="a"/>
        <w:numPr>
          <w:ilvl w:val="1"/>
          <w:numId w:val="1"/>
        </w:numPr>
        <w:spacing w:before="240" w:after="240"/>
        <w:rPr>
          <w:rFonts w:ascii="Calibri" w:eastAsia="Calibri" w:hAnsi="Calibri" w:cs="Calibri"/>
          <w:sz w:val="24"/>
        </w:rPr>
      </w:pPr>
      <w:r w:rsidRPr="4694D8EF">
        <w:rPr>
          <w:rFonts w:ascii="Calibri" w:eastAsia="Calibri" w:hAnsi="Calibri" w:cs="Calibri"/>
          <w:sz w:val="24"/>
        </w:rPr>
        <w:t xml:space="preserve">Added connection string in </w:t>
      </w:r>
      <w:r w:rsidRPr="4694D8EF">
        <w:rPr>
          <w:rFonts w:ascii="Consolas" w:eastAsia="Consolas" w:hAnsi="Consolas" w:cs="Consolas"/>
          <w:sz w:val="24"/>
        </w:rPr>
        <w:t>.</w:t>
      </w:r>
      <w:proofErr w:type="spellStart"/>
      <w:r w:rsidRPr="4694D8EF">
        <w:rPr>
          <w:rFonts w:ascii="Consolas" w:eastAsia="Consolas" w:hAnsi="Consolas" w:cs="Consolas"/>
          <w:sz w:val="24"/>
        </w:rPr>
        <w:t>env</w:t>
      </w:r>
      <w:proofErr w:type="spellEnd"/>
      <w:r w:rsidRPr="4694D8EF">
        <w:rPr>
          <w:rFonts w:ascii="Calibri" w:eastAsia="Calibri" w:hAnsi="Calibri" w:cs="Calibri"/>
          <w:sz w:val="24"/>
        </w:rPr>
        <w:t>:</w:t>
      </w:r>
    </w:p>
    <w:p w14:paraId="534DBA59" w14:textId="5EFFEE08" w:rsidR="3ACD7999" w:rsidRDefault="0073331E" w:rsidP="4694D8EF">
      <w:pPr>
        <w:spacing w:after="0"/>
      </w:pPr>
      <w:hyperlink>
        <w:r w:rsidR="3ACD7999" w:rsidRPr="4694D8EF">
          <w:rPr>
            <w:rStyle w:val="Hyperlink"/>
            <w:rFonts w:ascii="Consolas" w:eastAsia="Consolas" w:hAnsi="Consolas" w:cs="Consolas"/>
            <w:sz w:val="24"/>
            <w:szCs w:val="24"/>
          </w:rPr>
          <w:t>MONGO_URI=mongodb+srv://username:password@cluster.mongodb.net/quickstay</w:t>
        </w:r>
        <w:r w:rsidR="3ACD7999">
          <w:br/>
        </w:r>
      </w:hyperlink>
    </w:p>
    <w:p w14:paraId="51119BF8" w14:textId="05B60FAD" w:rsidR="4694D8EF" w:rsidRDefault="4694D8EF" w:rsidP="4694D8EF">
      <w:pPr>
        <w:spacing w:after="0"/>
        <w:rPr>
          <w:rFonts w:ascii="Consolas" w:eastAsia="Consolas" w:hAnsi="Consolas" w:cs="Consolas"/>
          <w:sz w:val="24"/>
          <w:szCs w:val="24"/>
        </w:rPr>
      </w:pPr>
    </w:p>
    <w:p w14:paraId="4D533300" w14:textId="149E2402" w:rsidR="3ACD7999" w:rsidRDefault="3ACD7999" w:rsidP="4694D8EF">
      <w:pPr>
        <w:pStyle w:val="a"/>
        <w:spacing w:before="240" w:after="240"/>
        <w:rPr>
          <w:rFonts w:ascii="Calibri" w:eastAsia="Calibri" w:hAnsi="Calibri" w:cs="Calibri"/>
          <w:b/>
          <w:bCs/>
          <w:sz w:val="24"/>
        </w:rPr>
      </w:pPr>
      <w:r w:rsidRPr="4694D8EF">
        <w:rPr>
          <w:rFonts w:ascii="Calibri" w:eastAsia="Calibri" w:hAnsi="Calibri" w:cs="Calibri"/>
          <w:b/>
          <w:bCs/>
          <w:sz w:val="24"/>
        </w:rPr>
        <w:t>Deployment:</w:t>
      </w:r>
    </w:p>
    <w:p w14:paraId="3A44A93C" w14:textId="42502850" w:rsidR="3ACD7999" w:rsidRDefault="3ACD7999" w:rsidP="4694D8EF">
      <w:pPr>
        <w:pStyle w:val="a"/>
        <w:spacing w:before="240" w:after="240"/>
        <w:rPr>
          <w:rFonts w:ascii="Calibri" w:eastAsia="Calibri" w:hAnsi="Calibri" w:cs="Calibri"/>
          <w:sz w:val="24"/>
        </w:rPr>
      </w:pPr>
      <w:r w:rsidRPr="4694D8EF">
        <w:rPr>
          <w:rFonts w:ascii="Calibri" w:eastAsia="Calibri" w:hAnsi="Calibri" w:cs="Calibri"/>
          <w:sz w:val="24"/>
        </w:rPr>
        <w:t xml:space="preserve">Frontend deployed on </w:t>
      </w:r>
      <w:hyperlink r:id="rId60">
        <w:proofErr w:type="spellStart"/>
        <w:r w:rsidRPr="4694D8EF">
          <w:rPr>
            <w:rStyle w:val="Hyperlink"/>
            <w:rFonts w:ascii="Calibri" w:eastAsia="Calibri" w:hAnsi="Calibri" w:cs="Calibri"/>
            <w:sz w:val="24"/>
          </w:rPr>
          <w:t>Vercel</w:t>
        </w:r>
        <w:proofErr w:type="spellEnd"/>
      </w:hyperlink>
    </w:p>
    <w:p w14:paraId="1D1521E3" w14:textId="467E0057" w:rsidR="3ACD7999" w:rsidRDefault="3ACD7999" w:rsidP="4694D8EF">
      <w:pPr>
        <w:pStyle w:val="a"/>
        <w:spacing w:before="240" w:after="240"/>
        <w:rPr>
          <w:rFonts w:ascii="Calibri" w:eastAsia="Calibri" w:hAnsi="Calibri" w:cs="Calibri"/>
          <w:sz w:val="22"/>
          <w:szCs w:val="22"/>
        </w:rPr>
      </w:pPr>
      <w:r w:rsidRPr="4694D8EF">
        <w:rPr>
          <w:rFonts w:ascii="Calibri" w:eastAsia="Calibri" w:hAnsi="Calibri" w:cs="Calibri"/>
          <w:sz w:val="24"/>
        </w:rPr>
        <w:t xml:space="preserve">Backend deployed on </w:t>
      </w:r>
      <w:hyperlink r:id="rId61">
        <w:proofErr w:type="spellStart"/>
        <w:r w:rsidR="7804872B" w:rsidRPr="4694D8EF">
          <w:rPr>
            <w:rStyle w:val="Hyperlink"/>
            <w:rFonts w:ascii="Calibri" w:eastAsia="Calibri" w:hAnsi="Calibri" w:cs="Calibri"/>
            <w:sz w:val="24"/>
          </w:rPr>
          <w:t>Vercel</w:t>
        </w:r>
        <w:proofErr w:type="spellEnd"/>
      </w:hyperlink>
    </w:p>
    <w:p w14:paraId="0D79B758" w14:textId="23C195DB" w:rsidR="6EA4FDD5" w:rsidRDefault="6EA4FDD5" w:rsidP="4694D8EF">
      <w:pPr>
        <w:pStyle w:val="a"/>
        <w:spacing w:before="240" w:after="240"/>
        <w:rPr>
          <w:rFonts w:ascii="Consolas" w:eastAsia="Consolas" w:hAnsi="Consolas" w:cs="Consolas"/>
          <w:szCs w:val="20"/>
        </w:rPr>
      </w:pPr>
      <w:r w:rsidRPr="4694D8EF">
        <w:t xml:space="preserve">Domain connected: </w:t>
      </w:r>
      <w:hyperlink r:id="rId62">
        <w:r w:rsidRPr="4694D8EF">
          <w:rPr>
            <w:rStyle w:val="Hyperlink"/>
            <w:rFonts w:ascii="Consolas" w:eastAsia="Consolas" w:hAnsi="Consolas" w:cs="Consolas"/>
          </w:rPr>
          <w:t>https://graduation-project-gmv6.vercel.app/</w:t>
        </w:r>
      </w:hyperlink>
    </w:p>
    <w:p w14:paraId="0F847EAD" w14:textId="003702A7" w:rsidR="4694D8EF" w:rsidRDefault="4694D8EF" w:rsidP="4694D8EF">
      <w:pPr>
        <w:pStyle w:val="a"/>
        <w:numPr>
          <w:ilvl w:val="0"/>
          <w:numId w:val="0"/>
        </w:numPr>
        <w:spacing w:before="240" w:after="240"/>
        <w:ind w:left="1440"/>
        <w:rPr>
          <w:rFonts w:ascii="Consolas" w:eastAsia="Consolas" w:hAnsi="Consolas" w:cs="Consolas"/>
          <w:szCs w:val="20"/>
          <w:rtl/>
        </w:rPr>
      </w:pPr>
    </w:p>
    <w:p w14:paraId="3F5501CD" w14:textId="77777777" w:rsidR="00E80A13" w:rsidRDefault="00E80A13" w:rsidP="4694D8EF">
      <w:pPr>
        <w:pStyle w:val="a"/>
        <w:numPr>
          <w:ilvl w:val="0"/>
          <w:numId w:val="0"/>
        </w:numPr>
        <w:spacing w:before="240" w:after="240"/>
        <w:ind w:left="1440"/>
        <w:rPr>
          <w:rFonts w:ascii="Consolas" w:eastAsia="Consolas" w:hAnsi="Consolas" w:cs="Consolas"/>
          <w:szCs w:val="20"/>
          <w:rtl/>
        </w:rPr>
      </w:pPr>
    </w:p>
    <w:p w14:paraId="3B32EC77" w14:textId="77777777" w:rsidR="00E80A13" w:rsidRDefault="00E80A13" w:rsidP="4694D8EF">
      <w:pPr>
        <w:pStyle w:val="a"/>
        <w:numPr>
          <w:ilvl w:val="0"/>
          <w:numId w:val="0"/>
        </w:numPr>
        <w:spacing w:before="240" w:after="240"/>
        <w:ind w:left="1440"/>
        <w:rPr>
          <w:rFonts w:ascii="Consolas" w:eastAsia="Consolas" w:hAnsi="Consolas" w:cs="Consolas"/>
          <w:szCs w:val="20"/>
          <w:rtl/>
        </w:rPr>
      </w:pPr>
    </w:p>
    <w:p w14:paraId="2BA666A6" w14:textId="77777777" w:rsidR="00E80A13" w:rsidRDefault="00E80A13" w:rsidP="4694D8EF">
      <w:pPr>
        <w:pStyle w:val="a"/>
        <w:numPr>
          <w:ilvl w:val="0"/>
          <w:numId w:val="0"/>
        </w:numPr>
        <w:spacing w:before="240" w:after="240"/>
        <w:ind w:left="1440"/>
        <w:rPr>
          <w:rFonts w:ascii="Consolas" w:eastAsia="Consolas" w:hAnsi="Consolas" w:cs="Consolas"/>
          <w:szCs w:val="20"/>
          <w:rtl/>
        </w:rPr>
      </w:pPr>
    </w:p>
    <w:p w14:paraId="29BCCAD8" w14:textId="77777777" w:rsidR="00E80A13" w:rsidRDefault="00E80A13" w:rsidP="4694D8EF">
      <w:pPr>
        <w:pStyle w:val="a"/>
        <w:numPr>
          <w:ilvl w:val="0"/>
          <w:numId w:val="0"/>
        </w:numPr>
        <w:spacing w:before="240" w:after="240"/>
        <w:ind w:left="1440"/>
        <w:rPr>
          <w:rFonts w:ascii="Consolas" w:eastAsia="Consolas" w:hAnsi="Consolas" w:cs="Consolas"/>
          <w:szCs w:val="20"/>
          <w:rtl/>
        </w:rPr>
      </w:pPr>
    </w:p>
    <w:p w14:paraId="2361C7DC" w14:textId="77777777" w:rsidR="00E80A13" w:rsidRDefault="00E80A13" w:rsidP="4694D8EF">
      <w:pPr>
        <w:pStyle w:val="a"/>
        <w:numPr>
          <w:ilvl w:val="0"/>
          <w:numId w:val="0"/>
        </w:numPr>
        <w:spacing w:before="240" w:after="240"/>
        <w:ind w:left="1440"/>
        <w:rPr>
          <w:rFonts w:ascii="Consolas" w:eastAsia="Consolas" w:hAnsi="Consolas" w:cs="Consolas"/>
          <w:szCs w:val="20"/>
        </w:rPr>
      </w:pPr>
    </w:p>
    <w:p w14:paraId="470F4C26" w14:textId="37F83423" w:rsidR="17FAD655" w:rsidRDefault="17FAD655" w:rsidP="4694D8EF">
      <w:pPr>
        <w:spacing w:before="240" w:after="240"/>
        <w:ind w:left="1440"/>
      </w:pPr>
      <w:r>
        <w:rPr>
          <w:noProof/>
        </w:rPr>
        <w:lastRenderedPageBreak/>
        <w:drawing>
          <wp:inline distT="0" distB="0" distL="0" distR="0" wp14:anchorId="4615F958" wp14:editId="6F6C6FF7">
            <wp:extent cx="5886450" cy="561975"/>
            <wp:effectExtent l="0" t="0" r="0" b="9525"/>
            <wp:docPr id="542127840" name="صورة 54212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886450" cy="561975"/>
                    </a:xfrm>
                    <a:prstGeom prst="rect">
                      <a:avLst/>
                    </a:prstGeom>
                  </pic:spPr>
                </pic:pic>
              </a:graphicData>
            </a:graphic>
          </wp:inline>
        </w:drawing>
      </w:r>
      <w:r>
        <w:rPr>
          <w:noProof/>
        </w:rPr>
        <w:drawing>
          <wp:inline distT="0" distB="0" distL="0" distR="0" wp14:anchorId="27455719" wp14:editId="40D8E38B">
            <wp:extent cx="5953125" cy="3200400"/>
            <wp:effectExtent l="0" t="0" r="9525" b="0"/>
            <wp:docPr id="291621901" name="صورة 2916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53125" cy="3200400"/>
                    </a:xfrm>
                    <a:prstGeom prst="rect">
                      <a:avLst/>
                    </a:prstGeom>
                  </pic:spPr>
                </pic:pic>
              </a:graphicData>
            </a:graphic>
          </wp:inline>
        </w:drawing>
      </w:r>
    </w:p>
    <w:p w14:paraId="48A0C6F0" w14:textId="38E9BD55" w:rsidR="4694D8EF" w:rsidRDefault="4694D8EF" w:rsidP="4694D8EF">
      <w:pPr>
        <w:spacing w:before="240" w:after="240"/>
        <w:rPr>
          <w:rFonts w:ascii="Consolas" w:eastAsia="Consolas" w:hAnsi="Consolas" w:cs="Consolas"/>
          <w:rtl/>
        </w:rPr>
      </w:pPr>
    </w:p>
    <w:p w14:paraId="5B9E2928" w14:textId="77777777" w:rsidR="00E80A13" w:rsidRDefault="00E80A13" w:rsidP="4694D8EF">
      <w:pPr>
        <w:spacing w:before="240" w:after="240"/>
        <w:rPr>
          <w:rFonts w:ascii="Consolas" w:eastAsia="Consolas" w:hAnsi="Consolas" w:cs="Consolas"/>
          <w:rtl/>
        </w:rPr>
      </w:pPr>
    </w:p>
    <w:p w14:paraId="5D9DBF51" w14:textId="77777777" w:rsidR="00E80A13" w:rsidRDefault="00E80A13" w:rsidP="4694D8EF">
      <w:pPr>
        <w:spacing w:before="240" w:after="240"/>
        <w:rPr>
          <w:rFonts w:ascii="Consolas" w:eastAsia="Consolas" w:hAnsi="Consolas" w:cs="Consolas"/>
          <w:rtl/>
        </w:rPr>
      </w:pPr>
    </w:p>
    <w:p w14:paraId="07C173D3" w14:textId="77777777" w:rsidR="00E80A13" w:rsidRDefault="00E80A13" w:rsidP="4694D8EF">
      <w:pPr>
        <w:spacing w:before="240" w:after="240"/>
        <w:rPr>
          <w:rFonts w:ascii="Consolas" w:eastAsia="Consolas" w:hAnsi="Consolas" w:cs="Consolas"/>
          <w:rtl/>
        </w:rPr>
      </w:pPr>
    </w:p>
    <w:p w14:paraId="2385209F" w14:textId="77777777" w:rsidR="00E80A13" w:rsidRDefault="00E80A13" w:rsidP="4694D8EF">
      <w:pPr>
        <w:spacing w:before="240" w:after="240"/>
        <w:rPr>
          <w:rFonts w:ascii="Consolas" w:eastAsia="Consolas" w:hAnsi="Consolas" w:cs="Consolas"/>
          <w:rtl/>
        </w:rPr>
      </w:pPr>
    </w:p>
    <w:p w14:paraId="45414BBA" w14:textId="77777777" w:rsidR="00E80A13" w:rsidRDefault="00E80A13" w:rsidP="4694D8EF">
      <w:pPr>
        <w:spacing w:before="240" w:after="240"/>
        <w:rPr>
          <w:rFonts w:ascii="Consolas" w:eastAsia="Consolas" w:hAnsi="Consolas" w:cs="Consolas"/>
          <w:rtl/>
        </w:rPr>
      </w:pPr>
    </w:p>
    <w:p w14:paraId="750301D9" w14:textId="77777777" w:rsidR="00E80A13" w:rsidRDefault="00E80A13" w:rsidP="4694D8EF">
      <w:pPr>
        <w:spacing w:before="240" w:after="240"/>
        <w:rPr>
          <w:rFonts w:ascii="Consolas" w:eastAsia="Consolas" w:hAnsi="Consolas" w:cs="Consolas"/>
          <w:rtl/>
        </w:rPr>
      </w:pPr>
    </w:p>
    <w:p w14:paraId="0F6AD586" w14:textId="77777777" w:rsidR="00E80A13" w:rsidRDefault="00E80A13" w:rsidP="4694D8EF">
      <w:pPr>
        <w:spacing w:before="240" w:after="240"/>
        <w:rPr>
          <w:rFonts w:ascii="Consolas" w:eastAsia="Consolas" w:hAnsi="Consolas" w:cs="Consolas"/>
          <w:rtl/>
        </w:rPr>
      </w:pPr>
    </w:p>
    <w:p w14:paraId="108E3A8B" w14:textId="77777777" w:rsidR="00E80A13" w:rsidRDefault="00E80A13" w:rsidP="4694D8EF">
      <w:pPr>
        <w:spacing w:before="240" w:after="240"/>
        <w:rPr>
          <w:rFonts w:ascii="Consolas" w:eastAsia="Consolas" w:hAnsi="Consolas" w:cs="Consolas"/>
          <w:rtl/>
        </w:rPr>
      </w:pPr>
    </w:p>
    <w:p w14:paraId="3B689733" w14:textId="77777777" w:rsidR="00E80A13" w:rsidRDefault="00E80A13" w:rsidP="4694D8EF">
      <w:pPr>
        <w:spacing w:before="240" w:after="240"/>
        <w:rPr>
          <w:rFonts w:ascii="Consolas" w:eastAsia="Consolas" w:hAnsi="Consolas" w:cs="Consolas"/>
          <w:rtl/>
        </w:rPr>
      </w:pPr>
    </w:p>
    <w:p w14:paraId="367D5BEA" w14:textId="77777777" w:rsidR="00E80A13" w:rsidRDefault="00E80A13" w:rsidP="4694D8EF">
      <w:pPr>
        <w:spacing w:before="240" w:after="240"/>
        <w:rPr>
          <w:rFonts w:ascii="Consolas" w:eastAsia="Consolas" w:hAnsi="Consolas" w:cs="Consolas"/>
          <w:rtl/>
        </w:rPr>
      </w:pPr>
    </w:p>
    <w:p w14:paraId="023BF86D" w14:textId="77777777" w:rsidR="00E80A13" w:rsidRDefault="00E80A13" w:rsidP="4694D8EF">
      <w:pPr>
        <w:spacing w:before="240" w:after="240"/>
        <w:rPr>
          <w:rFonts w:ascii="Consolas" w:eastAsia="Consolas" w:hAnsi="Consolas" w:cs="Consolas"/>
          <w:rtl/>
        </w:rPr>
      </w:pPr>
    </w:p>
    <w:p w14:paraId="51B62DF6" w14:textId="77777777" w:rsidR="00E80A13" w:rsidRDefault="00E80A13" w:rsidP="4694D8EF">
      <w:pPr>
        <w:spacing w:before="240" w:after="240"/>
        <w:rPr>
          <w:rFonts w:ascii="Consolas" w:eastAsia="Consolas" w:hAnsi="Consolas" w:cs="Consolas"/>
        </w:rPr>
      </w:pPr>
    </w:p>
    <w:p w14:paraId="5095BBD0" w14:textId="6EBF0541" w:rsidR="72AF5A93" w:rsidRDefault="72AF5A93" w:rsidP="4694D8EF">
      <w:pPr>
        <w:pStyle w:val="4"/>
        <w:spacing w:before="319" w:after="319"/>
        <w:rPr>
          <w:rFonts w:ascii="Consolas" w:eastAsia="Consolas" w:hAnsi="Consolas" w:cs="Consolas"/>
          <w:b/>
          <w:bCs/>
          <w:sz w:val="28"/>
          <w:szCs w:val="28"/>
        </w:rPr>
      </w:pPr>
      <w:r w:rsidRPr="4694D8EF">
        <w:rPr>
          <w:rFonts w:ascii="Consolas" w:eastAsia="Consolas" w:hAnsi="Consolas" w:cs="Consolas"/>
          <w:b/>
          <w:bCs/>
          <w:sz w:val="28"/>
          <w:szCs w:val="28"/>
        </w:rPr>
        <w:t>6.6 Summary</w:t>
      </w:r>
    </w:p>
    <w:p w14:paraId="6C2DD064" w14:textId="2EF1F213" w:rsidR="72AF5A93" w:rsidRDefault="72AF5A93" w:rsidP="4694D8EF">
      <w:pPr>
        <w:spacing w:before="240" w:after="240"/>
        <w:rPr>
          <w:rFonts w:ascii="Calibri (Body" w:eastAsia="Calibri (Body" w:hAnsi="Calibri (Body" w:cs="Calibri (Body"/>
          <w:sz w:val="24"/>
          <w:szCs w:val="24"/>
        </w:rPr>
      </w:pPr>
      <w:r w:rsidRPr="4694D8EF">
        <w:rPr>
          <w:rFonts w:ascii="Calibri (Body" w:eastAsia="Calibri (Body" w:hAnsi="Calibri (Body" w:cs="Calibri (Body"/>
          <w:sz w:val="24"/>
          <w:szCs w:val="24"/>
        </w:rPr>
        <w:t>This chapter outlined the testing and evaluation processes used to validate the system's functionality and usability. Heuristic and cooperative evaluations helped refine the interface, while the installation section ensured the system is easy to deploy and maintain. The system passed all defined requirements and is now ready for production use</w:t>
      </w:r>
    </w:p>
    <w:p w14:paraId="1EF9B369" w14:textId="451FE75B" w:rsidR="4694D8EF" w:rsidRDefault="4694D8EF" w:rsidP="4694D8EF">
      <w:pPr>
        <w:spacing w:before="240" w:after="240"/>
        <w:rPr>
          <w:rFonts w:ascii="Calibri (Body" w:eastAsia="Calibri (Body" w:hAnsi="Calibri (Body" w:cs="Calibri (Body"/>
          <w:sz w:val="24"/>
          <w:szCs w:val="24"/>
        </w:rPr>
      </w:pPr>
    </w:p>
    <w:p w14:paraId="27A5F1A3" w14:textId="1EE153C3" w:rsidR="4694D8EF" w:rsidRDefault="4694D8EF" w:rsidP="4694D8EF">
      <w:pPr>
        <w:spacing w:before="240" w:after="240"/>
        <w:rPr>
          <w:rFonts w:ascii="Calibri (Body" w:eastAsia="Calibri (Body" w:hAnsi="Calibri (Body" w:cs="Calibri (Body"/>
          <w:sz w:val="24"/>
          <w:szCs w:val="24"/>
        </w:rPr>
      </w:pPr>
    </w:p>
    <w:p w14:paraId="6CB8176D" w14:textId="5137631C" w:rsidR="4694D8EF" w:rsidRDefault="4694D8EF" w:rsidP="4694D8EF">
      <w:pPr>
        <w:spacing w:before="240" w:after="240"/>
        <w:rPr>
          <w:rFonts w:ascii="Calibri (Body" w:eastAsia="Calibri (Body" w:hAnsi="Calibri (Body" w:cs="Calibri (Body"/>
          <w:sz w:val="24"/>
          <w:szCs w:val="24"/>
        </w:rPr>
      </w:pPr>
    </w:p>
    <w:p w14:paraId="4EA72D10" w14:textId="43C587EE" w:rsidR="4694D8EF" w:rsidRDefault="4694D8EF" w:rsidP="4694D8EF">
      <w:pPr>
        <w:spacing w:before="240" w:after="240"/>
        <w:rPr>
          <w:rFonts w:ascii="Calibri (Body" w:eastAsia="Calibri (Body" w:hAnsi="Calibri (Body" w:cs="Calibri (Body"/>
          <w:sz w:val="24"/>
          <w:szCs w:val="24"/>
        </w:rPr>
      </w:pPr>
    </w:p>
    <w:p w14:paraId="26B6D974" w14:textId="27FE241E" w:rsidR="4694D8EF" w:rsidRDefault="4694D8EF" w:rsidP="4694D8EF">
      <w:pPr>
        <w:spacing w:before="240" w:after="240"/>
        <w:rPr>
          <w:rFonts w:ascii="Calibri (Body" w:eastAsia="Calibri (Body" w:hAnsi="Calibri (Body" w:cs="Calibri (Body"/>
          <w:sz w:val="24"/>
          <w:szCs w:val="24"/>
        </w:rPr>
      </w:pPr>
    </w:p>
    <w:p w14:paraId="57E1D151" w14:textId="6A3B0826" w:rsidR="4694D8EF" w:rsidRDefault="4694D8EF" w:rsidP="4694D8EF">
      <w:pPr>
        <w:spacing w:before="240" w:after="240"/>
        <w:rPr>
          <w:rFonts w:ascii="Calibri (Body" w:eastAsia="Calibri (Body" w:hAnsi="Calibri (Body" w:cs="Calibri (Body"/>
          <w:sz w:val="24"/>
          <w:szCs w:val="24"/>
        </w:rPr>
      </w:pPr>
    </w:p>
    <w:p w14:paraId="46207CF6" w14:textId="119AA9F4" w:rsidR="4694D8EF" w:rsidRDefault="4694D8EF" w:rsidP="4694D8EF">
      <w:pPr>
        <w:spacing w:before="240" w:after="240"/>
        <w:rPr>
          <w:rFonts w:ascii="Calibri (Body" w:eastAsia="Calibri (Body" w:hAnsi="Calibri (Body" w:cs="Calibri (Body"/>
          <w:sz w:val="24"/>
          <w:szCs w:val="24"/>
        </w:rPr>
      </w:pPr>
    </w:p>
    <w:p w14:paraId="66E085B6" w14:textId="5D74198C" w:rsidR="4694D8EF" w:rsidRDefault="4694D8EF" w:rsidP="4694D8EF">
      <w:pPr>
        <w:spacing w:before="240" w:after="240"/>
        <w:rPr>
          <w:rFonts w:ascii="Calibri (Body" w:eastAsia="Calibri (Body" w:hAnsi="Calibri (Body" w:cs="Calibri (Body"/>
          <w:sz w:val="24"/>
          <w:szCs w:val="24"/>
        </w:rPr>
      </w:pPr>
    </w:p>
    <w:p w14:paraId="7E9D770F" w14:textId="65D25FA7" w:rsidR="4694D8EF" w:rsidRDefault="4694D8EF" w:rsidP="4694D8EF">
      <w:pPr>
        <w:spacing w:before="240" w:after="240"/>
        <w:rPr>
          <w:rFonts w:ascii="Calibri (Body" w:eastAsia="Calibri (Body" w:hAnsi="Calibri (Body" w:cs="Calibri (Body"/>
          <w:sz w:val="24"/>
          <w:szCs w:val="24"/>
        </w:rPr>
      </w:pPr>
    </w:p>
    <w:p w14:paraId="42C23B6E" w14:textId="4751C9ED" w:rsidR="4694D8EF" w:rsidRDefault="4694D8EF" w:rsidP="4694D8EF">
      <w:pPr>
        <w:spacing w:before="240" w:after="240"/>
        <w:rPr>
          <w:rFonts w:ascii="Calibri (Body" w:eastAsia="Calibri (Body" w:hAnsi="Calibri (Body" w:cs="Calibri (Body"/>
          <w:sz w:val="24"/>
          <w:szCs w:val="24"/>
        </w:rPr>
      </w:pPr>
    </w:p>
    <w:p w14:paraId="69B60D26" w14:textId="0B350DF9" w:rsidR="4694D8EF" w:rsidRDefault="4694D8EF" w:rsidP="4694D8EF">
      <w:pPr>
        <w:spacing w:before="240" w:after="240"/>
        <w:rPr>
          <w:rFonts w:ascii="Calibri (Body" w:eastAsia="Calibri (Body" w:hAnsi="Calibri (Body" w:cs="Calibri (Body"/>
          <w:sz w:val="24"/>
          <w:szCs w:val="24"/>
        </w:rPr>
      </w:pPr>
    </w:p>
    <w:p w14:paraId="540BD343" w14:textId="454E884A" w:rsidR="4694D8EF" w:rsidRDefault="4694D8EF" w:rsidP="4694D8EF">
      <w:pPr>
        <w:spacing w:before="240" w:after="240"/>
        <w:rPr>
          <w:rFonts w:ascii="Calibri (Body" w:eastAsia="Calibri (Body" w:hAnsi="Calibri (Body" w:cs="Calibri (Body"/>
          <w:sz w:val="24"/>
          <w:szCs w:val="24"/>
          <w:rtl/>
        </w:rPr>
      </w:pPr>
    </w:p>
    <w:p w14:paraId="550E1155" w14:textId="77777777" w:rsidR="00E80A13" w:rsidRDefault="00E80A13" w:rsidP="4694D8EF">
      <w:pPr>
        <w:spacing w:before="240" w:after="240"/>
        <w:rPr>
          <w:rFonts w:ascii="Calibri (Body" w:eastAsia="Calibri (Body" w:hAnsi="Calibri (Body" w:cs="Calibri (Body"/>
          <w:sz w:val="24"/>
          <w:szCs w:val="24"/>
          <w:rtl/>
        </w:rPr>
      </w:pPr>
    </w:p>
    <w:p w14:paraId="17BBC7FE" w14:textId="77777777" w:rsidR="00E80A13" w:rsidRDefault="00E80A13" w:rsidP="4694D8EF">
      <w:pPr>
        <w:spacing w:before="240" w:after="240"/>
        <w:rPr>
          <w:rFonts w:ascii="Calibri (Body" w:eastAsia="Calibri (Body" w:hAnsi="Calibri (Body" w:cs="Calibri (Body"/>
          <w:sz w:val="24"/>
          <w:szCs w:val="24"/>
          <w:rtl/>
        </w:rPr>
      </w:pPr>
    </w:p>
    <w:p w14:paraId="19F41426" w14:textId="77777777" w:rsidR="00E80A13" w:rsidRDefault="00E80A13" w:rsidP="4694D8EF">
      <w:pPr>
        <w:spacing w:before="240" w:after="240"/>
        <w:rPr>
          <w:rFonts w:ascii="Calibri (Body" w:eastAsia="Calibri (Body" w:hAnsi="Calibri (Body" w:cs="Calibri (Body"/>
          <w:sz w:val="24"/>
          <w:szCs w:val="24"/>
          <w:rtl/>
        </w:rPr>
      </w:pPr>
    </w:p>
    <w:p w14:paraId="43B5A41C" w14:textId="77777777" w:rsidR="00E80A13" w:rsidRDefault="00E80A13" w:rsidP="4694D8EF">
      <w:pPr>
        <w:spacing w:before="240" w:after="240"/>
        <w:rPr>
          <w:rFonts w:ascii="Calibri (Body" w:eastAsia="Calibri (Body" w:hAnsi="Calibri (Body" w:cs="Calibri (Body"/>
          <w:sz w:val="24"/>
          <w:szCs w:val="24"/>
          <w:rtl/>
        </w:rPr>
      </w:pPr>
    </w:p>
    <w:p w14:paraId="2A65A9C1" w14:textId="77777777" w:rsidR="00E80A13" w:rsidRDefault="00E80A13" w:rsidP="4694D8EF">
      <w:pPr>
        <w:spacing w:before="240" w:after="240"/>
        <w:rPr>
          <w:rFonts w:ascii="Calibri (Body" w:eastAsia="Calibri (Body" w:hAnsi="Calibri (Body" w:cs="Calibri (Body"/>
          <w:sz w:val="24"/>
          <w:szCs w:val="24"/>
          <w:rtl/>
        </w:rPr>
      </w:pPr>
    </w:p>
    <w:p w14:paraId="192E13F4" w14:textId="77777777" w:rsidR="00E80A13" w:rsidRDefault="00E80A13" w:rsidP="4694D8EF">
      <w:pPr>
        <w:spacing w:before="240" w:after="240"/>
        <w:rPr>
          <w:rFonts w:ascii="Calibri (Body" w:eastAsia="Calibri (Body" w:hAnsi="Calibri (Body" w:cs="Calibri (Body"/>
          <w:sz w:val="24"/>
          <w:szCs w:val="24"/>
          <w:rtl/>
        </w:rPr>
      </w:pPr>
    </w:p>
    <w:p w14:paraId="17C02C05" w14:textId="77777777" w:rsidR="00E80A13" w:rsidRDefault="00E80A13" w:rsidP="4694D8EF">
      <w:pPr>
        <w:spacing w:before="240" w:after="240"/>
        <w:rPr>
          <w:rFonts w:ascii="Calibri (Body" w:eastAsia="Calibri (Body" w:hAnsi="Calibri (Body" w:cs="Calibri (Body"/>
          <w:sz w:val="24"/>
          <w:szCs w:val="24"/>
        </w:rPr>
      </w:pPr>
    </w:p>
    <w:p w14:paraId="29FDA163" w14:textId="4492C889" w:rsidR="73AF73F4" w:rsidRDefault="73AF73F4" w:rsidP="4694D8EF">
      <w:pPr>
        <w:spacing w:before="240" w:after="240"/>
        <w:rPr>
          <w:rFonts w:eastAsiaTheme="minorEastAsia" w:cstheme="minorBidi"/>
          <w:b/>
          <w:bCs/>
          <w:sz w:val="28"/>
          <w:szCs w:val="28"/>
        </w:rPr>
      </w:pPr>
      <w:r w:rsidRPr="4694D8EF">
        <w:rPr>
          <w:rFonts w:eastAsiaTheme="minorEastAsia" w:cstheme="minorBidi"/>
          <w:b/>
          <w:bCs/>
          <w:sz w:val="28"/>
          <w:szCs w:val="28"/>
        </w:rPr>
        <w:lastRenderedPageBreak/>
        <w:t xml:space="preserve">CHAPTER 7: PROJECT CONCLUSION AND FUTURE WORK </w:t>
      </w:r>
    </w:p>
    <w:p w14:paraId="5C0C8BD9" w14:textId="51B21C43" w:rsidR="73AF73F4" w:rsidRDefault="73AF73F4" w:rsidP="4694D8EF">
      <w:pPr>
        <w:spacing w:before="240" w:after="240"/>
        <w:rPr>
          <w:rFonts w:eastAsiaTheme="minorEastAsia" w:cstheme="minorBidi"/>
          <w:sz w:val="24"/>
          <w:szCs w:val="24"/>
        </w:rPr>
      </w:pPr>
      <w:r w:rsidRPr="4694D8EF">
        <w:rPr>
          <w:rFonts w:eastAsiaTheme="minorEastAsia" w:cstheme="minorBidi"/>
          <w:sz w:val="24"/>
          <w:szCs w:val="24"/>
        </w:rPr>
        <w:t xml:space="preserve">7.1 Introduction </w:t>
      </w:r>
    </w:p>
    <w:p w14:paraId="060A9E7C" w14:textId="113137AA" w:rsidR="73AF73F4" w:rsidRDefault="73AF73F4" w:rsidP="4694D8EF">
      <w:pPr>
        <w:spacing w:before="240" w:after="240"/>
        <w:rPr>
          <w:rFonts w:eastAsiaTheme="minorEastAsia" w:cstheme="minorBidi"/>
          <w:sz w:val="24"/>
          <w:szCs w:val="24"/>
        </w:rPr>
      </w:pPr>
      <w:r w:rsidRPr="4694D8EF">
        <w:rPr>
          <w:rFonts w:eastAsiaTheme="minorEastAsia" w:cstheme="minorBidi"/>
          <w:sz w:val="24"/>
          <w:szCs w:val="24"/>
        </w:rPr>
        <w:t xml:space="preserve">7.2 Overall Weaknesses </w:t>
      </w:r>
    </w:p>
    <w:p w14:paraId="481E8B35" w14:textId="6A1114D3" w:rsidR="73AF73F4" w:rsidRDefault="73AF73F4" w:rsidP="4694D8EF">
      <w:pPr>
        <w:spacing w:before="240" w:after="240"/>
        <w:rPr>
          <w:rFonts w:eastAsiaTheme="minorEastAsia" w:cstheme="minorBidi"/>
          <w:sz w:val="24"/>
          <w:szCs w:val="24"/>
        </w:rPr>
      </w:pPr>
      <w:r w:rsidRPr="4694D8EF">
        <w:rPr>
          <w:rFonts w:eastAsiaTheme="minorEastAsia" w:cstheme="minorBidi"/>
          <w:sz w:val="24"/>
          <w:szCs w:val="24"/>
        </w:rPr>
        <w:t xml:space="preserve">7.3 Overall Strengths </w:t>
      </w:r>
    </w:p>
    <w:p w14:paraId="2814422A" w14:textId="3E70D723" w:rsidR="73AF73F4" w:rsidRDefault="73AF73F4" w:rsidP="4694D8EF">
      <w:pPr>
        <w:spacing w:before="240" w:after="240"/>
        <w:rPr>
          <w:rFonts w:eastAsiaTheme="minorEastAsia" w:cstheme="minorBidi"/>
          <w:sz w:val="24"/>
          <w:szCs w:val="24"/>
        </w:rPr>
      </w:pPr>
      <w:r w:rsidRPr="4694D8EF">
        <w:rPr>
          <w:rFonts w:eastAsiaTheme="minorEastAsia" w:cstheme="minorBidi"/>
          <w:sz w:val="24"/>
          <w:szCs w:val="24"/>
        </w:rPr>
        <w:t xml:space="preserve">7.4 Future Work </w:t>
      </w:r>
    </w:p>
    <w:p w14:paraId="7D0C35B1" w14:textId="6A17BE8A" w:rsidR="73AF73F4" w:rsidRDefault="73AF73F4" w:rsidP="4694D8EF">
      <w:pPr>
        <w:spacing w:before="240" w:after="240"/>
        <w:rPr>
          <w:rFonts w:eastAsiaTheme="minorEastAsia" w:cstheme="minorBidi"/>
          <w:sz w:val="24"/>
          <w:szCs w:val="24"/>
        </w:rPr>
      </w:pPr>
      <w:r w:rsidRPr="4694D8EF">
        <w:rPr>
          <w:rFonts w:eastAsiaTheme="minorEastAsia" w:cstheme="minorBidi"/>
          <w:sz w:val="24"/>
          <w:szCs w:val="24"/>
        </w:rPr>
        <w:t>7.5 Summary</w:t>
      </w:r>
    </w:p>
    <w:p w14:paraId="655BF465" w14:textId="042B4455" w:rsidR="4694D8EF" w:rsidRDefault="4694D8EF" w:rsidP="4694D8EF">
      <w:pPr>
        <w:spacing w:before="240" w:after="240"/>
        <w:rPr>
          <w:rFonts w:eastAsiaTheme="minorEastAsia" w:cstheme="minorBidi"/>
          <w:sz w:val="24"/>
          <w:szCs w:val="24"/>
        </w:rPr>
      </w:pPr>
    </w:p>
    <w:p w14:paraId="49EC7902" w14:textId="632294AF" w:rsidR="4694D8EF" w:rsidRDefault="4694D8EF" w:rsidP="4694D8EF">
      <w:pPr>
        <w:spacing w:before="240" w:after="240"/>
        <w:rPr>
          <w:rFonts w:eastAsiaTheme="minorEastAsia" w:cstheme="minorBidi"/>
          <w:sz w:val="24"/>
          <w:szCs w:val="24"/>
        </w:rPr>
      </w:pPr>
    </w:p>
    <w:p w14:paraId="07E08B15" w14:textId="09515EDC" w:rsidR="4694D8EF" w:rsidRDefault="4694D8EF" w:rsidP="4694D8EF">
      <w:pPr>
        <w:spacing w:before="240" w:after="240"/>
        <w:rPr>
          <w:rFonts w:eastAsiaTheme="minorEastAsia" w:cstheme="minorBidi"/>
          <w:sz w:val="24"/>
          <w:szCs w:val="24"/>
        </w:rPr>
      </w:pPr>
    </w:p>
    <w:p w14:paraId="606F808C" w14:textId="3419E7CA" w:rsidR="4694D8EF" w:rsidRDefault="4694D8EF" w:rsidP="4694D8EF">
      <w:pPr>
        <w:spacing w:before="240" w:after="240"/>
        <w:rPr>
          <w:rFonts w:eastAsiaTheme="minorEastAsia" w:cstheme="minorBidi"/>
          <w:sz w:val="24"/>
          <w:szCs w:val="24"/>
        </w:rPr>
      </w:pPr>
    </w:p>
    <w:p w14:paraId="212E6ED7" w14:textId="69DDC303" w:rsidR="4694D8EF" w:rsidRDefault="4694D8EF" w:rsidP="4694D8EF">
      <w:pPr>
        <w:spacing w:before="240" w:after="240"/>
        <w:rPr>
          <w:rFonts w:eastAsiaTheme="minorEastAsia" w:cstheme="minorBidi"/>
          <w:sz w:val="24"/>
          <w:szCs w:val="24"/>
        </w:rPr>
      </w:pPr>
    </w:p>
    <w:p w14:paraId="376FB450" w14:textId="11CD34E2" w:rsidR="4694D8EF" w:rsidRDefault="4694D8EF" w:rsidP="4694D8EF">
      <w:pPr>
        <w:spacing w:before="240" w:after="240"/>
        <w:rPr>
          <w:rFonts w:eastAsiaTheme="minorEastAsia" w:cstheme="minorBidi"/>
          <w:sz w:val="24"/>
          <w:szCs w:val="24"/>
        </w:rPr>
      </w:pPr>
    </w:p>
    <w:p w14:paraId="0C22FEB7" w14:textId="20F84575" w:rsidR="4694D8EF" w:rsidRDefault="4694D8EF" w:rsidP="4694D8EF">
      <w:pPr>
        <w:spacing w:before="240" w:after="240"/>
        <w:rPr>
          <w:rFonts w:eastAsiaTheme="minorEastAsia" w:cstheme="minorBidi"/>
          <w:sz w:val="24"/>
          <w:szCs w:val="24"/>
        </w:rPr>
      </w:pPr>
    </w:p>
    <w:p w14:paraId="20B75183" w14:textId="4B3CB1BD" w:rsidR="4694D8EF" w:rsidRDefault="4694D8EF" w:rsidP="4694D8EF">
      <w:pPr>
        <w:spacing w:before="240" w:after="240"/>
        <w:rPr>
          <w:rFonts w:eastAsiaTheme="minorEastAsia" w:cstheme="minorBidi"/>
          <w:sz w:val="24"/>
          <w:szCs w:val="24"/>
        </w:rPr>
      </w:pPr>
    </w:p>
    <w:p w14:paraId="067BAAEC" w14:textId="639FCC33" w:rsidR="4694D8EF" w:rsidRDefault="4694D8EF" w:rsidP="4694D8EF">
      <w:pPr>
        <w:spacing w:before="240" w:after="240"/>
        <w:rPr>
          <w:rFonts w:eastAsiaTheme="minorEastAsia" w:cstheme="minorBidi"/>
          <w:sz w:val="24"/>
          <w:szCs w:val="24"/>
          <w:rtl/>
        </w:rPr>
      </w:pPr>
    </w:p>
    <w:p w14:paraId="42656E05" w14:textId="77777777" w:rsidR="00E80A13" w:rsidRDefault="00E80A13" w:rsidP="4694D8EF">
      <w:pPr>
        <w:spacing w:before="240" w:after="240"/>
        <w:rPr>
          <w:rFonts w:eastAsiaTheme="minorEastAsia" w:cstheme="minorBidi"/>
          <w:sz w:val="24"/>
          <w:szCs w:val="24"/>
          <w:rtl/>
        </w:rPr>
      </w:pPr>
    </w:p>
    <w:p w14:paraId="483A841E" w14:textId="77777777" w:rsidR="00E80A13" w:rsidRDefault="00E80A13" w:rsidP="4694D8EF">
      <w:pPr>
        <w:spacing w:before="240" w:after="240"/>
        <w:rPr>
          <w:rFonts w:eastAsiaTheme="minorEastAsia" w:cstheme="minorBidi"/>
          <w:sz w:val="24"/>
          <w:szCs w:val="24"/>
          <w:rtl/>
        </w:rPr>
      </w:pPr>
    </w:p>
    <w:p w14:paraId="07EB459F" w14:textId="77777777" w:rsidR="00E80A13" w:rsidRDefault="00E80A13" w:rsidP="4694D8EF">
      <w:pPr>
        <w:spacing w:before="240" w:after="240"/>
        <w:rPr>
          <w:rFonts w:eastAsiaTheme="minorEastAsia" w:cstheme="minorBidi"/>
          <w:sz w:val="24"/>
          <w:szCs w:val="24"/>
          <w:rtl/>
        </w:rPr>
      </w:pPr>
    </w:p>
    <w:p w14:paraId="67DAAC9E" w14:textId="77777777" w:rsidR="00E80A13" w:rsidRDefault="00E80A13" w:rsidP="4694D8EF">
      <w:pPr>
        <w:spacing w:before="240" w:after="240"/>
        <w:rPr>
          <w:rFonts w:eastAsiaTheme="minorEastAsia" w:cstheme="minorBidi"/>
          <w:sz w:val="24"/>
          <w:szCs w:val="24"/>
          <w:rtl/>
        </w:rPr>
      </w:pPr>
    </w:p>
    <w:p w14:paraId="4B1D0AA8" w14:textId="77777777" w:rsidR="00E80A13" w:rsidRDefault="00E80A13" w:rsidP="4694D8EF">
      <w:pPr>
        <w:spacing w:before="240" w:after="240"/>
        <w:rPr>
          <w:rFonts w:eastAsiaTheme="minorEastAsia" w:cstheme="minorBidi"/>
          <w:sz w:val="24"/>
          <w:szCs w:val="24"/>
          <w:rtl/>
        </w:rPr>
      </w:pPr>
    </w:p>
    <w:p w14:paraId="342EA008" w14:textId="77777777" w:rsidR="00E80A13" w:rsidRDefault="00E80A13" w:rsidP="4694D8EF">
      <w:pPr>
        <w:spacing w:before="240" w:after="240"/>
        <w:rPr>
          <w:rFonts w:eastAsiaTheme="minorEastAsia" w:cstheme="minorBidi"/>
          <w:sz w:val="24"/>
          <w:szCs w:val="24"/>
          <w:rtl/>
        </w:rPr>
      </w:pPr>
    </w:p>
    <w:p w14:paraId="7BBE13F1" w14:textId="77777777" w:rsidR="00E80A13" w:rsidRDefault="00E80A13" w:rsidP="4694D8EF">
      <w:pPr>
        <w:spacing w:before="240" w:after="240"/>
        <w:rPr>
          <w:rFonts w:eastAsiaTheme="minorEastAsia" w:cstheme="minorBidi"/>
          <w:sz w:val="24"/>
          <w:szCs w:val="24"/>
        </w:rPr>
      </w:pPr>
    </w:p>
    <w:p w14:paraId="7B83C33B" w14:textId="7E30DE2C" w:rsidR="6D72E3AA" w:rsidRDefault="6D72E3AA" w:rsidP="4694D8EF">
      <w:pPr>
        <w:pStyle w:val="3"/>
        <w:spacing w:before="281" w:after="281"/>
      </w:pPr>
      <w:r w:rsidRPr="4694D8EF">
        <w:rPr>
          <w:rFonts w:ascii="Calibri" w:eastAsia="Calibri" w:hAnsi="Calibri" w:cs="Calibri"/>
          <w:b/>
          <w:bCs/>
          <w:sz w:val="28"/>
          <w:szCs w:val="28"/>
        </w:rPr>
        <w:lastRenderedPageBreak/>
        <w:t>7.1 Introduction</w:t>
      </w:r>
    </w:p>
    <w:p w14:paraId="6BCD46C3" w14:textId="6FFC6D1B" w:rsidR="6D72E3AA" w:rsidRDefault="6D72E3AA" w:rsidP="4694D8EF">
      <w:pPr>
        <w:spacing w:before="240" w:after="240"/>
      </w:pPr>
      <w:r w:rsidRPr="4694D8EF">
        <w:rPr>
          <w:rFonts w:ascii="Calibri" w:eastAsia="Calibri" w:hAnsi="Calibri" w:cs="Calibri"/>
          <w:sz w:val="24"/>
          <w:szCs w:val="24"/>
        </w:rPr>
        <w:t>This chapter summarizes the key outcomes of the project, highlights its strengths and weaknesses, and outlines potential future enhancements. It reflects on the development process, technologies used, and the extent to which project goals were achieved.</w:t>
      </w:r>
    </w:p>
    <w:p w14:paraId="6BA3C1C6" w14:textId="2D6936B2" w:rsidR="4694D8EF" w:rsidRDefault="4694D8EF" w:rsidP="4694D8EF">
      <w:pPr>
        <w:spacing w:before="240" w:after="240"/>
        <w:rPr>
          <w:rFonts w:ascii="Calibri" w:eastAsia="Calibri" w:hAnsi="Calibri" w:cs="Calibri"/>
          <w:sz w:val="24"/>
          <w:szCs w:val="24"/>
        </w:rPr>
      </w:pPr>
    </w:p>
    <w:p w14:paraId="7E53BDEB" w14:textId="4FDF6656" w:rsidR="6D72E3AA" w:rsidRDefault="6D72E3AA" w:rsidP="4694D8EF">
      <w:pPr>
        <w:pStyle w:val="3"/>
        <w:spacing w:before="281" w:after="281"/>
      </w:pPr>
      <w:r w:rsidRPr="4694D8EF">
        <w:rPr>
          <w:rFonts w:ascii="Calibri" w:eastAsia="Calibri" w:hAnsi="Calibri" w:cs="Calibri"/>
          <w:b/>
          <w:bCs/>
          <w:sz w:val="28"/>
          <w:szCs w:val="28"/>
        </w:rPr>
        <w:t>7.2 Overall Weaknesses</w:t>
      </w:r>
    </w:p>
    <w:p w14:paraId="6B5D40FE" w14:textId="7D27C67A" w:rsidR="6D72E3AA" w:rsidRDefault="6D72E3AA" w:rsidP="4694D8EF">
      <w:pPr>
        <w:spacing w:before="240" w:after="240"/>
      </w:pPr>
      <w:r w:rsidRPr="4694D8EF">
        <w:rPr>
          <w:rFonts w:ascii="Calibri" w:eastAsia="Calibri" w:hAnsi="Calibri" w:cs="Calibri"/>
          <w:sz w:val="24"/>
          <w:szCs w:val="24"/>
        </w:rPr>
        <w:t>Despite the project's successful implementation, several limitations were identified:</w:t>
      </w:r>
    </w:p>
    <w:p w14:paraId="25E6192E" w14:textId="5093795D"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Limited Admin Dashboard</w:t>
      </w:r>
      <w:r w:rsidRPr="4694D8EF">
        <w:rPr>
          <w:rFonts w:ascii="Calibri" w:eastAsia="Calibri" w:hAnsi="Calibri" w:cs="Calibri"/>
          <w:sz w:val="24"/>
        </w:rPr>
        <w:t xml:space="preserve">: There is no dedicated admin panel for managing bookings, users, or events. All data management was done manually via </w:t>
      </w:r>
      <w:proofErr w:type="spellStart"/>
      <w:r w:rsidRPr="4694D8EF">
        <w:rPr>
          <w:rFonts w:ascii="Calibri" w:eastAsia="Calibri" w:hAnsi="Calibri" w:cs="Calibri"/>
          <w:sz w:val="24"/>
        </w:rPr>
        <w:t>MongoDB</w:t>
      </w:r>
      <w:proofErr w:type="spellEnd"/>
      <w:r w:rsidRPr="4694D8EF">
        <w:rPr>
          <w:rFonts w:ascii="Calibri" w:eastAsia="Calibri" w:hAnsi="Calibri" w:cs="Calibri"/>
          <w:sz w:val="24"/>
        </w:rPr>
        <w:t>.</w:t>
      </w:r>
    </w:p>
    <w:p w14:paraId="3A0D0139" w14:textId="4AC6A797"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Basic Recommendation Logic</w:t>
      </w:r>
      <w:r w:rsidRPr="4694D8EF">
        <w:rPr>
          <w:rFonts w:ascii="Calibri" w:eastAsia="Calibri" w:hAnsi="Calibri" w:cs="Calibri"/>
          <w:sz w:val="24"/>
        </w:rPr>
        <w:t>: The event-based plan generator uses rule-based filtering, not advanced AI techniques (e.g., collaborative filtering or machine learning).</w:t>
      </w:r>
    </w:p>
    <w:p w14:paraId="75FD0E4E" w14:textId="082B33E2"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Minimal Accessibility Features</w:t>
      </w:r>
      <w:r w:rsidRPr="4694D8EF">
        <w:rPr>
          <w:rFonts w:ascii="Calibri" w:eastAsia="Calibri" w:hAnsi="Calibri" w:cs="Calibri"/>
          <w:sz w:val="24"/>
        </w:rPr>
        <w:t>: The UI lacks accessibility enhancements for users with disabilities (e.g., screen readers, keyboard navigation).</w:t>
      </w:r>
    </w:p>
    <w:p w14:paraId="14B0ACB5" w14:textId="0DDB1204"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No Multi-language Support</w:t>
      </w:r>
      <w:r w:rsidRPr="4694D8EF">
        <w:rPr>
          <w:rFonts w:ascii="Calibri" w:eastAsia="Calibri" w:hAnsi="Calibri" w:cs="Calibri"/>
          <w:sz w:val="24"/>
        </w:rPr>
        <w:t>: The system supports only one language (English), which limits user reach.</w:t>
      </w:r>
    </w:p>
    <w:p w14:paraId="072D75C3" w14:textId="7717F399"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No Payment Integration</w:t>
      </w:r>
      <w:r w:rsidRPr="4694D8EF">
        <w:rPr>
          <w:rFonts w:ascii="Calibri" w:eastAsia="Calibri" w:hAnsi="Calibri" w:cs="Calibri"/>
          <w:sz w:val="24"/>
        </w:rPr>
        <w:t xml:space="preserve">: Booking is confirmed without actual online payment </w:t>
      </w:r>
      <w:proofErr w:type="spellStart"/>
      <w:r w:rsidRPr="4694D8EF">
        <w:rPr>
          <w:rFonts w:ascii="Calibri" w:eastAsia="Calibri" w:hAnsi="Calibri" w:cs="Calibri"/>
          <w:sz w:val="24"/>
        </w:rPr>
        <w:t>processin</w:t>
      </w:r>
      <w:proofErr w:type="spellEnd"/>
    </w:p>
    <w:p w14:paraId="70D3179E" w14:textId="6BC7CE4A" w:rsidR="4694D8EF" w:rsidRDefault="4694D8EF" w:rsidP="4694D8EF">
      <w:pPr>
        <w:spacing w:before="240" w:after="240"/>
        <w:rPr>
          <w:rFonts w:ascii="Calibri" w:eastAsia="Calibri" w:hAnsi="Calibri" w:cs="Calibri"/>
          <w:sz w:val="24"/>
          <w:szCs w:val="24"/>
        </w:rPr>
      </w:pPr>
    </w:p>
    <w:p w14:paraId="1F817050" w14:textId="2901A875" w:rsidR="6D72E3AA" w:rsidRDefault="6D72E3AA" w:rsidP="4694D8EF">
      <w:pPr>
        <w:pStyle w:val="3"/>
        <w:spacing w:before="281" w:after="281"/>
      </w:pPr>
      <w:r w:rsidRPr="4694D8EF">
        <w:rPr>
          <w:rFonts w:ascii="Calibri" w:eastAsia="Calibri" w:hAnsi="Calibri" w:cs="Calibri"/>
          <w:b/>
          <w:bCs/>
          <w:sz w:val="28"/>
          <w:szCs w:val="28"/>
        </w:rPr>
        <w:t>7.3 Overall Strengths</w:t>
      </w:r>
    </w:p>
    <w:p w14:paraId="272B8153" w14:textId="1154129F" w:rsidR="6D72E3AA" w:rsidRDefault="6D72E3AA" w:rsidP="4694D8EF">
      <w:pPr>
        <w:spacing w:before="240" w:after="240"/>
      </w:pPr>
      <w:r w:rsidRPr="4694D8EF">
        <w:rPr>
          <w:rFonts w:ascii="Calibri" w:eastAsia="Calibri" w:hAnsi="Calibri" w:cs="Calibri"/>
          <w:sz w:val="24"/>
          <w:szCs w:val="24"/>
        </w:rPr>
        <w:t>The system also has several strong points:</w:t>
      </w:r>
    </w:p>
    <w:p w14:paraId="608A1FB5" w14:textId="396A17FA"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 </w:t>
      </w:r>
      <w:r w:rsidRPr="4694D8EF">
        <w:rPr>
          <w:rFonts w:ascii="Calibri" w:eastAsia="Calibri" w:hAnsi="Calibri" w:cs="Calibri"/>
          <w:b/>
          <w:bCs/>
          <w:sz w:val="24"/>
        </w:rPr>
        <w:t>User-Friendly Interface</w:t>
      </w:r>
      <w:r w:rsidRPr="4694D8EF">
        <w:rPr>
          <w:rFonts w:ascii="Calibri" w:eastAsia="Calibri" w:hAnsi="Calibri" w:cs="Calibri"/>
          <w:sz w:val="24"/>
        </w:rPr>
        <w:t>: Built with React.js, the frontend is responsive, modern, and intuitive.</w:t>
      </w:r>
    </w:p>
    <w:p w14:paraId="5E5D2B27" w14:textId="4B83425B"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 </w:t>
      </w:r>
      <w:r w:rsidRPr="4694D8EF">
        <w:rPr>
          <w:rFonts w:ascii="Calibri" w:eastAsia="Calibri" w:hAnsi="Calibri" w:cs="Calibri"/>
          <w:b/>
          <w:bCs/>
          <w:sz w:val="24"/>
        </w:rPr>
        <w:t>Functional Room Filtering and Booking</w:t>
      </w:r>
      <w:r w:rsidRPr="4694D8EF">
        <w:rPr>
          <w:rFonts w:ascii="Calibri" w:eastAsia="Calibri" w:hAnsi="Calibri" w:cs="Calibri"/>
          <w:sz w:val="24"/>
        </w:rPr>
        <w:t>: Users can effectively filter rooms, check availability, and book with ease.</w:t>
      </w:r>
    </w:p>
    <w:p w14:paraId="3C1B0F56" w14:textId="4BAF078A"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 </w:t>
      </w:r>
      <w:r w:rsidRPr="4694D8EF">
        <w:rPr>
          <w:rFonts w:ascii="Calibri" w:eastAsia="Calibri" w:hAnsi="Calibri" w:cs="Calibri"/>
          <w:b/>
          <w:bCs/>
          <w:sz w:val="24"/>
        </w:rPr>
        <w:t>Dynamic Event Display</w:t>
      </w:r>
      <w:r w:rsidRPr="4694D8EF">
        <w:rPr>
          <w:rFonts w:ascii="Calibri" w:eastAsia="Calibri" w:hAnsi="Calibri" w:cs="Calibri"/>
          <w:sz w:val="24"/>
        </w:rPr>
        <w:t>: Events are shown with filtering and linked to plan generation.</w:t>
      </w:r>
    </w:p>
    <w:p w14:paraId="132065C1" w14:textId="6DDC3C92"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 </w:t>
      </w:r>
      <w:r w:rsidRPr="4694D8EF">
        <w:rPr>
          <w:rFonts w:ascii="Calibri" w:eastAsia="Calibri" w:hAnsi="Calibri" w:cs="Calibri"/>
          <w:b/>
          <w:bCs/>
          <w:sz w:val="24"/>
        </w:rPr>
        <w:t>Basic Recommendation System</w:t>
      </w:r>
      <w:r w:rsidRPr="4694D8EF">
        <w:rPr>
          <w:rFonts w:ascii="Calibri" w:eastAsia="Calibri" w:hAnsi="Calibri" w:cs="Calibri"/>
          <w:sz w:val="24"/>
        </w:rPr>
        <w:t>: Even though it's rule-based, it allows users to generate plans based on budget and duration.</w:t>
      </w:r>
    </w:p>
    <w:p w14:paraId="21764ECD" w14:textId="6A0EFEAA"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lastRenderedPageBreak/>
        <w:t xml:space="preserve">✅ </w:t>
      </w:r>
      <w:r w:rsidRPr="4694D8EF">
        <w:rPr>
          <w:rFonts w:ascii="Calibri" w:eastAsia="Calibri" w:hAnsi="Calibri" w:cs="Calibri"/>
          <w:b/>
          <w:bCs/>
          <w:sz w:val="24"/>
        </w:rPr>
        <w:t>Cloud-Based Deployment</w:t>
      </w:r>
      <w:r w:rsidRPr="4694D8EF">
        <w:rPr>
          <w:rFonts w:ascii="Calibri" w:eastAsia="Calibri" w:hAnsi="Calibri" w:cs="Calibri"/>
          <w:sz w:val="24"/>
        </w:rPr>
        <w:t>: Both frontend and backend are deployed online, making the system accessible from anywhere.</w:t>
      </w:r>
    </w:p>
    <w:p w14:paraId="0B8D354F" w14:textId="7854CEEB" w:rsidR="4694D8EF" w:rsidRPr="00E80A13" w:rsidRDefault="6D72E3AA" w:rsidP="00E80A13">
      <w:pPr>
        <w:pStyle w:val="a"/>
        <w:spacing w:before="240" w:after="240"/>
        <w:rPr>
          <w:rFonts w:ascii="Calibri" w:eastAsia="Calibri" w:hAnsi="Calibri" w:cs="Calibri"/>
          <w:sz w:val="24"/>
        </w:rPr>
      </w:pPr>
      <w:r w:rsidRPr="4694D8EF">
        <w:rPr>
          <w:rFonts w:ascii="Calibri" w:eastAsia="Calibri" w:hAnsi="Calibri" w:cs="Calibri"/>
          <w:sz w:val="24"/>
        </w:rPr>
        <w:t xml:space="preserve">✅ </w:t>
      </w:r>
      <w:r w:rsidRPr="4694D8EF">
        <w:rPr>
          <w:rFonts w:ascii="Calibri" w:eastAsia="Calibri" w:hAnsi="Calibri" w:cs="Calibri"/>
          <w:b/>
          <w:bCs/>
          <w:sz w:val="24"/>
        </w:rPr>
        <w:t>Modular Backend</w:t>
      </w:r>
      <w:r w:rsidRPr="4694D8EF">
        <w:rPr>
          <w:rFonts w:ascii="Calibri" w:eastAsia="Calibri" w:hAnsi="Calibri" w:cs="Calibri"/>
          <w:sz w:val="24"/>
        </w:rPr>
        <w:t xml:space="preserve">: Express.js routes and </w:t>
      </w:r>
      <w:proofErr w:type="spellStart"/>
      <w:r w:rsidRPr="4694D8EF">
        <w:rPr>
          <w:rFonts w:ascii="Calibri" w:eastAsia="Calibri" w:hAnsi="Calibri" w:cs="Calibri"/>
          <w:sz w:val="24"/>
        </w:rPr>
        <w:t>MongoDB</w:t>
      </w:r>
      <w:proofErr w:type="spellEnd"/>
      <w:r w:rsidRPr="4694D8EF">
        <w:rPr>
          <w:rFonts w:ascii="Calibri" w:eastAsia="Calibri" w:hAnsi="Calibri" w:cs="Calibri"/>
          <w:sz w:val="24"/>
        </w:rPr>
        <w:t xml:space="preserve"> schemas are well-structured, allowing easy future expansion.</w:t>
      </w:r>
    </w:p>
    <w:p w14:paraId="3CBF7177" w14:textId="66BE6D93" w:rsidR="6D72E3AA" w:rsidRDefault="6D72E3AA" w:rsidP="4694D8EF">
      <w:pPr>
        <w:pStyle w:val="3"/>
        <w:spacing w:before="281" w:after="281"/>
      </w:pPr>
      <w:r w:rsidRPr="4694D8EF">
        <w:rPr>
          <w:rFonts w:ascii="Calibri" w:eastAsia="Calibri" w:hAnsi="Calibri" w:cs="Calibri"/>
          <w:b/>
          <w:bCs/>
          <w:sz w:val="28"/>
          <w:szCs w:val="28"/>
        </w:rPr>
        <w:t>7.4 Future Work</w:t>
      </w:r>
    </w:p>
    <w:p w14:paraId="7121110B" w14:textId="57E09228" w:rsidR="6D72E3AA" w:rsidRDefault="6D72E3AA" w:rsidP="4694D8EF">
      <w:pPr>
        <w:spacing w:before="240" w:after="240"/>
      </w:pPr>
      <w:r w:rsidRPr="4694D8EF">
        <w:rPr>
          <w:rFonts w:ascii="Calibri" w:eastAsia="Calibri" w:hAnsi="Calibri" w:cs="Calibri"/>
          <w:sz w:val="24"/>
          <w:szCs w:val="24"/>
        </w:rPr>
        <w:t>Based on user feedback and observed limitations, several enhancements can be made in the future:</w:t>
      </w:r>
    </w:p>
    <w:p w14:paraId="34612584" w14:textId="1BCD22FB"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Admin Dashboard Development</w:t>
      </w:r>
      <w:r w:rsidRPr="4694D8EF">
        <w:rPr>
          <w:rFonts w:ascii="Calibri" w:eastAsia="Calibri" w:hAnsi="Calibri" w:cs="Calibri"/>
          <w:sz w:val="24"/>
        </w:rPr>
        <w:t>:</w:t>
      </w:r>
    </w:p>
    <w:p w14:paraId="161C3956" w14:textId="2F18A923"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Add a secure interface for admins to manage bookings, users, rooms, and events.</w:t>
      </w:r>
    </w:p>
    <w:p w14:paraId="4094F23B" w14:textId="7DE3F12B"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Include analytics and system stats.</w:t>
      </w:r>
    </w:p>
    <w:p w14:paraId="7B0DB767" w14:textId="503AD97C"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AI-Powered Recommendation Engine</w:t>
      </w:r>
      <w:r w:rsidRPr="4694D8EF">
        <w:rPr>
          <w:rFonts w:ascii="Calibri" w:eastAsia="Calibri" w:hAnsi="Calibri" w:cs="Calibri"/>
          <w:sz w:val="24"/>
        </w:rPr>
        <w:t>:</w:t>
      </w:r>
    </w:p>
    <w:p w14:paraId="5540E7B5" w14:textId="0123208D"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Implement collaborative filtering or content-based recommendations to suggest plans or rooms more intelligently.</w:t>
      </w:r>
    </w:p>
    <w:p w14:paraId="25FED00D" w14:textId="4464F692"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Use libraries like TensorFlow.js or integrate with Python ML models.</w:t>
      </w:r>
    </w:p>
    <w:p w14:paraId="77392F98" w14:textId="0288E89E"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Online Payment Integration</w:t>
      </w:r>
      <w:r w:rsidRPr="4694D8EF">
        <w:rPr>
          <w:rFonts w:ascii="Calibri" w:eastAsia="Calibri" w:hAnsi="Calibri" w:cs="Calibri"/>
          <w:sz w:val="24"/>
        </w:rPr>
        <w:t>:</w:t>
      </w:r>
    </w:p>
    <w:p w14:paraId="29D6A77B" w14:textId="1203ABE5"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Use services like Stripe or PayPal for secure payment processing.</w:t>
      </w:r>
    </w:p>
    <w:p w14:paraId="03703BB8" w14:textId="444C3D74"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Add invoices and payment history features.</w:t>
      </w:r>
    </w:p>
    <w:p w14:paraId="1191AFA9" w14:textId="7981BE17"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Multi-language and Accessibility Support</w:t>
      </w:r>
      <w:r w:rsidRPr="4694D8EF">
        <w:rPr>
          <w:rFonts w:ascii="Calibri" w:eastAsia="Calibri" w:hAnsi="Calibri" w:cs="Calibri"/>
          <w:sz w:val="24"/>
        </w:rPr>
        <w:t>:</w:t>
      </w:r>
    </w:p>
    <w:p w14:paraId="0BA0F19A" w14:textId="0D668D16"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Use </w:t>
      </w:r>
      <w:r w:rsidRPr="4694D8EF">
        <w:rPr>
          <w:rFonts w:ascii="Consolas" w:eastAsia="Consolas" w:hAnsi="Consolas" w:cs="Consolas"/>
          <w:sz w:val="24"/>
        </w:rPr>
        <w:t>i18next</w:t>
      </w:r>
      <w:r w:rsidRPr="4694D8EF">
        <w:rPr>
          <w:rFonts w:ascii="Calibri" w:eastAsia="Calibri" w:hAnsi="Calibri" w:cs="Calibri"/>
          <w:sz w:val="24"/>
        </w:rPr>
        <w:t xml:space="preserve"> for language translation.</w:t>
      </w:r>
    </w:p>
    <w:p w14:paraId="7B06A5A3" w14:textId="31A55679"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 xml:space="preserve">Improve accessibility with </w:t>
      </w:r>
      <w:r w:rsidRPr="4694D8EF">
        <w:rPr>
          <w:rFonts w:ascii="Consolas" w:eastAsia="Consolas" w:hAnsi="Consolas" w:cs="Consolas"/>
          <w:sz w:val="24"/>
        </w:rPr>
        <w:t>aria-labels</w:t>
      </w:r>
      <w:r w:rsidRPr="4694D8EF">
        <w:rPr>
          <w:rFonts w:ascii="Calibri" w:eastAsia="Calibri" w:hAnsi="Calibri" w:cs="Calibri"/>
          <w:sz w:val="24"/>
        </w:rPr>
        <w:t>, keyboard support, and contrast checks.</w:t>
      </w:r>
    </w:p>
    <w:p w14:paraId="4BDB4F03" w14:textId="577B2AB3"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Progressive Web App (PWA) Support</w:t>
      </w:r>
      <w:r w:rsidRPr="4694D8EF">
        <w:rPr>
          <w:rFonts w:ascii="Calibri" w:eastAsia="Calibri" w:hAnsi="Calibri" w:cs="Calibri"/>
          <w:sz w:val="24"/>
        </w:rPr>
        <w:t>:</w:t>
      </w:r>
    </w:p>
    <w:p w14:paraId="3664D630" w14:textId="3F66EFC2"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Enable offline functionality and app-like installation on mobile devices.</w:t>
      </w:r>
    </w:p>
    <w:p w14:paraId="103CB2D4" w14:textId="74296F78"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b/>
          <w:bCs/>
          <w:sz w:val="24"/>
        </w:rPr>
        <w:t>Mobile Application Version</w:t>
      </w:r>
      <w:r w:rsidRPr="4694D8EF">
        <w:rPr>
          <w:rFonts w:ascii="Calibri" w:eastAsia="Calibri" w:hAnsi="Calibri" w:cs="Calibri"/>
          <w:sz w:val="24"/>
        </w:rPr>
        <w:t>:</w:t>
      </w:r>
    </w:p>
    <w:p w14:paraId="59A62C7A" w14:textId="400A8977" w:rsidR="6D72E3AA" w:rsidRDefault="6D72E3AA" w:rsidP="4694D8EF">
      <w:pPr>
        <w:pStyle w:val="a"/>
        <w:spacing w:before="240" w:after="240"/>
        <w:rPr>
          <w:rFonts w:ascii="Calibri" w:eastAsia="Calibri" w:hAnsi="Calibri" w:cs="Calibri"/>
          <w:sz w:val="24"/>
        </w:rPr>
      </w:pPr>
      <w:r w:rsidRPr="4694D8EF">
        <w:rPr>
          <w:rFonts w:ascii="Calibri" w:eastAsia="Calibri" w:hAnsi="Calibri" w:cs="Calibri"/>
          <w:sz w:val="24"/>
        </w:rPr>
        <w:t>Build a cross-platform mobile app using React Native for better reach</w:t>
      </w:r>
    </w:p>
    <w:p w14:paraId="52D73C37" w14:textId="0005396F" w:rsidR="6D72E3AA" w:rsidRDefault="6D72E3AA" w:rsidP="4694D8EF">
      <w:pPr>
        <w:pStyle w:val="3"/>
        <w:spacing w:before="240" w:after="240"/>
        <w:rPr>
          <w:rFonts w:ascii="Calibri" w:eastAsia="Calibri" w:hAnsi="Calibri" w:cs="Calibri"/>
        </w:rPr>
      </w:pPr>
      <w:r w:rsidRPr="4694D8EF">
        <w:rPr>
          <w:b/>
          <w:bCs/>
          <w:sz w:val="28"/>
          <w:szCs w:val="28"/>
        </w:rPr>
        <w:lastRenderedPageBreak/>
        <w:t>7.5 Summary</w:t>
      </w:r>
    </w:p>
    <w:p w14:paraId="4112FBB7" w14:textId="133B7501" w:rsidR="6D72E3AA" w:rsidRDefault="6D72E3AA" w:rsidP="4694D8EF">
      <w:pPr>
        <w:spacing w:before="240" w:after="240"/>
      </w:pPr>
      <w:r w:rsidRPr="4694D8EF">
        <w:t xml:space="preserve">In conclusion, this project successfully achieved its goal of developing a smart hotel booking system with event recommendations and dynamic filtering features. While there are some areas for enhancement, the core structure is strong and scalable. The project provides a solid base for future improvements such as admin features, AI integration, and wider accessibility. The journey through development and testing has also been a valuable learning experience in full-stack web </w:t>
      </w:r>
      <w:proofErr w:type="spellStart"/>
      <w:r w:rsidRPr="4694D8EF">
        <w:t>developmen</w:t>
      </w:r>
      <w:proofErr w:type="spellEnd"/>
    </w:p>
    <w:p w14:paraId="1FB144A8" w14:textId="6460E53F" w:rsidR="4694D8EF" w:rsidRDefault="4694D8EF" w:rsidP="4694D8EF">
      <w:pPr>
        <w:spacing w:before="240" w:after="240"/>
        <w:rPr>
          <w:rFonts w:ascii="Calibri" w:eastAsia="Calibri" w:hAnsi="Calibri" w:cs="Calibri"/>
          <w:sz w:val="24"/>
          <w:szCs w:val="24"/>
        </w:rPr>
      </w:pPr>
    </w:p>
    <w:p w14:paraId="23A3931B" w14:textId="05AB6751" w:rsidR="00E80A13" w:rsidRDefault="00E80A13" w:rsidP="4694D8EF">
      <w:pPr>
        <w:spacing w:before="240" w:after="240"/>
        <w:rPr>
          <w:rFonts w:ascii="Calibri" w:eastAsia="Calibri" w:hAnsi="Calibri" w:cs="Calibri"/>
          <w:sz w:val="24"/>
          <w:szCs w:val="24"/>
        </w:rPr>
      </w:pPr>
    </w:p>
    <w:p w14:paraId="1BA74367" w14:textId="77777777" w:rsidR="00E80A13" w:rsidRDefault="00E80A13">
      <w:pPr>
        <w:rPr>
          <w:rFonts w:ascii="Calibri" w:eastAsia="Calibri" w:hAnsi="Calibri" w:cs="Calibri"/>
          <w:sz w:val="24"/>
          <w:szCs w:val="24"/>
        </w:rPr>
      </w:pPr>
      <w:r>
        <w:rPr>
          <w:rFonts w:ascii="Calibri" w:eastAsia="Calibri" w:hAnsi="Calibri" w:cs="Calibri"/>
          <w:sz w:val="24"/>
          <w:szCs w:val="24"/>
        </w:rPr>
        <w:br w:type="page"/>
      </w:r>
    </w:p>
    <w:p w14:paraId="6E06605B" w14:textId="77777777" w:rsidR="4694D8EF" w:rsidRDefault="4694D8EF" w:rsidP="4694D8EF">
      <w:pPr>
        <w:spacing w:before="240" w:after="240"/>
        <w:rPr>
          <w:rFonts w:ascii="Calibri" w:eastAsia="Calibri" w:hAnsi="Calibri" w:cs="Calibri"/>
          <w:sz w:val="24"/>
          <w:szCs w:val="24"/>
        </w:rPr>
      </w:pPr>
    </w:p>
    <w:p w14:paraId="416240F4" w14:textId="610D5CE3" w:rsidR="4694D8EF" w:rsidRDefault="4694D8EF" w:rsidP="00E80A13">
      <w:pPr>
        <w:spacing w:before="240" w:after="240"/>
        <w:rPr>
          <w:rtl/>
          <w:lang w:bidi="ar-EG"/>
        </w:rPr>
      </w:pPr>
    </w:p>
    <w:p w14:paraId="163FF4BC" w14:textId="2CCCECD8" w:rsidR="4694D8EF" w:rsidRDefault="4694D8EF" w:rsidP="4694D8EF">
      <w:pPr>
        <w:spacing w:before="240" w:after="240"/>
        <w:jc w:val="center"/>
      </w:pPr>
    </w:p>
    <w:p w14:paraId="36CB4C4F" w14:textId="6D8735ED" w:rsidR="4694D8EF" w:rsidRDefault="4694D8EF" w:rsidP="4694D8EF">
      <w:pPr>
        <w:spacing w:before="240" w:after="240"/>
        <w:jc w:val="center"/>
      </w:pPr>
    </w:p>
    <w:p w14:paraId="1312686E" w14:textId="336FE8AD" w:rsidR="4694D8EF" w:rsidRDefault="4694D8EF" w:rsidP="4694D8EF">
      <w:pPr>
        <w:spacing w:before="240" w:after="240"/>
        <w:jc w:val="center"/>
      </w:pPr>
    </w:p>
    <w:p w14:paraId="6666C0E6" w14:textId="3E9F3D49" w:rsidR="4694D8EF" w:rsidRDefault="4694D8EF" w:rsidP="4694D8EF">
      <w:pPr>
        <w:spacing w:before="240" w:after="240"/>
        <w:jc w:val="center"/>
      </w:pPr>
    </w:p>
    <w:p w14:paraId="26D7D44A" w14:textId="1BF065A0" w:rsidR="4694D8EF" w:rsidRDefault="4694D8EF" w:rsidP="4694D8EF">
      <w:pPr>
        <w:spacing w:before="240" w:after="240"/>
        <w:jc w:val="center"/>
      </w:pPr>
    </w:p>
    <w:p w14:paraId="1516DAF6" w14:textId="39400800" w:rsidR="4694D8EF" w:rsidRDefault="4694D8EF" w:rsidP="4694D8EF">
      <w:pPr>
        <w:spacing w:before="240" w:after="240"/>
        <w:jc w:val="center"/>
      </w:pPr>
    </w:p>
    <w:p w14:paraId="3A5A7B7F" w14:textId="781887E6" w:rsidR="4694D8EF" w:rsidRDefault="4694D8EF" w:rsidP="4694D8EF">
      <w:pPr>
        <w:spacing w:before="240" w:after="240"/>
        <w:jc w:val="center"/>
      </w:pPr>
    </w:p>
    <w:p w14:paraId="4F67AF2F" w14:textId="2CFCE44C" w:rsidR="4694D8EF" w:rsidRDefault="4694D8EF" w:rsidP="4694D8EF">
      <w:pPr>
        <w:spacing w:before="240" w:after="240"/>
        <w:jc w:val="center"/>
      </w:pPr>
    </w:p>
    <w:p w14:paraId="35CA8228" w14:textId="289205DF" w:rsidR="6D2055B1" w:rsidRDefault="6D2055B1" w:rsidP="4694D8EF">
      <w:pPr>
        <w:spacing w:before="240" w:after="240"/>
        <w:jc w:val="center"/>
        <w:rPr>
          <w:sz w:val="72"/>
          <w:szCs w:val="72"/>
          <w:rtl/>
        </w:rPr>
      </w:pPr>
      <w:r w:rsidRPr="4694D8EF">
        <w:rPr>
          <w:sz w:val="72"/>
          <w:szCs w:val="72"/>
        </w:rPr>
        <w:t>References</w:t>
      </w:r>
    </w:p>
    <w:p w14:paraId="68DEA022" w14:textId="77777777" w:rsidR="00E80A13" w:rsidRDefault="00E80A13" w:rsidP="4694D8EF">
      <w:pPr>
        <w:spacing w:before="240" w:after="240"/>
        <w:jc w:val="center"/>
        <w:rPr>
          <w:sz w:val="72"/>
          <w:szCs w:val="72"/>
          <w:rtl/>
        </w:rPr>
      </w:pPr>
    </w:p>
    <w:p w14:paraId="3FB22C6A" w14:textId="77777777" w:rsidR="00E80A13" w:rsidRDefault="00E80A13" w:rsidP="4694D8EF">
      <w:pPr>
        <w:spacing w:before="240" w:after="240"/>
        <w:jc w:val="center"/>
        <w:rPr>
          <w:sz w:val="72"/>
          <w:szCs w:val="72"/>
          <w:rtl/>
        </w:rPr>
      </w:pPr>
    </w:p>
    <w:p w14:paraId="315EC636" w14:textId="77777777" w:rsidR="00E80A13" w:rsidRDefault="00E80A13" w:rsidP="4694D8EF">
      <w:pPr>
        <w:spacing w:before="240" w:after="240"/>
        <w:jc w:val="center"/>
        <w:rPr>
          <w:sz w:val="72"/>
          <w:szCs w:val="72"/>
          <w:rtl/>
        </w:rPr>
      </w:pPr>
    </w:p>
    <w:p w14:paraId="1BE6C815" w14:textId="77777777" w:rsidR="00E80A13" w:rsidRDefault="00E80A13" w:rsidP="4694D8EF">
      <w:pPr>
        <w:spacing w:before="240" w:after="240"/>
        <w:jc w:val="center"/>
        <w:rPr>
          <w:sz w:val="72"/>
          <w:szCs w:val="72"/>
          <w:rtl/>
        </w:rPr>
      </w:pPr>
    </w:p>
    <w:p w14:paraId="7F968586" w14:textId="77777777" w:rsidR="00E80A13" w:rsidRDefault="00E80A13" w:rsidP="4694D8EF">
      <w:pPr>
        <w:spacing w:before="240" w:after="240"/>
        <w:jc w:val="center"/>
        <w:rPr>
          <w:sz w:val="72"/>
          <w:szCs w:val="72"/>
          <w:rtl/>
        </w:rPr>
      </w:pPr>
    </w:p>
    <w:p w14:paraId="4A19AC95" w14:textId="77777777" w:rsidR="00E80A13" w:rsidRDefault="0073331E" w:rsidP="00133EBE">
      <w:pPr>
        <w:pStyle w:val="paragraph"/>
        <w:numPr>
          <w:ilvl w:val="0"/>
          <w:numId w:val="62"/>
        </w:numPr>
        <w:spacing w:before="0" w:beforeAutospacing="0" w:after="0" w:afterAutospacing="0"/>
        <w:ind w:left="264" w:firstLine="0"/>
        <w:textAlignment w:val="baseline"/>
        <w:rPr>
          <w:rFonts w:ascii="Arial" w:hAnsi="Arial" w:cs="Arial"/>
          <w:sz w:val="19"/>
          <w:szCs w:val="19"/>
        </w:rPr>
      </w:pPr>
      <w:hyperlink r:id="rId65" w:tgtFrame="_blank" w:history="1">
        <w:r w:rsidR="00E80A13">
          <w:rPr>
            <w:rStyle w:val="normaltextrun"/>
            <w:rFonts w:ascii="Aptos" w:hAnsi="Aptos" w:cs="Arial"/>
            <w:color w:val="467886"/>
            <w:position w:val="1"/>
            <w:sz w:val="40"/>
            <w:szCs w:val="40"/>
            <w:u w:val="single"/>
          </w:rPr>
          <w:t>https://www.booking.com/index.ar.html?aid=23</w:t>
        </w:r>
      </w:hyperlink>
      <w:hyperlink r:id="rId66" w:tgtFrame="_blank" w:history="1">
        <w:r w:rsidR="00E80A13">
          <w:rPr>
            <w:rStyle w:val="normaltextrun"/>
            <w:rFonts w:ascii="Aptos" w:hAnsi="Aptos" w:cs="Arial"/>
            <w:color w:val="467886"/>
            <w:position w:val="1"/>
            <w:sz w:val="40"/>
            <w:szCs w:val="40"/>
            <w:u w:val="single"/>
          </w:rPr>
          <w:t>11236;label=ar-eg-booking-desktop-</w:t>
        </w:r>
      </w:hyperlink>
      <w:hyperlink r:id="rId67" w:tgtFrame="_blank" w:history="1">
        <w:r w:rsidR="00E80A13">
          <w:rPr>
            <w:rStyle w:val="normaltextrun"/>
            <w:rFonts w:ascii="Aptos" w:hAnsi="Aptos" w:cs="Arial"/>
            <w:color w:val="467886"/>
            <w:position w:val="1"/>
            <w:sz w:val="40"/>
            <w:szCs w:val="40"/>
            <w:u w:val="single"/>
          </w:rPr>
          <w:t>J0eEFVeEPF5nuQzuUnAyGQS652897951130:pl:</w:t>
        </w:r>
      </w:hyperlink>
      <w:hyperlink r:id="rId68" w:tgtFrame="_blank" w:history="1">
        <w:r w:rsidR="00E80A13">
          <w:rPr>
            <w:rStyle w:val="normaltextrun"/>
            <w:rFonts w:ascii="Aptos" w:hAnsi="Aptos" w:cs="Arial"/>
            <w:color w:val="467886"/>
            <w:position w:val="1"/>
            <w:sz w:val="40"/>
            <w:szCs w:val="40"/>
            <w:u w:val="single"/>
          </w:rPr>
          <w:t>ta:p1:p2:ac:ap:neg:fi:tikwd-</w:t>
        </w:r>
      </w:hyperlink>
      <w:hyperlink r:id="rId69" w:tgtFrame="_blank" w:history="1">
        <w:r w:rsidR="00E80A13">
          <w:rPr>
            <w:rStyle w:val="normaltextrun"/>
            <w:rFonts w:ascii="Aptos" w:hAnsi="Aptos" w:cs="Arial"/>
            <w:color w:val="467886"/>
            <w:position w:val="1"/>
            <w:sz w:val="40"/>
            <w:szCs w:val="40"/>
            <w:u w:val="single"/>
          </w:rPr>
          <w:t>334108349:lp1005382:li:dec:dm;ws=&amp;gad_sour</w:t>
        </w:r>
      </w:hyperlink>
      <w:hyperlink r:id="rId70" w:tgtFrame="_blank" w:history="1">
        <w:r w:rsidR="00E80A13">
          <w:rPr>
            <w:rStyle w:val="normaltextrun"/>
            <w:rFonts w:ascii="Aptos" w:hAnsi="Aptos" w:cs="Arial"/>
            <w:color w:val="467886"/>
            <w:position w:val="1"/>
            <w:sz w:val="40"/>
            <w:szCs w:val="40"/>
            <w:u w:val="single"/>
          </w:rPr>
          <w:t>ce=1&amp;gclid=CjwKCAiAnpy9BhAkEiwA-</w:t>
        </w:r>
      </w:hyperlink>
      <w:hyperlink r:id="rId71" w:tgtFrame="_blank" w:history="1">
        <w:r w:rsidR="00E80A13">
          <w:rPr>
            <w:rStyle w:val="normaltextrun"/>
            <w:rFonts w:ascii="Aptos" w:hAnsi="Aptos" w:cs="Arial"/>
            <w:color w:val="467886"/>
            <w:position w:val="1"/>
            <w:sz w:val="40"/>
            <w:szCs w:val="40"/>
            <w:u w:val="single"/>
          </w:rPr>
          <w:t>P8N4imHSU9NuDl3iwjfz1I277WMpzDenQWZxH</w:t>
        </w:r>
      </w:hyperlink>
      <w:hyperlink r:id="rId72" w:tgtFrame="_blank" w:history="1">
        <w:r w:rsidR="00E80A13">
          <w:rPr>
            <w:rStyle w:val="normaltextrun"/>
            <w:rFonts w:ascii="Aptos" w:hAnsi="Aptos" w:cs="Arial"/>
            <w:color w:val="467886"/>
            <w:position w:val="1"/>
            <w:sz w:val="40"/>
            <w:szCs w:val="40"/>
            <w:u w:val="single"/>
          </w:rPr>
          <w:t>dIermPJRnocr7AXr2i4xoCEpMQAvD_BwE</w:t>
        </w:r>
      </w:hyperlink>
      <w:r w:rsidR="00E80A13">
        <w:rPr>
          <w:rStyle w:val="eop"/>
          <w:rFonts w:ascii="Aptos" w:hAnsi="Aptos" w:cs="Arial"/>
          <w:sz w:val="40"/>
          <w:szCs w:val="40"/>
        </w:rPr>
        <w:t>​</w:t>
      </w:r>
    </w:p>
    <w:p w14:paraId="55FEBCB3" w14:textId="77777777" w:rsidR="00E80A13" w:rsidRDefault="0073331E" w:rsidP="00133EBE">
      <w:pPr>
        <w:pStyle w:val="paragraph"/>
        <w:numPr>
          <w:ilvl w:val="0"/>
          <w:numId w:val="62"/>
        </w:numPr>
        <w:spacing w:before="0" w:beforeAutospacing="0" w:after="0" w:afterAutospacing="0"/>
        <w:ind w:left="317" w:firstLine="0"/>
        <w:textAlignment w:val="baseline"/>
        <w:rPr>
          <w:rFonts w:ascii="Arial" w:hAnsi="Arial" w:cs="Arial"/>
          <w:sz w:val="19"/>
          <w:szCs w:val="19"/>
        </w:rPr>
      </w:pPr>
      <w:hyperlink r:id="rId73" w:tgtFrame="_blank" w:history="1">
        <w:r w:rsidR="00E80A13">
          <w:rPr>
            <w:rStyle w:val="normaltextrun"/>
            <w:rFonts w:ascii="Aptos" w:hAnsi="Aptos" w:cs="Arial"/>
            <w:color w:val="467886"/>
            <w:position w:val="1"/>
            <w:sz w:val="40"/>
            <w:szCs w:val="40"/>
            <w:u w:val="single"/>
          </w:rPr>
          <w:t>https://leiden-centre.goldentulip.com/en-us/</w:t>
        </w:r>
      </w:hyperlink>
      <w:r w:rsidR="00E80A13">
        <w:rPr>
          <w:rStyle w:val="eop"/>
          <w:rFonts w:ascii="Aptos" w:hAnsi="Aptos" w:cs="Arial"/>
          <w:sz w:val="40"/>
          <w:szCs w:val="40"/>
        </w:rPr>
        <w:t>​</w:t>
      </w:r>
    </w:p>
    <w:p w14:paraId="289A0070" w14:textId="77777777" w:rsidR="00E80A13" w:rsidRDefault="00E80A13" w:rsidP="00133EBE">
      <w:pPr>
        <w:pStyle w:val="paragraph"/>
        <w:numPr>
          <w:ilvl w:val="0"/>
          <w:numId w:val="62"/>
        </w:numPr>
        <w:spacing w:before="0" w:beforeAutospacing="0" w:after="0" w:afterAutospacing="0"/>
        <w:ind w:left="264" w:firstLine="0"/>
        <w:textAlignment w:val="baseline"/>
        <w:rPr>
          <w:rFonts w:ascii="Arial" w:hAnsi="Arial" w:cs="Arial"/>
          <w:sz w:val="19"/>
          <w:szCs w:val="19"/>
        </w:rPr>
      </w:pPr>
      <w:r>
        <w:rPr>
          <w:rStyle w:val="eop"/>
          <w:rFonts w:ascii="Aptos" w:hAnsi="Aptos" w:cs="Arial"/>
          <w:sz w:val="40"/>
          <w:szCs w:val="40"/>
        </w:rPr>
        <w:t>​</w:t>
      </w:r>
    </w:p>
    <w:p w14:paraId="370F8142" w14:textId="77777777" w:rsidR="00E80A13" w:rsidRDefault="0073331E" w:rsidP="00133EBE">
      <w:pPr>
        <w:pStyle w:val="paragraph"/>
        <w:numPr>
          <w:ilvl w:val="0"/>
          <w:numId w:val="62"/>
        </w:numPr>
        <w:spacing w:before="0" w:beforeAutospacing="0" w:after="0" w:afterAutospacing="0"/>
        <w:ind w:left="264" w:firstLine="0"/>
        <w:textAlignment w:val="baseline"/>
        <w:rPr>
          <w:rFonts w:ascii="Arial" w:hAnsi="Arial" w:cs="Arial"/>
          <w:sz w:val="19"/>
          <w:szCs w:val="19"/>
        </w:rPr>
      </w:pPr>
      <w:hyperlink r:id="rId74" w:tgtFrame="_blank" w:history="1">
        <w:r w:rsidR="00E80A13">
          <w:rPr>
            <w:rStyle w:val="normaltextrun"/>
            <w:rFonts w:ascii="Aptos" w:hAnsi="Aptos" w:cs="Arial"/>
            <w:color w:val="467886"/>
            <w:position w:val="1"/>
            <w:sz w:val="40"/>
            <w:szCs w:val="40"/>
            <w:u w:val="single"/>
          </w:rPr>
          <w:t>https://www.ruzzinipalace.com/it?utm_source=</w:t>
        </w:r>
      </w:hyperlink>
      <w:hyperlink r:id="rId75" w:tgtFrame="_blank" w:history="1">
        <w:r w:rsidR="00E80A13">
          <w:rPr>
            <w:rStyle w:val="normaltextrun"/>
            <w:rFonts w:ascii="Aptos" w:hAnsi="Aptos" w:cs="Arial"/>
            <w:color w:val="467886"/>
            <w:position w:val="1"/>
            <w:sz w:val="40"/>
            <w:szCs w:val="40"/>
            <w:u w:val="single"/>
          </w:rPr>
          <w:t>google&amp;utm_medium=cpc&amp;utm_campaign=Bra</w:t>
        </w:r>
      </w:hyperlink>
      <w:hyperlink r:id="rId76" w:tgtFrame="_blank" w:history="1">
        <w:r w:rsidR="00E80A13">
          <w:rPr>
            <w:rStyle w:val="normaltextrun"/>
            <w:rFonts w:ascii="Aptos" w:hAnsi="Aptos" w:cs="Arial"/>
            <w:color w:val="467886"/>
            <w:position w:val="1"/>
            <w:sz w:val="40"/>
            <w:szCs w:val="40"/>
            <w:u w:val="single"/>
          </w:rPr>
          <w:t>nd%20Protection%20-</w:t>
        </w:r>
      </w:hyperlink>
      <w:hyperlink r:id="rId77" w:tgtFrame="_blank" w:history="1">
        <w:r w:rsidR="00E80A13">
          <w:rPr>
            <w:rStyle w:val="normaltextrun"/>
            <w:rFonts w:ascii="Aptos" w:hAnsi="Aptos" w:cs="Arial"/>
            <w:color w:val="467886"/>
            <w:position w:val="1"/>
            <w:sz w:val="40"/>
            <w:szCs w:val="40"/>
            <w:u w:val="single"/>
          </w:rPr>
          <w:t>%20IT&amp;gad_source=1&amp;gclid=CjwKCAiAnpy9BhA</w:t>
        </w:r>
      </w:hyperlink>
      <w:hyperlink r:id="rId78" w:tgtFrame="_blank" w:history="1">
        <w:r w:rsidR="00E80A13">
          <w:rPr>
            <w:rStyle w:val="normaltextrun"/>
            <w:rFonts w:ascii="Aptos" w:hAnsi="Aptos" w:cs="Arial"/>
            <w:color w:val="467886"/>
            <w:position w:val="1"/>
            <w:sz w:val="40"/>
            <w:szCs w:val="40"/>
            <w:u w:val="single"/>
          </w:rPr>
          <w:t>kEiwA-</w:t>
        </w:r>
      </w:hyperlink>
      <w:hyperlink r:id="rId79" w:tgtFrame="_blank" w:history="1">
        <w:r w:rsidR="00E80A13">
          <w:rPr>
            <w:rStyle w:val="normaltextrun"/>
            <w:rFonts w:ascii="Aptos" w:hAnsi="Aptos" w:cs="Arial"/>
            <w:color w:val="467886"/>
            <w:position w:val="1"/>
            <w:sz w:val="40"/>
            <w:szCs w:val="40"/>
            <w:u w:val="single"/>
          </w:rPr>
          <w:t>P8N4kykY_N4U6_eytBUEigdI_AhBORYzhgYw86g</w:t>
        </w:r>
      </w:hyperlink>
      <w:hyperlink r:id="rId80" w:tgtFrame="_blank" w:history="1">
        <w:r w:rsidR="00E80A13">
          <w:rPr>
            <w:rStyle w:val="normaltextrun"/>
            <w:rFonts w:ascii="Aptos" w:hAnsi="Aptos" w:cs="Arial"/>
            <w:color w:val="467886"/>
            <w:position w:val="1"/>
            <w:sz w:val="40"/>
            <w:szCs w:val="40"/>
            <w:u w:val="single"/>
          </w:rPr>
          <w:t>yKoc7sDGvH1KkJAhuhoCO9sQAvD_BwE</w:t>
        </w:r>
      </w:hyperlink>
      <w:r w:rsidR="00E80A13">
        <w:rPr>
          <w:rStyle w:val="eop"/>
          <w:rFonts w:ascii="Aptos" w:hAnsi="Aptos" w:cs="Arial"/>
          <w:sz w:val="40"/>
          <w:szCs w:val="40"/>
        </w:rPr>
        <w:t>​</w:t>
      </w:r>
    </w:p>
    <w:p w14:paraId="010F5952" w14:textId="77777777" w:rsidR="00E80A13" w:rsidRDefault="00E80A13" w:rsidP="4694D8EF">
      <w:pPr>
        <w:spacing w:before="240" w:after="240"/>
        <w:jc w:val="center"/>
        <w:rPr>
          <w:sz w:val="72"/>
          <w:szCs w:val="72"/>
          <w:rtl/>
        </w:rPr>
      </w:pPr>
    </w:p>
    <w:p w14:paraId="7AD18A00" w14:textId="77777777" w:rsidR="00E80A13" w:rsidRDefault="00E80A13" w:rsidP="4694D8EF">
      <w:pPr>
        <w:spacing w:before="240" w:after="240"/>
        <w:jc w:val="center"/>
        <w:rPr>
          <w:sz w:val="72"/>
          <w:szCs w:val="72"/>
        </w:rPr>
      </w:pPr>
    </w:p>
    <w:p w14:paraId="6DAC90A5" w14:textId="3A071353" w:rsidR="4694D8EF" w:rsidRDefault="4694D8EF" w:rsidP="4694D8EF">
      <w:pPr>
        <w:spacing w:before="240" w:after="240"/>
      </w:pPr>
    </w:p>
    <w:p w14:paraId="41DCF144" w14:textId="7E18491F" w:rsidR="4694D8EF" w:rsidRDefault="4694D8EF" w:rsidP="4694D8EF">
      <w:pPr>
        <w:spacing w:before="240" w:after="240"/>
      </w:pPr>
    </w:p>
    <w:p w14:paraId="1D8E0EE9" w14:textId="48B6D429" w:rsidR="4694D8EF" w:rsidRDefault="4694D8EF" w:rsidP="4694D8EF">
      <w:pPr>
        <w:spacing w:before="240" w:after="240"/>
      </w:pPr>
    </w:p>
    <w:p w14:paraId="0FE6C816" w14:textId="1CC6D13B" w:rsidR="4694D8EF" w:rsidRDefault="4694D8EF" w:rsidP="4694D8EF">
      <w:pPr>
        <w:spacing w:before="240" w:after="240"/>
      </w:pPr>
    </w:p>
    <w:p w14:paraId="53A81C0F" w14:textId="77777777" w:rsidR="00E80A13" w:rsidRDefault="00E80A13" w:rsidP="4694D8EF">
      <w:pPr>
        <w:spacing w:before="240" w:after="240"/>
        <w:rPr>
          <w:rtl/>
        </w:rPr>
      </w:pPr>
    </w:p>
    <w:p w14:paraId="1E9D5D70" w14:textId="1616502E" w:rsidR="00E80A13" w:rsidRDefault="00E80A13" w:rsidP="4694D8EF">
      <w:pPr>
        <w:spacing w:before="240" w:after="240"/>
        <w:rPr>
          <w:rtl/>
        </w:rPr>
      </w:pPr>
      <w:r>
        <w:rPr>
          <w:noProof/>
        </w:rPr>
        <w:lastRenderedPageBreak/>
        <w:drawing>
          <wp:inline distT="0" distB="0" distL="0" distR="0" wp14:anchorId="710EBAEB" wp14:editId="6A094022">
            <wp:extent cx="6327140" cy="6136640"/>
            <wp:effectExtent l="0" t="0" r="0" b="0"/>
            <wp:docPr id="227258516" name="صورة 22725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327140" cy="6136640"/>
                    </a:xfrm>
                    <a:prstGeom prst="rect">
                      <a:avLst/>
                    </a:prstGeom>
                  </pic:spPr>
                </pic:pic>
              </a:graphicData>
            </a:graphic>
          </wp:inline>
        </w:drawing>
      </w:r>
    </w:p>
    <w:p w14:paraId="7349413D" w14:textId="77777777" w:rsidR="00E80A13" w:rsidRDefault="00E80A13" w:rsidP="4694D8EF">
      <w:pPr>
        <w:spacing w:before="240" w:after="240"/>
        <w:rPr>
          <w:rtl/>
        </w:rPr>
      </w:pPr>
    </w:p>
    <w:p w14:paraId="5C58C089" w14:textId="77777777" w:rsidR="00E80A13" w:rsidRDefault="00E80A13" w:rsidP="4694D8EF">
      <w:pPr>
        <w:spacing w:before="240" w:after="240"/>
        <w:rPr>
          <w:rtl/>
        </w:rPr>
      </w:pPr>
    </w:p>
    <w:p w14:paraId="53DF3FE1" w14:textId="77777777" w:rsidR="00E80A13" w:rsidRDefault="00E80A13" w:rsidP="4694D8EF">
      <w:pPr>
        <w:spacing w:before="240" w:after="240"/>
        <w:rPr>
          <w:rtl/>
        </w:rPr>
      </w:pPr>
    </w:p>
    <w:p w14:paraId="36A27B19" w14:textId="77777777" w:rsidR="00E80A13" w:rsidRDefault="00E80A13" w:rsidP="4694D8EF">
      <w:pPr>
        <w:spacing w:before="240" w:after="240"/>
        <w:rPr>
          <w:rtl/>
        </w:rPr>
      </w:pPr>
    </w:p>
    <w:p w14:paraId="12593830" w14:textId="77777777" w:rsidR="00E80A13" w:rsidRDefault="00E80A13" w:rsidP="4694D8EF">
      <w:pPr>
        <w:spacing w:before="240" w:after="240"/>
        <w:rPr>
          <w:rtl/>
        </w:rPr>
      </w:pPr>
    </w:p>
    <w:p w14:paraId="03CD5592" w14:textId="77777777" w:rsidR="00E80A13" w:rsidRDefault="00E80A13" w:rsidP="4694D8EF">
      <w:pPr>
        <w:spacing w:before="240" w:after="240"/>
        <w:rPr>
          <w:rtl/>
        </w:rPr>
      </w:pPr>
    </w:p>
    <w:p w14:paraId="77586421" w14:textId="77777777" w:rsidR="00E80A13" w:rsidRDefault="00E80A13" w:rsidP="4694D8EF">
      <w:pPr>
        <w:spacing w:before="240" w:after="240"/>
        <w:rPr>
          <w:rtl/>
        </w:rPr>
      </w:pPr>
    </w:p>
    <w:p w14:paraId="24B5E16C" w14:textId="45711773" w:rsidR="4694D8EF" w:rsidRDefault="4694D8EF" w:rsidP="4694D8EF">
      <w:pPr>
        <w:spacing w:before="240" w:after="240"/>
      </w:pPr>
    </w:p>
    <w:sectPr w:rsidR="4694D8EF" w:rsidSect="004C715F">
      <w:headerReference w:type="even" r:id="rId82"/>
      <w:headerReference w:type="default" r:id="rId83"/>
      <w:footerReference w:type="even" r:id="rId84"/>
      <w:headerReference w:type="first" r:id="rId85"/>
      <w:footerReference w:type="first" r:id="rId86"/>
      <w:pgSz w:w="12240" w:h="15840" w:code="1"/>
      <w:pgMar w:top="2304" w:right="1138" w:bottom="1138" w:left="1138" w:header="0" w:footer="0" w:gutter="0"/>
      <w:cols w:space="720"/>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71ABC" w14:textId="77777777" w:rsidR="0073331E" w:rsidRDefault="0073331E" w:rsidP="00590471">
      <w:r>
        <w:separator/>
      </w:r>
    </w:p>
  </w:endnote>
  <w:endnote w:type="continuationSeparator" w:id="0">
    <w:p w14:paraId="177924D3" w14:textId="77777777" w:rsidR="0073331E" w:rsidRDefault="0073331E" w:rsidP="00590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hilosopher">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Body">
    <w:altName w:val="Times New Roman"/>
    <w:panose1 w:val="00000000000000000000"/>
    <w:charset w:val="00"/>
    <w:family w:val="roman"/>
    <w:notTrueType/>
    <w:pitch w:val="default"/>
  </w:font>
  <w:font w:name="Apto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2765"/>
      <w:gridCol w:w="2765"/>
      <w:gridCol w:w="2765"/>
    </w:tblGrid>
    <w:tr w:rsidR="005F3CF0" w14:paraId="128DEEB9" w14:textId="77777777" w:rsidTr="4694D8EF">
      <w:trPr>
        <w:trHeight w:val="300"/>
      </w:trPr>
      <w:tc>
        <w:tcPr>
          <w:tcW w:w="2765" w:type="dxa"/>
        </w:tcPr>
        <w:p w14:paraId="4556D08C" w14:textId="58CF121E" w:rsidR="005F3CF0" w:rsidRDefault="005F3CF0" w:rsidP="4694D8EF">
          <w:pPr>
            <w:pStyle w:val="a5"/>
            <w:ind w:left="-115"/>
          </w:pPr>
        </w:p>
      </w:tc>
      <w:tc>
        <w:tcPr>
          <w:tcW w:w="2765" w:type="dxa"/>
        </w:tcPr>
        <w:p w14:paraId="2922F2BD" w14:textId="47FA2C82" w:rsidR="005F3CF0" w:rsidRDefault="005F3CF0" w:rsidP="4694D8EF">
          <w:pPr>
            <w:pStyle w:val="a5"/>
            <w:jc w:val="center"/>
          </w:pPr>
        </w:p>
      </w:tc>
      <w:tc>
        <w:tcPr>
          <w:tcW w:w="2765" w:type="dxa"/>
        </w:tcPr>
        <w:p w14:paraId="66DD2DDF" w14:textId="0AA26E45" w:rsidR="005F3CF0" w:rsidRDefault="005F3CF0" w:rsidP="4694D8EF">
          <w:pPr>
            <w:pStyle w:val="a5"/>
            <w:ind w:right="-115"/>
            <w:jc w:val="right"/>
          </w:pPr>
        </w:p>
      </w:tc>
    </w:tr>
  </w:tbl>
  <w:p w14:paraId="434CA593" w14:textId="1AF582B2" w:rsidR="005F3CF0" w:rsidRDefault="005F3CF0" w:rsidP="4694D8EF">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9174826"/>
      <w:docPartObj>
        <w:docPartGallery w:val="Page Numbers (Bottom of Page)"/>
        <w:docPartUnique/>
      </w:docPartObj>
    </w:sdtPr>
    <w:sdtEndPr>
      <w:rPr>
        <w:noProof/>
      </w:rPr>
    </w:sdtEndPr>
    <w:sdtContent>
      <w:p w14:paraId="5947FAD8" w14:textId="77777777" w:rsidR="005F3CF0" w:rsidRDefault="005F3CF0">
        <w:pPr>
          <w:pStyle w:val="a6"/>
          <w:jc w:val="right"/>
        </w:pPr>
        <w:r w:rsidRPr="4694D8EF">
          <w:fldChar w:fldCharType="begin"/>
        </w:r>
        <w:r>
          <w:instrText xml:space="preserve"> PAGE   \* MERGEFORMAT </w:instrText>
        </w:r>
        <w:r w:rsidRPr="4694D8EF">
          <w:fldChar w:fldCharType="separate"/>
        </w:r>
        <w:r w:rsidR="00FB7F6C">
          <w:rPr>
            <w:noProof/>
          </w:rPr>
          <w:t>97</w:t>
        </w:r>
        <w:r w:rsidRPr="4694D8EF">
          <w:rPr>
            <w:noProof/>
          </w:rPr>
          <w:fldChar w:fldCharType="end"/>
        </w:r>
      </w:p>
    </w:sdtContent>
  </w:sdt>
  <w:p w14:paraId="38288749" w14:textId="4098DAC5" w:rsidR="005F3CF0" w:rsidRDefault="005F3CF0" w:rsidP="4694D8E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2765"/>
      <w:gridCol w:w="2765"/>
      <w:gridCol w:w="2765"/>
    </w:tblGrid>
    <w:tr w:rsidR="005F3CF0" w14:paraId="7A5D0A95" w14:textId="77777777" w:rsidTr="4694D8EF">
      <w:trPr>
        <w:trHeight w:val="300"/>
      </w:trPr>
      <w:tc>
        <w:tcPr>
          <w:tcW w:w="2765" w:type="dxa"/>
        </w:tcPr>
        <w:p w14:paraId="68449B95" w14:textId="1C5F081D" w:rsidR="005F3CF0" w:rsidRDefault="005F3CF0" w:rsidP="4694D8EF">
          <w:pPr>
            <w:pStyle w:val="a5"/>
            <w:ind w:left="-115"/>
          </w:pPr>
        </w:p>
      </w:tc>
      <w:tc>
        <w:tcPr>
          <w:tcW w:w="2765" w:type="dxa"/>
        </w:tcPr>
        <w:p w14:paraId="217020B1" w14:textId="13C5AFB0" w:rsidR="005F3CF0" w:rsidRDefault="005F3CF0" w:rsidP="4694D8EF">
          <w:pPr>
            <w:pStyle w:val="a5"/>
            <w:jc w:val="center"/>
          </w:pPr>
        </w:p>
      </w:tc>
      <w:tc>
        <w:tcPr>
          <w:tcW w:w="2765" w:type="dxa"/>
        </w:tcPr>
        <w:p w14:paraId="563FB52D" w14:textId="128A8C2F" w:rsidR="005F3CF0" w:rsidRDefault="005F3CF0" w:rsidP="4694D8EF">
          <w:pPr>
            <w:pStyle w:val="a5"/>
            <w:ind w:right="-115"/>
            <w:jc w:val="right"/>
          </w:pPr>
        </w:p>
      </w:tc>
    </w:tr>
  </w:tbl>
  <w:p w14:paraId="01963428" w14:textId="06E852F0" w:rsidR="005F3CF0" w:rsidRDefault="005F3CF0"/>
  <w:p w14:paraId="38DBA012" w14:textId="70EC2AF5" w:rsidR="005F3CF0" w:rsidRDefault="005F3CF0"/>
  <w:p w14:paraId="73AC4EE8" w14:textId="71AB1EFF" w:rsidR="005F3CF0" w:rsidRDefault="005F3CF0"/>
  <w:p w14:paraId="006F35CC" w14:textId="718C4B23" w:rsidR="005F3CF0" w:rsidRDefault="005F3CF0"/>
  <w:p w14:paraId="0E4D9D6E" w14:textId="38300C46" w:rsidR="005F3CF0" w:rsidRDefault="005F3CF0" w:rsidP="4694D8EF">
    <w:pPr>
      <w:rPr>
        <w:rFonts w:ascii="Times New Roman" w:hAnsi="Times New Roman"/>
        <w:sz w:val="40"/>
        <w:szCs w:val="40"/>
      </w:rPr>
    </w:pPr>
    <w:r w:rsidRPr="4694D8EF">
      <w:rPr>
        <w:sz w:val="40"/>
        <w:szCs w:val="40"/>
      </w:rPr>
      <w:t xml:space="preserve">                              [</w:t>
    </w:r>
    <w:proofErr w:type="spellStart"/>
    <w:r w:rsidRPr="4694D8EF">
      <w:rPr>
        <w:rFonts w:ascii="Times New Roman" w:hAnsi="Times New Roman"/>
        <w:sz w:val="40"/>
        <w:szCs w:val="40"/>
      </w:rPr>
      <w:t>Bani</w:t>
    </w:r>
    <w:proofErr w:type="spellEnd"/>
    <w:r w:rsidRPr="4694D8EF">
      <w:rPr>
        <w:rFonts w:ascii="Times New Roman" w:hAnsi="Times New Roman"/>
        <w:sz w:val="40"/>
        <w:szCs w:val="40"/>
      </w:rPr>
      <w:t xml:space="preserve"> </w:t>
    </w:r>
    <w:proofErr w:type="spellStart"/>
    <w:r w:rsidRPr="4694D8EF">
      <w:rPr>
        <w:rFonts w:ascii="Times New Roman" w:hAnsi="Times New Roman"/>
        <w:sz w:val="40"/>
        <w:szCs w:val="40"/>
      </w:rPr>
      <w:t>sweif</w:t>
    </w:r>
    <w:proofErr w:type="spellEnd"/>
    <w:r w:rsidRPr="4694D8EF">
      <w:rPr>
        <w:rFonts w:ascii="Times New Roman" w:hAnsi="Times New Roman"/>
        <w:sz w:val="40"/>
        <w:szCs w:val="40"/>
      </w:rPr>
      <w:t>] - 2025</w:t>
    </w:r>
  </w:p>
  <w:p w14:paraId="7AF0D307" w14:textId="584A3F0A" w:rsidR="005F3CF0" w:rsidRDefault="005F3CF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20"/>
      <w:gridCol w:w="3320"/>
      <w:gridCol w:w="3320"/>
    </w:tblGrid>
    <w:tr w:rsidR="005F3CF0" w14:paraId="6DC2B99E" w14:textId="77777777" w:rsidTr="4694D8EF">
      <w:trPr>
        <w:trHeight w:val="300"/>
      </w:trPr>
      <w:tc>
        <w:tcPr>
          <w:tcW w:w="3320" w:type="dxa"/>
        </w:tcPr>
        <w:p w14:paraId="4F1E2ACE" w14:textId="21F03A07" w:rsidR="005F3CF0" w:rsidRDefault="005F3CF0" w:rsidP="4694D8EF">
          <w:pPr>
            <w:pStyle w:val="a5"/>
            <w:ind w:left="-115"/>
          </w:pPr>
        </w:p>
      </w:tc>
      <w:tc>
        <w:tcPr>
          <w:tcW w:w="3320" w:type="dxa"/>
        </w:tcPr>
        <w:p w14:paraId="58C735F2" w14:textId="70619B51" w:rsidR="005F3CF0" w:rsidRDefault="005F3CF0" w:rsidP="4694D8EF">
          <w:pPr>
            <w:pStyle w:val="a5"/>
            <w:jc w:val="center"/>
          </w:pPr>
        </w:p>
      </w:tc>
      <w:tc>
        <w:tcPr>
          <w:tcW w:w="3320" w:type="dxa"/>
        </w:tcPr>
        <w:p w14:paraId="61309337" w14:textId="659A0E1D" w:rsidR="005F3CF0" w:rsidRDefault="005F3CF0" w:rsidP="4694D8EF">
          <w:pPr>
            <w:pStyle w:val="a5"/>
            <w:ind w:right="-115"/>
            <w:jc w:val="right"/>
          </w:pPr>
        </w:p>
      </w:tc>
    </w:tr>
  </w:tbl>
  <w:p w14:paraId="12090C4C" w14:textId="54E9E429" w:rsidR="005F3CF0" w:rsidRDefault="005F3CF0" w:rsidP="4694D8EF">
    <w:pPr>
      <w:pStyle w:val="a6"/>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20"/>
      <w:gridCol w:w="3320"/>
      <w:gridCol w:w="3320"/>
    </w:tblGrid>
    <w:tr w:rsidR="005F3CF0" w14:paraId="689F76CA" w14:textId="77777777" w:rsidTr="4694D8EF">
      <w:trPr>
        <w:trHeight w:val="300"/>
      </w:trPr>
      <w:tc>
        <w:tcPr>
          <w:tcW w:w="3320" w:type="dxa"/>
        </w:tcPr>
        <w:p w14:paraId="17623794" w14:textId="6FDBF820" w:rsidR="005F3CF0" w:rsidRDefault="005F3CF0" w:rsidP="4694D8EF">
          <w:pPr>
            <w:pStyle w:val="a5"/>
            <w:ind w:left="-115"/>
          </w:pPr>
        </w:p>
      </w:tc>
      <w:tc>
        <w:tcPr>
          <w:tcW w:w="3320" w:type="dxa"/>
        </w:tcPr>
        <w:p w14:paraId="42883A12" w14:textId="6559C807" w:rsidR="005F3CF0" w:rsidRDefault="005F3CF0" w:rsidP="4694D8EF">
          <w:pPr>
            <w:pStyle w:val="a5"/>
            <w:jc w:val="center"/>
          </w:pPr>
        </w:p>
      </w:tc>
      <w:tc>
        <w:tcPr>
          <w:tcW w:w="3320" w:type="dxa"/>
        </w:tcPr>
        <w:p w14:paraId="2A5AA88B" w14:textId="59BD66F4" w:rsidR="005F3CF0" w:rsidRDefault="005F3CF0" w:rsidP="4694D8EF">
          <w:pPr>
            <w:pStyle w:val="a5"/>
            <w:ind w:right="-115"/>
            <w:jc w:val="right"/>
          </w:pPr>
        </w:p>
      </w:tc>
    </w:tr>
  </w:tbl>
  <w:p w14:paraId="4A56B9E8" w14:textId="4D997FC0" w:rsidR="005F3CF0" w:rsidRDefault="005F3CF0" w:rsidP="4694D8E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9DC0C8" w14:textId="77777777" w:rsidR="0073331E" w:rsidRDefault="0073331E" w:rsidP="00590471">
      <w:r>
        <w:separator/>
      </w:r>
    </w:p>
  </w:footnote>
  <w:footnote w:type="continuationSeparator" w:id="0">
    <w:p w14:paraId="6BD188A6" w14:textId="77777777" w:rsidR="0073331E" w:rsidRDefault="0073331E" w:rsidP="0059047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2765"/>
      <w:gridCol w:w="2765"/>
      <w:gridCol w:w="2765"/>
    </w:tblGrid>
    <w:tr w:rsidR="005F3CF0" w14:paraId="543C02A6" w14:textId="77777777" w:rsidTr="4694D8EF">
      <w:trPr>
        <w:trHeight w:val="300"/>
      </w:trPr>
      <w:tc>
        <w:tcPr>
          <w:tcW w:w="2765" w:type="dxa"/>
        </w:tcPr>
        <w:p w14:paraId="248C3006" w14:textId="769EAE54" w:rsidR="005F3CF0" w:rsidRDefault="005F3CF0" w:rsidP="4694D8EF">
          <w:pPr>
            <w:ind w:left="-115"/>
          </w:pPr>
          <w:r>
            <w:rPr>
              <w:noProof/>
            </w:rPr>
            <w:drawing>
              <wp:inline distT="0" distB="0" distL="0" distR="0" wp14:anchorId="2367E994" wp14:editId="2A7ED603">
                <wp:extent cx="1619250" cy="619125"/>
                <wp:effectExtent l="0" t="0" r="0" b="0"/>
                <wp:docPr id="1310145922" name="صورة 131014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619250" cy="619125"/>
                        </a:xfrm>
                        <a:prstGeom prst="rect">
                          <a:avLst/>
                        </a:prstGeom>
                      </pic:spPr>
                    </pic:pic>
                  </a:graphicData>
                </a:graphic>
              </wp:inline>
            </w:drawing>
          </w:r>
        </w:p>
      </w:tc>
      <w:tc>
        <w:tcPr>
          <w:tcW w:w="2765" w:type="dxa"/>
        </w:tcPr>
        <w:p w14:paraId="570D650C" w14:textId="43B6226F" w:rsidR="005F3CF0" w:rsidRDefault="005F3CF0" w:rsidP="4694D8EF">
          <w:pPr>
            <w:pStyle w:val="a5"/>
            <w:jc w:val="center"/>
          </w:pPr>
        </w:p>
      </w:tc>
      <w:tc>
        <w:tcPr>
          <w:tcW w:w="2765" w:type="dxa"/>
        </w:tcPr>
        <w:p w14:paraId="4E6E9628" w14:textId="2E8BA3F3" w:rsidR="005F3CF0" w:rsidRDefault="005F3CF0" w:rsidP="4694D8EF">
          <w:pPr>
            <w:pStyle w:val="a5"/>
            <w:ind w:right="-115"/>
            <w:jc w:val="right"/>
          </w:pPr>
        </w:p>
      </w:tc>
    </w:tr>
  </w:tbl>
  <w:p w14:paraId="40763272" w14:textId="5F145991" w:rsidR="005F3CF0" w:rsidRDefault="005F3CF0" w:rsidP="4694D8EF">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0832363"/>
      <w:docPartObj>
        <w:docPartGallery w:val="Page Numbers (Margins)"/>
        <w:docPartUnique/>
      </w:docPartObj>
    </w:sdtPr>
    <w:sdtEndPr/>
    <w:sdtContent>
      <w:p w14:paraId="0E37611B" w14:textId="77777777" w:rsidR="005F3CF0" w:rsidRDefault="005F3CF0">
        <w:pPr>
          <w:pStyle w:val="a5"/>
        </w:pPr>
        <w:r>
          <w:rPr>
            <w:noProof/>
          </w:rPr>
          <mc:AlternateContent>
            <mc:Choice Requires="wps">
              <w:drawing>
                <wp:anchor distT="0" distB="0" distL="114300" distR="114300" simplePos="0" relativeHeight="251659264" behindDoc="0" locked="0" layoutInCell="0" allowOverlap="1" wp14:anchorId="035BD976" wp14:editId="07777777">
                  <wp:simplePos x="0" y="0"/>
                  <wp:positionH relativeFrom="rightMargin">
                    <wp:align>center</wp:align>
                  </wp:positionH>
                  <wp:positionV relativeFrom="margin">
                    <wp:align>bottom</wp:align>
                  </wp:positionV>
                  <wp:extent cx="510540" cy="2183130"/>
                  <wp:effectExtent l="0" t="0" r="381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E9592" w14:textId="77777777" w:rsidR="005F3CF0" w:rsidRPr="0085694F" w:rsidRDefault="005F3CF0">
                              <w:pPr>
                                <w:pStyle w:val="a6"/>
                                <w:rPr>
                                  <w:rFonts w:ascii="Calibri" w:eastAsia="MS Gothic" w:hAnsi="Calibr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0"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" o:allowincell="f" filled="f" stroked="f">
                  <v:textbox style="layout-flow:vertical;mso-layout-flow-alt:bottom-to-top;mso-fit-shape-to-text:t">
                    <w:txbxContent>
                      <w:p w14:paraId="651E9592" w14:textId="77777777" w:rsidR="005F3CF0" w:rsidRPr="0085694F" w:rsidRDefault="005F3CF0">
                        <w:pPr>
                          <w:pStyle w:val="a6"/>
                          <w:rPr>
                            <w:rFonts w:ascii="Calibri" w:eastAsia="MS Gothic" w:hAnsi="Calibri"/>
                            <w:sz w:val="44"/>
                            <w:szCs w:val="44"/>
                          </w:rPr>
                        </w:pPr>
                      </w:p>
                    </w:txbxContent>
                  </v:textbox>
                  <w10:wrap anchorx="margin" anchory="margin"/>
                </v:rect>
              </w:pict>
            </mc:Fallback>
          </mc:AlternateConten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2765"/>
      <w:gridCol w:w="2765"/>
      <w:gridCol w:w="2765"/>
    </w:tblGrid>
    <w:tr w:rsidR="005F3CF0" w14:paraId="651EDC0B" w14:textId="77777777" w:rsidTr="4694D8EF">
      <w:trPr>
        <w:trHeight w:val="300"/>
      </w:trPr>
      <w:tc>
        <w:tcPr>
          <w:tcW w:w="2765" w:type="dxa"/>
        </w:tcPr>
        <w:p w14:paraId="6ECE01B6" w14:textId="714A5E23" w:rsidR="005F3CF0" w:rsidRDefault="005F3CF0" w:rsidP="4694D8EF">
          <w:pPr>
            <w:ind w:left="-115"/>
          </w:pPr>
          <w:r>
            <w:rPr>
              <w:noProof/>
            </w:rPr>
            <w:drawing>
              <wp:inline distT="0" distB="0" distL="0" distR="0" wp14:anchorId="5B02D654" wp14:editId="3B4D94BC">
                <wp:extent cx="1615313" cy="598570"/>
                <wp:effectExtent l="0" t="0" r="0" b="0"/>
                <wp:docPr id="281031470" name="صورة 28103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615313" cy="598570"/>
                        </a:xfrm>
                        <a:prstGeom prst="rect">
                          <a:avLst/>
                        </a:prstGeom>
                      </pic:spPr>
                    </pic:pic>
                  </a:graphicData>
                </a:graphic>
              </wp:inline>
            </w:drawing>
          </w:r>
        </w:p>
      </w:tc>
      <w:tc>
        <w:tcPr>
          <w:tcW w:w="2765" w:type="dxa"/>
        </w:tcPr>
        <w:p w14:paraId="0B9CE64C" w14:textId="5645F3DF" w:rsidR="005F3CF0" w:rsidRDefault="005F3CF0" w:rsidP="4694D8EF">
          <w:pPr>
            <w:pStyle w:val="a5"/>
            <w:jc w:val="center"/>
          </w:pPr>
        </w:p>
      </w:tc>
      <w:tc>
        <w:tcPr>
          <w:tcW w:w="2765" w:type="dxa"/>
        </w:tcPr>
        <w:p w14:paraId="72AA92B5" w14:textId="6F0DD5C7" w:rsidR="005F3CF0" w:rsidRDefault="005F3CF0" w:rsidP="4694D8EF">
          <w:pPr>
            <w:pStyle w:val="a5"/>
            <w:ind w:right="-115"/>
            <w:jc w:val="right"/>
          </w:pPr>
        </w:p>
      </w:tc>
    </w:tr>
  </w:tbl>
  <w:p w14:paraId="33080851" w14:textId="6864945E" w:rsidR="005F3CF0" w:rsidRDefault="005F3CF0" w:rsidP="4694D8EF">
    <w:pPr>
      <w:pStyle w:val="a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20"/>
      <w:gridCol w:w="3320"/>
      <w:gridCol w:w="3320"/>
    </w:tblGrid>
    <w:tr w:rsidR="005F3CF0" w14:paraId="2CAC7017" w14:textId="77777777" w:rsidTr="4694D8EF">
      <w:trPr>
        <w:trHeight w:val="300"/>
      </w:trPr>
      <w:tc>
        <w:tcPr>
          <w:tcW w:w="3320" w:type="dxa"/>
        </w:tcPr>
        <w:p w14:paraId="13D63BAC" w14:textId="5F19A6C1" w:rsidR="005F3CF0" w:rsidRDefault="005F3CF0" w:rsidP="4694D8EF">
          <w:pPr>
            <w:pStyle w:val="a5"/>
            <w:ind w:left="-115"/>
          </w:pPr>
        </w:p>
      </w:tc>
      <w:tc>
        <w:tcPr>
          <w:tcW w:w="3320" w:type="dxa"/>
        </w:tcPr>
        <w:p w14:paraId="1240D6B5" w14:textId="05EFD702" w:rsidR="005F3CF0" w:rsidRDefault="005F3CF0" w:rsidP="4694D8EF">
          <w:pPr>
            <w:pStyle w:val="a5"/>
            <w:jc w:val="center"/>
          </w:pPr>
        </w:p>
      </w:tc>
      <w:tc>
        <w:tcPr>
          <w:tcW w:w="3320" w:type="dxa"/>
        </w:tcPr>
        <w:p w14:paraId="4E766794" w14:textId="69DEA74B" w:rsidR="005F3CF0" w:rsidRDefault="005F3CF0" w:rsidP="4694D8EF">
          <w:pPr>
            <w:pStyle w:val="a5"/>
            <w:ind w:right="-115"/>
            <w:jc w:val="right"/>
          </w:pPr>
        </w:p>
      </w:tc>
    </w:tr>
  </w:tbl>
  <w:p w14:paraId="66EA86A4" w14:textId="670339BA" w:rsidR="005F3CF0" w:rsidRDefault="005F3CF0" w:rsidP="4694D8EF">
    <w:pPr>
      <w:pStyle w:val="a5"/>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41341" w14:textId="77777777" w:rsidR="005F3CF0" w:rsidRDefault="005F3CF0" w:rsidP="00D81CD5">
    <w:pPr>
      <w:pStyle w:val="a5"/>
    </w:pPr>
  </w:p>
  <w:p w14:paraId="42EF2083" w14:textId="77777777" w:rsidR="005F3CF0" w:rsidRDefault="005F3CF0" w:rsidP="00060042">
    <w:pPr>
      <w:pStyle w:val="a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20"/>
      <w:gridCol w:w="3320"/>
      <w:gridCol w:w="3320"/>
    </w:tblGrid>
    <w:tr w:rsidR="005F3CF0" w14:paraId="6B8E5648" w14:textId="77777777" w:rsidTr="4694D8EF">
      <w:trPr>
        <w:trHeight w:val="300"/>
      </w:trPr>
      <w:tc>
        <w:tcPr>
          <w:tcW w:w="3320" w:type="dxa"/>
        </w:tcPr>
        <w:p w14:paraId="5281CB00" w14:textId="5253907C" w:rsidR="005F3CF0" w:rsidRDefault="005F3CF0" w:rsidP="4694D8EF">
          <w:pPr>
            <w:pStyle w:val="a5"/>
            <w:ind w:left="-115"/>
          </w:pPr>
        </w:p>
      </w:tc>
      <w:tc>
        <w:tcPr>
          <w:tcW w:w="3320" w:type="dxa"/>
        </w:tcPr>
        <w:p w14:paraId="4442124F" w14:textId="0D5543F1" w:rsidR="005F3CF0" w:rsidRDefault="005F3CF0" w:rsidP="4694D8EF">
          <w:pPr>
            <w:pStyle w:val="a5"/>
            <w:jc w:val="center"/>
          </w:pPr>
        </w:p>
      </w:tc>
      <w:tc>
        <w:tcPr>
          <w:tcW w:w="3320" w:type="dxa"/>
        </w:tcPr>
        <w:p w14:paraId="790EEB15" w14:textId="61E311CD" w:rsidR="005F3CF0" w:rsidRDefault="005F3CF0" w:rsidP="4694D8EF">
          <w:pPr>
            <w:pStyle w:val="a5"/>
            <w:ind w:right="-115"/>
            <w:jc w:val="right"/>
          </w:pPr>
        </w:p>
      </w:tc>
    </w:tr>
  </w:tbl>
  <w:p w14:paraId="78891167" w14:textId="3A6816D0" w:rsidR="005F3CF0" w:rsidRDefault="005F3CF0" w:rsidP="4694D8EF">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01F1C"/>
    <w:multiLevelType w:val="multilevel"/>
    <w:tmpl w:val="7570C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1824A5"/>
    <w:multiLevelType w:val="multilevel"/>
    <w:tmpl w:val="FA6A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57245B"/>
    <w:multiLevelType w:val="multilevel"/>
    <w:tmpl w:val="C90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66660B"/>
    <w:multiLevelType w:val="multilevel"/>
    <w:tmpl w:val="0DB6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A971BB"/>
    <w:multiLevelType w:val="multilevel"/>
    <w:tmpl w:val="A224E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871EDA"/>
    <w:multiLevelType w:val="multilevel"/>
    <w:tmpl w:val="92E4C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2E54D5"/>
    <w:multiLevelType w:val="hybridMultilevel"/>
    <w:tmpl w:val="6B0081A8"/>
    <w:lvl w:ilvl="0" w:tplc="4C8294E8">
      <w:start w:val="1"/>
      <w:numFmt w:val="bullet"/>
      <w:pStyle w:val="a"/>
      <w:lvlText w:val=""/>
      <w:lvlJc w:val="left"/>
      <w:pPr>
        <w:ind w:left="1170" w:hanging="360"/>
      </w:pPr>
      <w:rPr>
        <w:rFonts w:ascii="Symbol" w:hAnsi="Symbol" w:hint="default"/>
        <w:color w:val="666666" w:themeColor="accent4"/>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7">
    <w:nsid w:val="117970F9"/>
    <w:multiLevelType w:val="multilevel"/>
    <w:tmpl w:val="8A10E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500597"/>
    <w:multiLevelType w:val="multilevel"/>
    <w:tmpl w:val="1D6E6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4EC58A5"/>
    <w:multiLevelType w:val="multilevel"/>
    <w:tmpl w:val="E632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587593"/>
    <w:multiLevelType w:val="multilevel"/>
    <w:tmpl w:val="AACAA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673DCF"/>
    <w:multiLevelType w:val="multilevel"/>
    <w:tmpl w:val="CB6ED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01F6CD8"/>
    <w:multiLevelType w:val="multilevel"/>
    <w:tmpl w:val="C400B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FB6DF8"/>
    <w:multiLevelType w:val="multilevel"/>
    <w:tmpl w:val="070EE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12A7E1B"/>
    <w:multiLevelType w:val="multilevel"/>
    <w:tmpl w:val="31C6E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35652F6"/>
    <w:multiLevelType w:val="multilevel"/>
    <w:tmpl w:val="C11A9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66474C5"/>
    <w:multiLevelType w:val="multilevel"/>
    <w:tmpl w:val="DEB4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902C1A"/>
    <w:multiLevelType w:val="multilevel"/>
    <w:tmpl w:val="158A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2735C3"/>
    <w:multiLevelType w:val="multilevel"/>
    <w:tmpl w:val="73C23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04285"/>
    <w:multiLevelType w:val="multilevel"/>
    <w:tmpl w:val="7812E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B24303F"/>
    <w:multiLevelType w:val="multilevel"/>
    <w:tmpl w:val="159A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058585F"/>
    <w:multiLevelType w:val="multilevel"/>
    <w:tmpl w:val="D892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14E2DAE"/>
    <w:multiLevelType w:val="multilevel"/>
    <w:tmpl w:val="538ED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56C37AA"/>
    <w:multiLevelType w:val="multilevel"/>
    <w:tmpl w:val="8A2C2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5955EB9"/>
    <w:multiLevelType w:val="multilevel"/>
    <w:tmpl w:val="5DBC5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73537FE"/>
    <w:multiLevelType w:val="multilevel"/>
    <w:tmpl w:val="AFB2D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769027E"/>
    <w:multiLevelType w:val="multilevel"/>
    <w:tmpl w:val="9F4A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8A143FB"/>
    <w:multiLevelType w:val="multilevel"/>
    <w:tmpl w:val="76C84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A6B4D03"/>
    <w:multiLevelType w:val="multilevel"/>
    <w:tmpl w:val="70CA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BF0243A"/>
    <w:multiLevelType w:val="multilevel"/>
    <w:tmpl w:val="EC3C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E310DFB"/>
    <w:multiLevelType w:val="multilevel"/>
    <w:tmpl w:val="ED4A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E515C61"/>
    <w:multiLevelType w:val="multilevel"/>
    <w:tmpl w:val="5D4CA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14357A1"/>
    <w:multiLevelType w:val="multilevel"/>
    <w:tmpl w:val="218C6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2087567"/>
    <w:multiLevelType w:val="multilevel"/>
    <w:tmpl w:val="81BEC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3642542"/>
    <w:multiLevelType w:val="multilevel"/>
    <w:tmpl w:val="410236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3FA7D59"/>
    <w:multiLevelType w:val="multilevel"/>
    <w:tmpl w:val="04C4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59230F3"/>
    <w:multiLevelType w:val="multilevel"/>
    <w:tmpl w:val="09E0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5EC23F2"/>
    <w:multiLevelType w:val="multilevel"/>
    <w:tmpl w:val="6FF22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6086D32"/>
    <w:multiLevelType w:val="multilevel"/>
    <w:tmpl w:val="DD328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63D44B6"/>
    <w:multiLevelType w:val="hybridMultilevel"/>
    <w:tmpl w:val="8E8E4E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C2C0999"/>
    <w:multiLevelType w:val="multilevel"/>
    <w:tmpl w:val="E040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C312D2C"/>
    <w:multiLevelType w:val="multilevel"/>
    <w:tmpl w:val="332A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D0C0F95"/>
    <w:multiLevelType w:val="multilevel"/>
    <w:tmpl w:val="E14A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E60760F"/>
    <w:multiLevelType w:val="multilevel"/>
    <w:tmpl w:val="EFC6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F2F1211"/>
    <w:multiLevelType w:val="multilevel"/>
    <w:tmpl w:val="88A8F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0825868"/>
    <w:multiLevelType w:val="multilevel"/>
    <w:tmpl w:val="A95CB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34A0252"/>
    <w:multiLevelType w:val="multilevel"/>
    <w:tmpl w:val="5FEC4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44D4601"/>
    <w:multiLevelType w:val="multilevel"/>
    <w:tmpl w:val="A850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7DD7864"/>
    <w:multiLevelType w:val="multilevel"/>
    <w:tmpl w:val="D4184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A2F06F9"/>
    <w:multiLevelType w:val="multilevel"/>
    <w:tmpl w:val="75745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C213AE8"/>
    <w:multiLevelType w:val="multilevel"/>
    <w:tmpl w:val="31AE2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D2352C0"/>
    <w:multiLevelType w:val="multilevel"/>
    <w:tmpl w:val="D1FA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D2762B2"/>
    <w:multiLevelType w:val="multilevel"/>
    <w:tmpl w:val="2654E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1443E2A"/>
    <w:multiLevelType w:val="multilevel"/>
    <w:tmpl w:val="46EC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60512D8"/>
    <w:multiLevelType w:val="multilevel"/>
    <w:tmpl w:val="24FAF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9A06D6C"/>
    <w:multiLevelType w:val="multilevel"/>
    <w:tmpl w:val="4720F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BCA71C9"/>
    <w:multiLevelType w:val="multilevel"/>
    <w:tmpl w:val="EE561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EED3A1A"/>
    <w:multiLevelType w:val="multilevel"/>
    <w:tmpl w:val="6868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70B3A24"/>
    <w:multiLevelType w:val="multilevel"/>
    <w:tmpl w:val="58C4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7426A80"/>
    <w:multiLevelType w:val="multilevel"/>
    <w:tmpl w:val="EBE8E5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7EC7786"/>
    <w:multiLevelType w:val="multilevel"/>
    <w:tmpl w:val="47DA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EB82895"/>
    <w:multiLevelType w:val="multilevel"/>
    <w:tmpl w:val="0F5A3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45"/>
  </w:num>
  <w:num w:numId="3">
    <w:abstractNumId w:val="35"/>
  </w:num>
  <w:num w:numId="4">
    <w:abstractNumId w:val="46"/>
  </w:num>
  <w:num w:numId="5">
    <w:abstractNumId w:val="41"/>
  </w:num>
  <w:num w:numId="6">
    <w:abstractNumId w:val="61"/>
  </w:num>
  <w:num w:numId="7">
    <w:abstractNumId w:val="28"/>
  </w:num>
  <w:num w:numId="8">
    <w:abstractNumId w:val="43"/>
  </w:num>
  <w:num w:numId="9">
    <w:abstractNumId w:val="25"/>
  </w:num>
  <w:num w:numId="10">
    <w:abstractNumId w:val="58"/>
  </w:num>
  <w:num w:numId="11">
    <w:abstractNumId w:val="40"/>
  </w:num>
  <w:num w:numId="12">
    <w:abstractNumId w:val="2"/>
  </w:num>
  <w:num w:numId="13">
    <w:abstractNumId w:val="38"/>
  </w:num>
  <w:num w:numId="14">
    <w:abstractNumId w:val="60"/>
  </w:num>
  <w:num w:numId="15">
    <w:abstractNumId w:val="42"/>
  </w:num>
  <w:num w:numId="16">
    <w:abstractNumId w:val="9"/>
  </w:num>
  <w:num w:numId="17">
    <w:abstractNumId w:val="30"/>
  </w:num>
  <w:num w:numId="18">
    <w:abstractNumId w:val="48"/>
  </w:num>
  <w:num w:numId="19">
    <w:abstractNumId w:val="8"/>
  </w:num>
  <w:num w:numId="20">
    <w:abstractNumId w:val="53"/>
  </w:num>
  <w:num w:numId="21">
    <w:abstractNumId w:val="3"/>
  </w:num>
  <w:num w:numId="22">
    <w:abstractNumId w:val="57"/>
  </w:num>
  <w:num w:numId="23">
    <w:abstractNumId w:val="55"/>
  </w:num>
  <w:num w:numId="24">
    <w:abstractNumId w:val="7"/>
  </w:num>
  <w:num w:numId="25">
    <w:abstractNumId w:val="4"/>
  </w:num>
  <w:num w:numId="26">
    <w:abstractNumId w:val="49"/>
  </w:num>
  <w:num w:numId="27">
    <w:abstractNumId w:val="0"/>
  </w:num>
  <w:num w:numId="28">
    <w:abstractNumId w:val="50"/>
  </w:num>
  <w:num w:numId="29">
    <w:abstractNumId w:val="21"/>
  </w:num>
  <w:num w:numId="30">
    <w:abstractNumId w:val="26"/>
  </w:num>
  <w:num w:numId="31">
    <w:abstractNumId w:val="15"/>
  </w:num>
  <w:num w:numId="32">
    <w:abstractNumId w:val="34"/>
  </w:num>
  <w:num w:numId="33">
    <w:abstractNumId w:val="16"/>
  </w:num>
  <w:num w:numId="34">
    <w:abstractNumId w:val="44"/>
  </w:num>
  <w:num w:numId="35">
    <w:abstractNumId w:val="29"/>
  </w:num>
  <w:num w:numId="36">
    <w:abstractNumId w:val="37"/>
  </w:num>
  <w:num w:numId="37">
    <w:abstractNumId w:val="51"/>
  </w:num>
  <w:num w:numId="38">
    <w:abstractNumId w:val="23"/>
  </w:num>
  <w:num w:numId="39">
    <w:abstractNumId w:val="18"/>
  </w:num>
  <w:num w:numId="40">
    <w:abstractNumId w:val="10"/>
  </w:num>
  <w:num w:numId="41">
    <w:abstractNumId w:val="56"/>
  </w:num>
  <w:num w:numId="42">
    <w:abstractNumId w:val="36"/>
  </w:num>
  <w:num w:numId="43">
    <w:abstractNumId w:val="27"/>
  </w:num>
  <w:num w:numId="44">
    <w:abstractNumId w:val="52"/>
  </w:num>
  <w:num w:numId="45">
    <w:abstractNumId w:val="59"/>
  </w:num>
  <w:num w:numId="46">
    <w:abstractNumId w:val="47"/>
  </w:num>
  <w:num w:numId="47">
    <w:abstractNumId w:val="32"/>
  </w:num>
  <w:num w:numId="48">
    <w:abstractNumId w:val="19"/>
  </w:num>
  <w:num w:numId="49">
    <w:abstractNumId w:val="20"/>
  </w:num>
  <w:num w:numId="50">
    <w:abstractNumId w:val="24"/>
  </w:num>
  <w:num w:numId="51">
    <w:abstractNumId w:val="54"/>
  </w:num>
  <w:num w:numId="52">
    <w:abstractNumId w:val="14"/>
  </w:num>
  <w:num w:numId="53">
    <w:abstractNumId w:val="12"/>
  </w:num>
  <w:num w:numId="54">
    <w:abstractNumId w:val="1"/>
  </w:num>
  <w:num w:numId="55">
    <w:abstractNumId w:val="11"/>
  </w:num>
  <w:num w:numId="56">
    <w:abstractNumId w:val="17"/>
  </w:num>
  <w:num w:numId="57">
    <w:abstractNumId w:val="22"/>
  </w:num>
  <w:num w:numId="58">
    <w:abstractNumId w:val="33"/>
  </w:num>
  <w:num w:numId="59">
    <w:abstractNumId w:val="5"/>
  </w:num>
  <w:num w:numId="60">
    <w:abstractNumId w:val="31"/>
  </w:num>
  <w:num w:numId="61">
    <w:abstractNumId w:val="39"/>
  </w:num>
  <w:num w:numId="62">
    <w:abstractNumId w:val="1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evenAndOddHeaders/>
  <w:drawingGridHorizontalSpacing w:val="110"/>
  <w:drawingGridVerticalSpacing w:val="299"/>
  <w:displayHorizontalDrawingGridEvery w:val="0"/>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593E"/>
    <w:rsid w:val="00006FD1"/>
    <w:rsid w:val="000112AF"/>
    <w:rsid w:val="000234C3"/>
    <w:rsid w:val="00055B72"/>
    <w:rsid w:val="00060042"/>
    <w:rsid w:val="000623F7"/>
    <w:rsid w:val="0008685D"/>
    <w:rsid w:val="00090D94"/>
    <w:rsid w:val="00112FD7"/>
    <w:rsid w:val="001253DD"/>
    <w:rsid w:val="00133EBE"/>
    <w:rsid w:val="0014476C"/>
    <w:rsid w:val="00150ABD"/>
    <w:rsid w:val="00170B00"/>
    <w:rsid w:val="001820FE"/>
    <w:rsid w:val="00190284"/>
    <w:rsid w:val="00203EE1"/>
    <w:rsid w:val="0020593E"/>
    <w:rsid w:val="00222466"/>
    <w:rsid w:val="00236632"/>
    <w:rsid w:val="0029260E"/>
    <w:rsid w:val="002B4549"/>
    <w:rsid w:val="002E61B0"/>
    <w:rsid w:val="0031034A"/>
    <w:rsid w:val="00310F17"/>
    <w:rsid w:val="0031658A"/>
    <w:rsid w:val="003326CB"/>
    <w:rsid w:val="0033476B"/>
    <w:rsid w:val="00334DC6"/>
    <w:rsid w:val="00376291"/>
    <w:rsid w:val="003763B9"/>
    <w:rsid w:val="00380FD1"/>
    <w:rsid w:val="00383D02"/>
    <w:rsid w:val="00384CE1"/>
    <w:rsid w:val="003D0CDD"/>
    <w:rsid w:val="00456A3B"/>
    <w:rsid w:val="004C715F"/>
    <w:rsid w:val="004E158A"/>
    <w:rsid w:val="005471D7"/>
    <w:rsid w:val="00565C77"/>
    <w:rsid w:val="0056708E"/>
    <w:rsid w:val="005801E5"/>
    <w:rsid w:val="00590471"/>
    <w:rsid w:val="005D01FA"/>
    <w:rsid w:val="005D45DC"/>
    <w:rsid w:val="005E6BB4"/>
    <w:rsid w:val="005F3CF0"/>
    <w:rsid w:val="00617F82"/>
    <w:rsid w:val="00622804"/>
    <w:rsid w:val="006478BF"/>
    <w:rsid w:val="006716D8"/>
    <w:rsid w:val="006920F0"/>
    <w:rsid w:val="006C020C"/>
    <w:rsid w:val="006D79A8"/>
    <w:rsid w:val="00701C77"/>
    <w:rsid w:val="0073331E"/>
    <w:rsid w:val="007575B6"/>
    <w:rsid w:val="00760D30"/>
    <w:rsid w:val="0078367A"/>
    <w:rsid w:val="007F5B63"/>
    <w:rsid w:val="007F6BFF"/>
    <w:rsid w:val="00803A0A"/>
    <w:rsid w:val="00846CB9"/>
    <w:rsid w:val="0085694F"/>
    <w:rsid w:val="00862DCE"/>
    <w:rsid w:val="00873D2A"/>
    <w:rsid w:val="008A1E6E"/>
    <w:rsid w:val="008B108C"/>
    <w:rsid w:val="008C2CFC"/>
    <w:rsid w:val="008C34B5"/>
    <w:rsid w:val="00932162"/>
    <w:rsid w:val="009475DC"/>
    <w:rsid w:val="00967B93"/>
    <w:rsid w:val="009743C0"/>
    <w:rsid w:val="009771B1"/>
    <w:rsid w:val="009B23FA"/>
    <w:rsid w:val="009B591F"/>
    <w:rsid w:val="009D451A"/>
    <w:rsid w:val="009E3F92"/>
    <w:rsid w:val="009E5285"/>
    <w:rsid w:val="009F01CD"/>
    <w:rsid w:val="00A02C38"/>
    <w:rsid w:val="00A107A2"/>
    <w:rsid w:val="00A31B16"/>
    <w:rsid w:val="00AB55A9"/>
    <w:rsid w:val="00AE68A8"/>
    <w:rsid w:val="00B4532F"/>
    <w:rsid w:val="00B6466C"/>
    <w:rsid w:val="00B65470"/>
    <w:rsid w:val="00B76CDA"/>
    <w:rsid w:val="00BA4B8D"/>
    <w:rsid w:val="00BE33C0"/>
    <w:rsid w:val="00C14078"/>
    <w:rsid w:val="00C14D5F"/>
    <w:rsid w:val="00C60802"/>
    <w:rsid w:val="00C83A18"/>
    <w:rsid w:val="00CC1E8B"/>
    <w:rsid w:val="00CD2321"/>
    <w:rsid w:val="00CE1E3D"/>
    <w:rsid w:val="00D053FA"/>
    <w:rsid w:val="00D26515"/>
    <w:rsid w:val="00D26ABC"/>
    <w:rsid w:val="00D5466F"/>
    <w:rsid w:val="00D75ED2"/>
    <w:rsid w:val="00D81CD5"/>
    <w:rsid w:val="00D84E4C"/>
    <w:rsid w:val="00DF1181"/>
    <w:rsid w:val="00E26AED"/>
    <w:rsid w:val="00E40CE5"/>
    <w:rsid w:val="00E73AB8"/>
    <w:rsid w:val="00E77B5E"/>
    <w:rsid w:val="00E80A13"/>
    <w:rsid w:val="00E90A60"/>
    <w:rsid w:val="00EC6060"/>
    <w:rsid w:val="00EC6F67"/>
    <w:rsid w:val="00ED47F7"/>
    <w:rsid w:val="00EE7E09"/>
    <w:rsid w:val="00F01BB7"/>
    <w:rsid w:val="00F0223C"/>
    <w:rsid w:val="00F3235D"/>
    <w:rsid w:val="00F346DB"/>
    <w:rsid w:val="00F509FC"/>
    <w:rsid w:val="00F7507F"/>
    <w:rsid w:val="00F878BD"/>
    <w:rsid w:val="00FB7F6C"/>
    <w:rsid w:val="00FE7401"/>
    <w:rsid w:val="0164D3E1"/>
    <w:rsid w:val="01743A3C"/>
    <w:rsid w:val="01E0FC96"/>
    <w:rsid w:val="0211F3D2"/>
    <w:rsid w:val="02702FC0"/>
    <w:rsid w:val="03361552"/>
    <w:rsid w:val="033F46B8"/>
    <w:rsid w:val="0342ACF2"/>
    <w:rsid w:val="038BCEA4"/>
    <w:rsid w:val="038E9DAF"/>
    <w:rsid w:val="03C827C5"/>
    <w:rsid w:val="03EBF765"/>
    <w:rsid w:val="0474FDA6"/>
    <w:rsid w:val="04B1D09F"/>
    <w:rsid w:val="04B731D5"/>
    <w:rsid w:val="04D8AB4B"/>
    <w:rsid w:val="05376EB0"/>
    <w:rsid w:val="053773ED"/>
    <w:rsid w:val="0575A48D"/>
    <w:rsid w:val="06AE9B01"/>
    <w:rsid w:val="071674D9"/>
    <w:rsid w:val="071EF656"/>
    <w:rsid w:val="07C38EEC"/>
    <w:rsid w:val="07E3DE4E"/>
    <w:rsid w:val="0812B059"/>
    <w:rsid w:val="08275A01"/>
    <w:rsid w:val="08592C8A"/>
    <w:rsid w:val="08F4E660"/>
    <w:rsid w:val="0952B266"/>
    <w:rsid w:val="09CFF1CC"/>
    <w:rsid w:val="0AA20344"/>
    <w:rsid w:val="0AF2B198"/>
    <w:rsid w:val="0B87D8DF"/>
    <w:rsid w:val="0BA1E56F"/>
    <w:rsid w:val="0C520542"/>
    <w:rsid w:val="0CD045FD"/>
    <w:rsid w:val="0CEE0402"/>
    <w:rsid w:val="0CF0A196"/>
    <w:rsid w:val="0D3F7E6D"/>
    <w:rsid w:val="0D541496"/>
    <w:rsid w:val="0D8A61A8"/>
    <w:rsid w:val="0DC7B73D"/>
    <w:rsid w:val="0DD1F488"/>
    <w:rsid w:val="0E163971"/>
    <w:rsid w:val="0EF22D7C"/>
    <w:rsid w:val="0F03D903"/>
    <w:rsid w:val="0F0736F1"/>
    <w:rsid w:val="0F5DA0F2"/>
    <w:rsid w:val="0F94C1F4"/>
    <w:rsid w:val="0FCB4F6B"/>
    <w:rsid w:val="10049130"/>
    <w:rsid w:val="105FF2CE"/>
    <w:rsid w:val="10C12941"/>
    <w:rsid w:val="1120AB1D"/>
    <w:rsid w:val="1155F705"/>
    <w:rsid w:val="120D66BC"/>
    <w:rsid w:val="1222B5BE"/>
    <w:rsid w:val="12779833"/>
    <w:rsid w:val="12F62406"/>
    <w:rsid w:val="1349FB5E"/>
    <w:rsid w:val="1397AC29"/>
    <w:rsid w:val="13ADCB58"/>
    <w:rsid w:val="13D57861"/>
    <w:rsid w:val="15163915"/>
    <w:rsid w:val="167ED24B"/>
    <w:rsid w:val="17FAD655"/>
    <w:rsid w:val="17FCD30D"/>
    <w:rsid w:val="1976FC03"/>
    <w:rsid w:val="19A2E6A1"/>
    <w:rsid w:val="19E95DB6"/>
    <w:rsid w:val="1A0B05AA"/>
    <w:rsid w:val="1A32EF10"/>
    <w:rsid w:val="1A3AC9C6"/>
    <w:rsid w:val="1A3E1C55"/>
    <w:rsid w:val="1A52088D"/>
    <w:rsid w:val="1A64BA90"/>
    <w:rsid w:val="1A82019B"/>
    <w:rsid w:val="1AA62444"/>
    <w:rsid w:val="1AAFC7E5"/>
    <w:rsid w:val="1B2C5F49"/>
    <w:rsid w:val="1B3E644D"/>
    <w:rsid w:val="1C6424F8"/>
    <w:rsid w:val="1C861E40"/>
    <w:rsid w:val="1CD369CD"/>
    <w:rsid w:val="1D3D5388"/>
    <w:rsid w:val="1E09D509"/>
    <w:rsid w:val="1EB054F8"/>
    <w:rsid w:val="1EDF7A79"/>
    <w:rsid w:val="1EF7E60E"/>
    <w:rsid w:val="1F02A002"/>
    <w:rsid w:val="1F420FB0"/>
    <w:rsid w:val="1FA6F779"/>
    <w:rsid w:val="1FC84431"/>
    <w:rsid w:val="1FDABF41"/>
    <w:rsid w:val="204869D9"/>
    <w:rsid w:val="20B9A734"/>
    <w:rsid w:val="21666C42"/>
    <w:rsid w:val="21D4E923"/>
    <w:rsid w:val="2292CEDA"/>
    <w:rsid w:val="22A89F7F"/>
    <w:rsid w:val="22B84A59"/>
    <w:rsid w:val="23116535"/>
    <w:rsid w:val="2369D245"/>
    <w:rsid w:val="239540D9"/>
    <w:rsid w:val="23EB1C2E"/>
    <w:rsid w:val="24AE9871"/>
    <w:rsid w:val="24F8A4AA"/>
    <w:rsid w:val="250B6833"/>
    <w:rsid w:val="251BCACE"/>
    <w:rsid w:val="251C83BC"/>
    <w:rsid w:val="2578881F"/>
    <w:rsid w:val="2580337B"/>
    <w:rsid w:val="25C53B85"/>
    <w:rsid w:val="25E2F8BD"/>
    <w:rsid w:val="26897940"/>
    <w:rsid w:val="26A37534"/>
    <w:rsid w:val="270BF75E"/>
    <w:rsid w:val="2785B817"/>
    <w:rsid w:val="2794F3F5"/>
    <w:rsid w:val="280D298A"/>
    <w:rsid w:val="287663C8"/>
    <w:rsid w:val="28B503E5"/>
    <w:rsid w:val="28BC5999"/>
    <w:rsid w:val="28C19108"/>
    <w:rsid w:val="28D81D64"/>
    <w:rsid w:val="2901EA27"/>
    <w:rsid w:val="29772C18"/>
    <w:rsid w:val="29C06B1D"/>
    <w:rsid w:val="29C87B22"/>
    <w:rsid w:val="2A8464B9"/>
    <w:rsid w:val="2A919ED2"/>
    <w:rsid w:val="2B4C802F"/>
    <w:rsid w:val="2B79D722"/>
    <w:rsid w:val="2BAA37AB"/>
    <w:rsid w:val="2BE3992D"/>
    <w:rsid w:val="2C2537B1"/>
    <w:rsid w:val="2C4D8499"/>
    <w:rsid w:val="2C679535"/>
    <w:rsid w:val="2C67ED43"/>
    <w:rsid w:val="2C68A4EF"/>
    <w:rsid w:val="2CA1F495"/>
    <w:rsid w:val="2CAA9402"/>
    <w:rsid w:val="2CE25A99"/>
    <w:rsid w:val="2D0D5D31"/>
    <w:rsid w:val="2D50353D"/>
    <w:rsid w:val="2E646946"/>
    <w:rsid w:val="2F0BF95A"/>
    <w:rsid w:val="2F3B2FD8"/>
    <w:rsid w:val="2FA054B4"/>
    <w:rsid w:val="2FC00C9A"/>
    <w:rsid w:val="2FDCE19D"/>
    <w:rsid w:val="304A6C1E"/>
    <w:rsid w:val="30565146"/>
    <w:rsid w:val="30DD935E"/>
    <w:rsid w:val="3102E799"/>
    <w:rsid w:val="3189DC1D"/>
    <w:rsid w:val="319B0F65"/>
    <w:rsid w:val="31AD4794"/>
    <w:rsid w:val="31C6B160"/>
    <w:rsid w:val="329B3BF0"/>
    <w:rsid w:val="32A7557E"/>
    <w:rsid w:val="32CA2322"/>
    <w:rsid w:val="3363E6FE"/>
    <w:rsid w:val="33D68B49"/>
    <w:rsid w:val="33F3AC77"/>
    <w:rsid w:val="340218BB"/>
    <w:rsid w:val="34927013"/>
    <w:rsid w:val="3492A5A2"/>
    <w:rsid w:val="34AAAA18"/>
    <w:rsid w:val="3535D8CA"/>
    <w:rsid w:val="353D5659"/>
    <w:rsid w:val="3598CB1F"/>
    <w:rsid w:val="35A2374E"/>
    <w:rsid w:val="363B3C0F"/>
    <w:rsid w:val="363C370C"/>
    <w:rsid w:val="3692DE7C"/>
    <w:rsid w:val="36B19EE6"/>
    <w:rsid w:val="36C8E414"/>
    <w:rsid w:val="3777F1BE"/>
    <w:rsid w:val="37C3694B"/>
    <w:rsid w:val="37EF385C"/>
    <w:rsid w:val="38E4C76E"/>
    <w:rsid w:val="38E87ABA"/>
    <w:rsid w:val="38F5565B"/>
    <w:rsid w:val="3906DBCE"/>
    <w:rsid w:val="39BCF0A8"/>
    <w:rsid w:val="39FE875F"/>
    <w:rsid w:val="3A1BC61C"/>
    <w:rsid w:val="3AA33EFB"/>
    <w:rsid w:val="3AA51B91"/>
    <w:rsid w:val="3ACD7999"/>
    <w:rsid w:val="3B34AB82"/>
    <w:rsid w:val="3B8ED4AD"/>
    <w:rsid w:val="3BED5F6C"/>
    <w:rsid w:val="3D4979EC"/>
    <w:rsid w:val="3D73ACA3"/>
    <w:rsid w:val="3D8833F8"/>
    <w:rsid w:val="3DB5C3E7"/>
    <w:rsid w:val="3DBB2837"/>
    <w:rsid w:val="3DD505B6"/>
    <w:rsid w:val="3DE3D429"/>
    <w:rsid w:val="3E1C3817"/>
    <w:rsid w:val="3EC69643"/>
    <w:rsid w:val="3ED04300"/>
    <w:rsid w:val="3F275A6D"/>
    <w:rsid w:val="3FF5BF4E"/>
    <w:rsid w:val="40780106"/>
    <w:rsid w:val="40CBF24D"/>
    <w:rsid w:val="40E430B4"/>
    <w:rsid w:val="410081FF"/>
    <w:rsid w:val="411C8112"/>
    <w:rsid w:val="4127158B"/>
    <w:rsid w:val="41D0C43A"/>
    <w:rsid w:val="422320E2"/>
    <w:rsid w:val="42AAA80B"/>
    <w:rsid w:val="42C9B81A"/>
    <w:rsid w:val="4315BC91"/>
    <w:rsid w:val="432F4FEF"/>
    <w:rsid w:val="43C6E716"/>
    <w:rsid w:val="43F8ED6E"/>
    <w:rsid w:val="441B91A5"/>
    <w:rsid w:val="441D0044"/>
    <w:rsid w:val="44239012"/>
    <w:rsid w:val="4462A55E"/>
    <w:rsid w:val="44B078EE"/>
    <w:rsid w:val="44C8D8DE"/>
    <w:rsid w:val="458E9186"/>
    <w:rsid w:val="45D39340"/>
    <w:rsid w:val="45DBAE90"/>
    <w:rsid w:val="46530906"/>
    <w:rsid w:val="4694D8EF"/>
    <w:rsid w:val="476019DC"/>
    <w:rsid w:val="47A3706C"/>
    <w:rsid w:val="47AA50B8"/>
    <w:rsid w:val="482C4B66"/>
    <w:rsid w:val="498DD218"/>
    <w:rsid w:val="49DCBDCC"/>
    <w:rsid w:val="49EAF869"/>
    <w:rsid w:val="49F0558B"/>
    <w:rsid w:val="4A22898E"/>
    <w:rsid w:val="4A301749"/>
    <w:rsid w:val="4A421C0E"/>
    <w:rsid w:val="4AAD925A"/>
    <w:rsid w:val="4B26B97D"/>
    <w:rsid w:val="4B51EE5D"/>
    <w:rsid w:val="4B8DE2DD"/>
    <w:rsid w:val="4BC56E54"/>
    <w:rsid w:val="4C7856B8"/>
    <w:rsid w:val="4D0CE7F6"/>
    <w:rsid w:val="4D91682F"/>
    <w:rsid w:val="4DC416A3"/>
    <w:rsid w:val="4E11B134"/>
    <w:rsid w:val="4E2C816C"/>
    <w:rsid w:val="4F88D097"/>
    <w:rsid w:val="4FD4DC17"/>
    <w:rsid w:val="4FDBA458"/>
    <w:rsid w:val="50000764"/>
    <w:rsid w:val="501B963D"/>
    <w:rsid w:val="5067F283"/>
    <w:rsid w:val="50719452"/>
    <w:rsid w:val="5082F0F7"/>
    <w:rsid w:val="50B76EB7"/>
    <w:rsid w:val="510FC4FA"/>
    <w:rsid w:val="51770960"/>
    <w:rsid w:val="519370CB"/>
    <w:rsid w:val="51952453"/>
    <w:rsid w:val="5199F075"/>
    <w:rsid w:val="51B04457"/>
    <w:rsid w:val="51F5F467"/>
    <w:rsid w:val="52C5509A"/>
    <w:rsid w:val="52E2874C"/>
    <w:rsid w:val="532E26FD"/>
    <w:rsid w:val="5381AF83"/>
    <w:rsid w:val="54156735"/>
    <w:rsid w:val="5435D4A3"/>
    <w:rsid w:val="54825A02"/>
    <w:rsid w:val="54F788EB"/>
    <w:rsid w:val="55330A73"/>
    <w:rsid w:val="5573C259"/>
    <w:rsid w:val="55BA29EA"/>
    <w:rsid w:val="55C72C6C"/>
    <w:rsid w:val="565D1F0F"/>
    <w:rsid w:val="56DE8E5D"/>
    <w:rsid w:val="5712E54A"/>
    <w:rsid w:val="573421D9"/>
    <w:rsid w:val="57363366"/>
    <w:rsid w:val="57C57B0D"/>
    <w:rsid w:val="580B9012"/>
    <w:rsid w:val="58EBFBAE"/>
    <w:rsid w:val="59687F33"/>
    <w:rsid w:val="59ABFB8E"/>
    <w:rsid w:val="59FD9BD4"/>
    <w:rsid w:val="5A02B7D9"/>
    <w:rsid w:val="5A36620D"/>
    <w:rsid w:val="5A3D4A6D"/>
    <w:rsid w:val="5A6B1B4B"/>
    <w:rsid w:val="5B11D4E2"/>
    <w:rsid w:val="5B1FE2B4"/>
    <w:rsid w:val="5B8C7128"/>
    <w:rsid w:val="5BA18151"/>
    <w:rsid w:val="5C0138F8"/>
    <w:rsid w:val="5C30E7DB"/>
    <w:rsid w:val="5C33E8E8"/>
    <w:rsid w:val="5C631522"/>
    <w:rsid w:val="5C803721"/>
    <w:rsid w:val="5C81889C"/>
    <w:rsid w:val="5C9EDD36"/>
    <w:rsid w:val="5CACF87D"/>
    <w:rsid w:val="5CAF3B39"/>
    <w:rsid w:val="5CCD84F0"/>
    <w:rsid w:val="5CD879BC"/>
    <w:rsid w:val="5CDE70DC"/>
    <w:rsid w:val="5CE5AC75"/>
    <w:rsid w:val="5D003F0A"/>
    <w:rsid w:val="5D16F814"/>
    <w:rsid w:val="5D24E986"/>
    <w:rsid w:val="5D4B1A54"/>
    <w:rsid w:val="5D8F5049"/>
    <w:rsid w:val="5DD7CB44"/>
    <w:rsid w:val="5DF20761"/>
    <w:rsid w:val="5E52E8F3"/>
    <w:rsid w:val="5E7C1715"/>
    <w:rsid w:val="5EE3EECB"/>
    <w:rsid w:val="5F121A30"/>
    <w:rsid w:val="5F1D3F67"/>
    <w:rsid w:val="5F4B36C1"/>
    <w:rsid w:val="5F5E3D70"/>
    <w:rsid w:val="5F66F544"/>
    <w:rsid w:val="5F981D2D"/>
    <w:rsid w:val="6043825F"/>
    <w:rsid w:val="6051A10C"/>
    <w:rsid w:val="605DD3F7"/>
    <w:rsid w:val="60E3FA23"/>
    <w:rsid w:val="6108E634"/>
    <w:rsid w:val="61C823F7"/>
    <w:rsid w:val="621DD455"/>
    <w:rsid w:val="623F5FA6"/>
    <w:rsid w:val="62EFD780"/>
    <w:rsid w:val="6323625B"/>
    <w:rsid w:val="637CF18F"/>
    <w:rsid w:val="6478B351"/>
    <w:rsid w:val="64B4DCC5"/>
    <w:rsid w:val="64EF5709"/>
    <w:rsid w:val="6549C630"/>
    <w:rsid w:val="654CEE4F"/>
    <w:rsid w:val="657059CF"/>
    <w:rsid w:val="658D8759"/>
    <w:rsid w:val="65A26BB7"/>
    <w:rsid w:val="6620C54B"/>
    <w:rsid w:val="6654611B"/>
    <w:rsid w:val="666D3161"/>
    <w:rsid w:val="66AB6F50"/>
    <w:rsid w:val="66E5E3B5"/>
    <w:rsid w:val="670CD9B8"/>
    <w:rsid w:val="67535656"/>
    <w:rsid w:val="68C12921"/>
    <w:rsid w:val="695665FD"/>
    <w:rsid w:val="69B05972"/>
    <w:rsid w:val="6A9AA2FC"/>
    <w:rsid w:val="6B99C34C"/>
    <w:rsid w:val="6B9D7FA8"/>
    <w:rsid w:val="6BACB02D"/>
    <w:rsid w:val="6C059775"/>
    <w:rsid w:val="6C0E04C4"/>
    <w:rsid w:val="6C1BE78F"/>
    <w:rsid w:val="6C86B872"/>
    <w:rsid w:val="6D2055B1"/>
    <w:rsid w:val="6D355BDF"/>
    <w:rsid w:val="6D604D25"/>
    <w:rsid w:val="6D72E3AA"/>
    <w:rsid w:val="6D880729"/>
    <w:rsid w:val="6DB6A080"/>
    <w:rsid w:val="6DE0AEBE"/>
    <w:rsid w:val="6DF54DD9"/>
    <w:rsid w:val="6E51E3D2"/>
    <w:rsid w:val="6E5E888D"/>
    <w:rsid w:val="6E676B87"/>
    <w:rsid w:val="6E7306B9"/>
    <w:rsid w:val="6EA4FDD5"/>
    <w:rsid w:val="6EAE58A7"/>
    <w:rsid w:val="6F0959B1"/>
    <w:rsid w:val="6F211FCC"/>
    <w:rsid w:val="6F9EBB55"/>
    <w:rsid w:val="6FDE8EE7"/>
    <w:rsid w:val="6FF54D16"/>
    <w:rsid w:val="6FF788AC"/>
    <w:rsid w:val="700B8D15"/>
    <w:rsid w:val="70368F3F"/>
    <w:rsid w:val="70384909"/>
    <w:rsid w:val="708BFC5D"/>
    <w:rsid w:val="70B9DE0C"/>
    <w:rsid w:val="70EB8F84"/>
    <w:rsid w:val="71110746"/>
    <w:rsid w:val="71808CFA"/>
    <w:rsid w:val="719E13FD"/>
    <w:rsid w:val="72AF5A93"/>
    <w:rsid w:val="72C163AB"/>
    <w:rsid w:val="73318855"/>
    <w:rsid w:val="733A98C5"/>
    <w:rsid w:val="73437CE5"/>
    <w:rsid w:val="737D2BE6"/>
    <w:rsid w:val="73A9B3A6"/>
    <w:rsid w:val="73AF73F4"/>
    <w:rsid w:val="73BCE307"/>
    <w:rsid w:val="73BFFABE"/>
    <w:rsid w:val="746FEC67"/>
    <w:rsid w:val="7477B49A"/>
    <w:rsid w:val="74E613A6"/>
    <w:rsid w:val="7513E333"/>
    <w:rsid w:val="752AF82F"/>
    <w:rsid w:val="75565B06"/>
    <w:rsid w:val="75AA2B1B"/>
    <w:rsid w:val="75DB8A50"/>
    <w:rsid w:val="7668A59B"/>
    <w:rsid w:val="7671F628"/>
    <w:rsid w:val="7692C0EC"/>
    <w:rsid w:val="7731C561"/>
    <w:rsid w:val="773CC917"/>
    <w:rsid w:val="77CC02A1"/>
    <w:rsid w:val="7804872B"/>
    <w:rsid w:val="7858B6AB"/>
    <w:rsid w:val="7883C363"/>
    <w:rsid w:val="788F1C51"/>
    <w:rsid w:val="78CF7CC3"/>
    <w:rsid w:val="791649F2"/>
    <w:rsid w:val="792CCA41"/>
    <w:rsid w:val="79343870"/>
    <w:rsid w:val="7998BABC"/>
    <w:rsid w:val="79B7A49C"/>
    <w:rsid w:val="79BF83C7"/>
    <w:rsid w:val="7A132E26"/>
    <w:rsid w:val="7A221271"/>
    <w:rsid w:val="7B3C11F0"/>
    <w:rsid w:val="7B53BDEF"/>
    <w:rsid w:val="7B693DF8"/>
    <w:rsid w:val="7B7A6866"/>
    <w:rsid w:val="7B7D8408"/>
    <w:rsid w:val="7C25E51A"/>
    <w:rsid w:val="7C5AC29B"/>
    <w:rsid w:val="7C7F093A"/>
    <w:rsid w:val="7CD6EED1"/>
    <w:rsid w:val="7D891E52"/>
    <w:rsid w:val="7E3ABB3E"/>
    <w:rsid w:val="7E6B9749"/>
    <w:rsid w:val="7F1C8E5A"/>
    <w:rsid w:val="7F2CC780"/>
    <w:rsid w:val="7F8BF3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97418F5"/>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Closing" w:semiHidden="0" w:unhideWhenUsed="0" w:qFormat="1"/>
    <w:lsdException w:name="Default Paragraph Font" w:uiPriority="1"/>
    <w:lsdException w:name="Body Text" w:uiPriority="1" w:unhideWhenUsed="0" w:qFormat="1"/>
    <w:lsdException w:name="Subtitle" w:uiPriority="11" w:unhideWhenUsed="0"/>
    <w:lsdException w:name="Date" w:semiHidden="0" w:unhideWhenUsed="0"/>
    <w:lsdException w:name="Strong" w:semiHidden="0" w:uiPriority="22" w:unhideWhenUsed="0" w:qFormat="1"/>
    <w:lsdException w:name="Emphasis"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a0">
    <w:name w:val="Normal"/>
    <w:uiPriority w:val="1"/>
    <w:qFormat/>
    <w:rsid w:val="009B591F"/>
  </w:style>
  <w:style w:type="paragraph" w:styleId="1">
    <w:name w:val="heading 1"/>
    <w:basedOn w:val="a0"/>
    <w:next w:val="a0"/>
    <w:link w:val="1Char"/>
    <w:uiPriority w:val="9"/>
    <w:qFormat/>
    <w:rsid w:val="00310F17"/>
    <w:pPr>
      <w:pBdr>
        <w:top w:val="single" w:sz="24" w:space="8" w:color="2C567A" w:themeColor="accent1"/>
      </w:pBdr>
      <w:kinsoku w:val="0"/>
      <w:overflowPunct w:val="0"/>
      <w:spacing w:before="240" w:after="120"/>
      <w:outlineLvl w:val="0"/>
    </w:pPr>
    <w:rPr>
      <w:rFonts w:asciiTheme="majorHAnsi" w:hAnsiTheme="majorHAnsi"/>
      <w:b/>
      <w:bCs/>
      <w:color w:val="2C567A" w:themeColor="accent1"/>
      <w:sz w:val="28"/>
      <w:szCs w:val="20"/>
    </w:rPr>
  </w:style>
  <w:style w:type="paragraph" w:styleId="2">
    <w:name w:val="heading 2"/>
    <w:basedOn w:val="a0"/>
    <w:next w:val="a0"/>
    <w:link w:val="2Char"/>
    <w:uiPriority w:val="9"/>
    <w:unhideWhenUsed/>
    <w:rsid w:val="008C34B5"/>
    <w:pPr>
      <w:keepNext/>
      <w:keepLines/>
      <w:spacing w:before="40" w:after="0"/>
      <w:outlineLvl w:val="1"/>
    </w:pPr>
    <w:rPr>
      <w:rFonts w:asciiTheme="majorHAnsi" w:eastAsiaTheme="majorEastAsia" w:hAnsiTheme="majorHAnsi" w:cstheme="majorBidi"/>
      <w:color w:val="21405B" w:themeColor="accent1" w:themeShade="BF"/>
      <w:sz w:val="26"/>
      <w:szCs w:val="26"/>
    </w:rPr>
  </w:style>
  <w:style w:type="paragraph" w:styleId="3">
    <w:name w:val="heading 3"/>
    <w:basedOn w:val="a0"/>
    <w:next w:val="a0"/>
    <w:link w:val="3Char"/>
    <w:uiPriority w:val="9"/>
    <w:unhideWhenUsed/>
    <w:qFormat/>
    <w:rsid w:val="002E61B0"/>
    <w:pPr>
      <w:keepNext/>
      <w:keepLines/>
      <w:spacing w:before="40" w:after="0"/>
      <w:outlineLvl w:val="2"/>
    </w:pPr>
    <w:rPr>
      <w:rFonts w:asciiTheme="majorHAnsi" w:eastAsiaTheme="majorEastAsia" w:hAnsiTheme="majorHAnsi" w:cstheme="majorBidi"/>
      <w:color w:val="162A3C" w:themeColor="accent1" w:themeShade="7F"/>
      <w:sz w:val="24"/>
      <w:szCs w:val="24"/>
    </w:rPr>
  </w:style>
  <w:style w:type="paragraph" w:styleId="4">
    <w:name w:val="heading 4"/>
    <w:basedOn w:val="a0"/>
    <w:next w:val="a0"/>
    <w:link w:val="4Char"/>
    <w:uiPriority w:val="9"/>
    <w:unhideWhenUsed/>
    <w:qFormat/>
    <w:rsid w:val="003D0CDD"/>
    <w:pPr>
      <w:keepNext/>
      <w:keepLines/>
      <w:spacing w:before="40" w:after="0"/>
      <w:outlineLvl w:val="3"/>
    </w:pPr>
    <w:rPr>
      <w:rFonts w:asciiTheme="majorHAnsi" w:eastAsiaTheme="majorEastAsia" w:hAnsiTheme="majorHAnsi" w:cstheme="majorBidi"/>
      <w:i/>
      <w:iCs/>
      <w:color w:val="21405B" w:themeColor="accent1" w:themeShade="BF"/>
    </w:rPr>
  </w:style>
  <w:style w:type="paragraph" w:styleId="5">
    <w:name w:val="heading 5"/>
    <w:basedOn w:val="a0"/>
    <w:next w:val="a0"/>
    <w:uiPriority w:val="9"/>
    <w:unhideWhenUsed/>
    <w:qFormat/>
    <w:rsid w:val="4694D8EF"/>
    <w:pPr>
      <w:keepNext/>
      <w:keepLines/>
      <w:spacing w:before="80" w:after="40"/>
      <w:outlineLvl w:val="4"/>
    </w:pPr>
    <w:rPr>
      <w:rFonts w:asciiTheme="majorHAnsi" w:eastAsiaTheme="minorEastAsia" w:hAnsiTheme="majorHAnsi" w:cstheme="majorEastAsia"/>
      <w:color w:val="21405B" w:themeColor="accent1" w:themeShade="BF"/>
    </w:rPr>
  </w:style>
  <w:style w:type="paragraph" w:styleId="6">
    <w:name w:val="heading 6"/>
    <w:basedOn w:val="a0"/>
    <w:next w:val="a0"/>
    <w:link w:val="6Char"/>
    <w:uiPriority w:val="9"/>
    <w:semiHidden/>
    <w:unhideWhenUsed/>
    <w:qFormat/>
    <w:rsid w:val="00BE33C0"/>
    <w:pPr>
      <w:keepNext/>
      <w:keepLines/>
      <w:spacing w:before="40" w:after="0"/>
      <w:outlineLvl w:val="5"/>
    </w:pPr>
    <w:rPr>
      <w:rFonts w:asciiTheme="majorHAnsi" w:eastAsiaTheme="majorEastAsia" w:hAnsiTheme="majorHAnsi" w:cstheme="majorBidi"/>
      <w:color w:val="162A3C"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Char"/>
    <w:uiPriority w:val="1"/>
    <w:semiHidden/>
    <w:qFormat/>
    <w:rsid w:val="00F0223C"/>
    <w:rPr>
      <w:sz w:val="20"/>
      <w:szCs w:val="20"/>
    </w:rPr>
  </w:style>
  <w:style w:type="character" w:customStyle="1" w:styleId="Char">
    <w:name w:val="نص أساسي Char"/>
    <w:basedOn w:val="a1"/>
    <w:link w:val="a4"/>
    <w:uiPriority w:val="1"/>
    <w:semiHidden/>
    <w:rsid w:val="00EE7E09"/>
    <w:rPr>
      <w:rFonts w:asciiTheme="minorHAnsi" w:hAnsiTheme="minorHAnsi" w:cs="Georgia"/>
    </w:rPr>
  </w:style>
  <w:style w:type="character" w:customStyle="1" w:styleId="1Char">
    <w:name w:val="عنوان 1 Char"/>
    <w:basedOn w:val="a1"/>
    <w:link w:val="1"/>
    <w:uiPriority w:val="9"/>
    <w:rsid w:val="00310F17"/>
    <w:rPr>
      <w:rFonts w:asciiTheme="majorHAnsi" w:hAnsiTheme="majorHAnsi" w:cs="Georgia"/>
      <w:b/>
      <w:bCs/>
      <w:color w:val="2C567A" w:themeColor="accent1"/>
      <w:sz w:val="28"/>
    </w:rPr>
  </w:style>
  <w:style w:type="paragraph" w:styleId="a">
    <w:name w:val="List Paragraph"/>
    <w:basedOn w:val="a4"/>
    <w:uiPriority w:val="34"/>
    <w:qFormat/>
    <w:rsid w:val="00F0223C"/>
    <w:pPr>
      <w:numPr>
        <w:numId w:val="1"/>
      </w:numPr>
      <w:spacing w:after="120"/>
    </w:pPr>
    <w:rPr>
      <w:szCs w:val="24"/>
    </w:rPr>
  </w:style>
  <w:style w:type="paragraph" w:customStyle="1" w:styleId="TableParagraph">
    <w:name w:val="Table Paragraph"/>
    <w:basedOn w:val="a0"/>
    <w:uiPriority w:val="1"/>
    <w:semiHidden/>
    <w:rPr>
      <w:rFonts w:ascii="Times New Roman" w:hAnsi="Times New Roman"/>
      <w:sz w:val="24"/>
      <w:szCs w:val="24"/>
    </w:rPr>
  </w:style>
  <w:style w:type="paragraph" w:styleId="a5">
    <w:name w:val="header"/>
    <w:basedOn w:val="a0"/>
    <w:link w:val="Char0"/>
    <w:uiPriority w:val="99"/>
    <w:rsid w:val="00590471"/>
    <w:pPr>
      <w:tabs>
        <w:tab w:val="center" w:pos="4680"/>
        <w:tab w:val="right" w:pos="9360"/>
      </w:tabs>
    </w:pPr>
  </w:style>
  <w:style w:type="character" w:customStyle="1" w:styleId="Char0">
    <w:name w:val="رأس الصفحة Char"/>
    <w:basedOn w:val="a1"/>
    <w:link w:val="a5"/>
    <w:uiPriority w:val="99"/>
    <w:rsid w:val="00EE7E09"/>
    <w:rPr>
      <w:rFonts w:ascii="Georgia" w:hAnsi="Georgia" w:cs="Georgia"/>
      <w:sz w:val="22"/>
      <w:szCs w:val="22"/>
    </w:rPr>
  </w:style>
  <w:style w:type="paragraph" w:styleId="a6">
    <w:name w:val="footer"/>
    <w:basedOn w:val="a0"/>
    <w:link w:val="Char1"/>
    <w:uiPriority w:val="99"/>
    <w:rsid w:val="00590471"/>
    <w:pPr>
      <w:tabs>
        <w:tab w:val="center" w:pos="4680"/>
        <w:tab w:val="right" w:pos="9360"/>
      </w:tabs>
    </w:pPr>
  </w:style>
  <w:style w:type="character" w:customStyle="1" w:styleId="Char1">
    <w:name w:val="تذييل الصفحة Char"/>
    <w:basedOn w:val="a1"/>
    <w:link w:val="a6"/>
    <w:uiPriority w:val="99"/>
    <w:rsid w:val="00EE7E09"/>
    <w:rPr>
      <w:rFonts w:ascii="Georgia" w:hAnsi="Georgia" w:cs="Georgia"/>
      <w:sz w:val="22"/>
      <w:szCs w:val="22"/>
    </w:rPr>
  </w:style>
  <w:style w:type="table" w:styleId="a7">
    <w:name w:val="Table Grid"/>
    <w:basedOn w:val="a2"/>
    <w:uiPriority w:val="39"/>
    <w:rsid w:val="00590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Title"/>
    <w:basedOn w:val="a0"/>
    <w:next w:val="a0"/>
    <w:link w:val="Char2"/>
    <w:uiPriority w:val="10"/>
    <w:qFormat/>
    <w:rsid w:val="00310F17"/>
    <w:pPr>
      <w:pBdr>
        <w:bottom w:val="single" w:sz="24" w:space="8" w:color="2C567A" w:themeColor="accent1"/>
      </w:pBdr>
      <w:kinsoku w:val="0"/>
      <w:overflowPunct w:val="0"/>
      <w:spacing w:before="240" w:after="480"/>
    </w:pPr>
    <w:rPr>
      <w:rFonts w:asciiTheme="majorHAnsi" w:hAnsiTheme="majorHAnsi"/>
      <w:b/>
      <w:bCs/>
      <w:color w:val="2C567A" w:themeColor="accent1"/>
      <w:sz w:val="48"/>
      <w:szCs w:val="42"/>
    </w:rPr>
  </w:style>
  <w:style w:type="character" w:customStyle="1" w:styleId="Char2">
    <w:name w:val="العنوان Char"/>
    <w:basedOn w:val="a1"/>
    <w:link w:val="a8"/>
    <w:uiPriority w:val="10"/>
    <w:rsid w:val="00AE68A8"/>
    <w:rPr>
      <w:rFonts w:asciiTheme="majorHAnsi" w:hAnsiTheme="majorHAnsi"/>
      <w:b/>
      <w:bCs/>
      <w:color w:val="2C567A" w:themeColor="accent1"/>
      <w:sz w:val="48"/>
      <w:szCs w:val="42"/>
    </w:rPr>
  </w:style>
  <w:style w:type="paragraph" w:customStyle="1" w:styleId="Information">
    <w:name w:val="Information"/>
    <w:basedOn w:val="a4"/>
    <w:uiPriority w:val="1"/>
    <w:qFormat/>
    <w:rsid w:val="00AE68A8"/>
    <w:pPr>
      <w:kinsoku w:val="0"/>
      <w:overflowPunct w:val="0"/>
      <w:spacing w:before="4" w:after="0"/>
    </w:pPr>
    <w:rPr>
      <w:color w:val="666666" w:themeColor="accent4"/>
      <w:szCs w:val="17"/>
    </w:rPr>
  </w:style>
  <w:style w:type="paragraph" w:customStyle="1" w:styleId="Dates">
    <w:name w:val="Dates"/>
    <w:basedOn w:val="a4"/>
    <w:uiPriority w:val="1"/>
    <w:semiHidden/>
    <w:qFormat/>
    <w:rsid w:val="00F0223C"/>
    <w:pPr>
      <w:kinsoku w:val="0"/>
      <w:overflowPunct w:val="0"/>
    </w:pPr>
    <w:rPr>
      <w:b/>
      <w:color w:val="000000" w:themeColor="text1"/>
      <w:sz w:val="18"/>
    </w:rPr>
  </w:style>
  <w:style w:type="character" w:styleId="a9">
    <w:name w:val="Strong"/>
    <w:basedOn w:val="a1"/>
    <w:uiPriority w:val="22"/>
    <w:qFormat/>
    <w:rsid w:val="00F0223C"/>
    <w:rPr>
      <w:b/>
      <w:bCs/>
      <w:color w:val="666666" w:themeColor="accent4"/>
    </w:rPr>
  </w:style>
  <w:style w:type="character" w:styleId="aa">
    <w:name w:val="Placeholder Text"/>
    <w:basedOn w:val="a1"/>
    <w:uiPriority w:val="99"/>
    <w:semiHidden/>
    <w:rsid w:val="00222466"/>
    <w:rPr>
      <w:color w:val="808080"/>
    </w:rPr>
  </w:style>
  <w:style w:type="paragraph" w:styleId="ab">
    <w:name w:val="Date"/>
    <w:basedOn w:val="a0"/>
    <w:next w:val="a0"/>
    <w:link w:val="Char3"/>
    <w:uiPriority w:val="99"/>
    <w:rsid w:val="00222466"/>
    <w:pPr>
      <w:spacing w:line="480" w:lineRule="auto"/>
    </w:pPr>
  </w:style>
  <w:style w:type="character" w:customStyle="1" w:styleId="Char3">
    <w:name w:val="تاريخ Char"/>
    <w:basedOn w:val="a1"/>
    <w:link w:val="ab"/>
    <w:uiPriority w:val="99"/>
    <w:rsid w:val="00222466"/>
    <w:rPr>
      <w:rFonts w:asciiTheme="minorHAnsi" w:hAnsiTheme="minorHAnsi" w:cs="Georgia"/>
      <w:sz w:val="22"/>
      <w:szCs w:val="22"/>
    </w:rPr>
  </w:style>
  <w:style w:type="paragraph" w:styleId="ac">
    <w:name w:val="No Spacing"/>
    <w:basedOn w:val="a0"/>
    <w:link w:val="Char4"/>
    <w:uiPriority w:val="1"/>
    <w:qFormat/>
    <w:rsid w:val="00AE68A8"/>
    <w:pPr>
      <w:widowControl w:val="0"/>
      <w:autoSpaceDE w:val="0"/>
      <w:autoSpaceDN w:val="0"/>
      <w:adjustRightInd w:val="0"/>
      <w:spacing w:after="0"/>
    </w:pPr>
    <w:rPr>
      <w:rFonts w:cs="Georgia"/>
      <w:sz w:val="8"/>
    </w:rPr>
  </w:style>
  <w:style w:type="paragraph" w:customStyle="1" w:styleId="Contact">
    <w:name w:val="Contact"/>
    <w:basedOn w:val="a0"/>
    <w:link w:val="ContactChar"/>
    <w:uiPriority w:val="1"/>
    <w:qFormat/>
    <w:rsid w:val="00AE68A8"/>
    <w:pPr>
      <w:spacing w:after="0"/>
    </w:pPr>
  </w:style>
  <w:style w:type="paragraph" w:styleId="ad">
    <w:name w:val="Closing"/>
    <w:basedOn w:val="a0"/>
    <w:link w:val="Char5"/>
    <w:uiPriority w:val="99"/>
    <w:qFormat/>
    <w:rsid w:val="009B591F"/>
    <w:pPr>
      <w:spacing w:before="480" w:after="0"/>
    </w:pPr>
  </w:style>
  <w:style w:type="character" w:customStyle="1" w:styleId="ContactChar">
    <w:name w:val="Contact Char"/>
    <w:basedOn w:val="a1"/>
    <w:link w:val="Contact"/>
    <w:uiPriority w:val="1"/>
    <w:rsid w:val="00AE68A8"/>
  </w:style>
  <w:style w:type="character" w:customStyle="1" w:styleId="Char5">
    <w:name w:val="خاتمة Char"/>
    <w:basedOn w:val="a1"/>
    <w:link w:val="ad"/>
    <w:uiPriority w:val="99"/>
    <w:rsid w:val="009B591F"/>
  </w:style>
  <w:style w:type="character" w:customStyle="1" w:styleId="3Char">
    <w:name w:val="عنوان 3 Char"/>
    <w:basedOn w:val="a1"/>
    <w:link w:val="3"/>
    <w:uiPriority w:val="9"/>
    <w:rsid w:val="002E61B0"/>
    <w:rPr>
      <w:rFonts w:asciiTheme="majorHAnsi" w:eastAsiaTheme="majorEastAsia" w:hAnsiTheme="majorHAnsi" w:cstheme="majorBidi"/>
      <w:color w:val="162A3C" w:themeColor="accent1" w:themeShade="7F"/>
      <w:sz w:val="24"/>
      <w:szCs w:val="24"/>
    </w:rPr>
  </w:style>
  <w:style w:type="character" w:styleId="Hyperlink">
    <w:name w:val="Hyperlink"/>
    <w:basedOn w:val="a1"/>
    <w:uiPriority w:val="99"/>
    <w:unhideWhenUsed/>
    <w:rsid w:val="0033476B"/>
    <w:rPr>
      <w:color w:val="0000FF"/>
      <w:u w:val="single"/>
    </w:rPr>
  </w:style>
  <w:style w:type="paragraph" w:styleId="ae">
    <w:name w:val="Normal (Web)"/>
    <w:basedOn w:val="a0"/>
    <w:uiPriority w:val="99"/>
    <w:unhideWhenUsed/>
    <w:rsid w:val="007F6BFF"/>
    <w:pPr>
      <w:spacing w:before="100" w:beforeAutospacing="1" w:after="100" w:afterAutospacing="1"/>
    </w:pPr>
    <w:rPr>
      <w:rFonts w:ascii="Times New Roman" w:hAnsi="Times New Roman"/>
      <w:sz w:val="24"/>
      <w:szCs w:val="24"/>
    </w:rPr>
  </w:style>
  <w:style w:type="character" w:customStyle="1" w:styleId="4Char">
    <w:name w:val="عنوان 4 Char"/>
    <w:basedOn w:val="a1"/>
    <w:link w:val="4"/>
    <w:uiPriority w:val="9"/>
    <w:rsid w:val="003D0CDD"/>
    <w:rPr>
      <w:rFonts w:asciiTheme="majorHAnsi" w:eastAsiaTheme="majorEastAsia" w:hAnsiTheme="majorHAnsi" w:cstheme="majorBidi"/>
      <w:i/>
      <w:iCs/>
      <w:color w:val="21405B" w:themeColor="accent1" w:themeShade="BF"/>
    </w:rPr>
  </w:style>
  <w:style w:type="character" w:customStyle="1" w:styleId="overflow-hidden">
    <w:name w:val="overflow-hidden"/>
    <w:basedOn w:val="a1"/>
    <w:rsid w:val="00D84E4C"/>
  </w:style>
  <w:style w:type="table" w:customStyle="1" w:styleId="PlainTable3">
    <w:name w:val="Plain Table 3"/>
    <w:basedOn w:val="a2"/>
    <w:uiPriority w:val="43"/>
    <w:rsid w:val="000234C3"/>
    <w:pPr>
      <w:spacing w:after="0"/>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a2"/>
    <w:uiPriority w:val="42"/>
    <w:rsid w:val="000234C3"/>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a2"/>
    <w:uiPriority w:val="41"/>
    <w:rsid w:val="000234C3"/>
    <w:pPr>
      <w:spacing w:after="0"/>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
    <w:name w:val="Emphasis"/>
    <w:basedOn w:val="a1"/>
    <w:uiPriority w:val="20"/>
    <w:qFormat/>
    <w:rsid w:val="0014476C"/>
    <w:rPr>
      <w:i/>
      <w:iCs/>
    </w:rPr>
  </w:style>
  <w:style w:type="character" w:customStyle="1" w:styleId="6Char">
    <w:name w:val="عنوان 6 Char"/>
    <w:basedOn w:val="a1"/>
    <w:link w:val="6"/>
    <w:uiPriority w:val="9"/>
    <w:semiHidden/>
    <w:rsid w:val="00BE33C0"/>
    <w:rPr>
      <w:rFonts w:asciiTheme="majorHAnsi" w:eastAsiaTheme="majorEastAsia" w:hAnsiTheme="majorHAnsi" w:cstheme="majorBidi"/>
      <w:color w:val="162A3C" w:themeColor="accent1" w:themeShade="7F"/>
    </w:rPr>
  </w:style>
  <w:style w:type="character" w:customStyle="1" w:styleId="Char4">
    <w:name w:val="بلا تباعد Char"/>
    <w:basedOn w:val="a1"/>
    <w:link w:val="ac"/>
    <w:uiPriority w:val="1"/>
    <w:rsid w:val="004C715F"/>
    <w:rPr>
      <w:rFonts w:cs="Georgia"/>
      <w:sz w:val="8"/>
    </w:rPr>
  </w:style>
  <w:style w:type="character" w:customStyle="1" w:styleId="2Char">
    <w:name w:val="عنوان 2 Char"/>
    <w:basedOn w:val="a1"/>
    <w:link w:val="2"/>
    <w:uiPriority w:val="9"/>
    <w:rsid w:val="008C34B5"/>
    <w:rPr>
      <w:rFonts w:asciiTheme="majorHAnsi" w:eastAsiaTheme="majorEastAsia" w:hAnsiTheme="majorHAnsi" w:cstheme="majorBidi"/>
      <w:color w:val="21405B" w:themeColor="accent1" w:themeShade="BF"/>
      <w:sz w:val="26"/>
      <w:szCs w:val="26"/>
    </w:rPr>
  </w:style>
  <w:style w:type="paragraph" w:styleId="af0">
    <w:name w:val="Subtitle"/>
    <w:basedOn w:val="a0"/>
    <w:next w:val="a0"/>
    <w:uiPriority w:val="11"/>
    <w:qFormat/>
    <w:rsid w:val="4694D8EF"/>
    <w:rPr>
      <w:rFonts w:asciiTheme="majorHAnsi" w:eastAsiaTheme="minorEastAsia" w:hAnsiTheme="majorHAnsi"/>
      <w:color w:val="595959" w:themeColor="text1" w:themeTint="A6"/>
      <w:sz w:val="28"/>
      <w:szCs w:val="28"/>
    </w:rPr>
  </w:style>
  <w:style w:type="paragraph" w:styleId="af1">
    <w:name w:val="Balloon Text"/>
    <w:basedOn w:val="a0"/>
    <w:link w:val="Char6"/>
    <w:uiPriority w:val="99"/>
    <w:semiHidden/>
    <w:unhideWhenUsed/>
    <w:rsid w:val="009B23FA"/>
    <w:pPr>
      <w:spacing w:after="0"/>
    </w:pPr>
    <w:rPr>
      <w:rFonts w:ascii="Tahoma" w:hAnsi="Tahoma" w:cs="Tahoma"/>
      <w:sz w:val="16"/>
      <w:szCs w:val="16"/>
    </w:rPr>
  </w:style>
  <w:style w:type="character" w:customStyle="1" w:styleId="Char6">
    <w:name w:val="نص في بالون Char"/>
    <w:basedOn w:val="a1"/>
    <w:link w:val="af1"/>
    <w:uiPriority w:val="99"/>
    <w:semiHidden/>
    <w:rsid w:val="009B23FA"/>
    <w:rPr>
      <w:rFonts w:ascii="Tahoma" w:hAnsi="Tahoma" w:cs="Tahoma"/>
      <w:sz w:val="16"/>
      <w:szCs w:val="16"/>
    </w:rPr>
  </w:style>
  <w:style w:type="paragraph" w:customStyle="1" w:styleId="paragraph">
    <w:name w:val="paragraph"/>
    <w:basedOn w:val="a0"/>
    <w:rsid w:val="00E80A13"/>
    <w:pPr>
      <w:spacing w:before="100" w:beforeAutospacing="1" w:after="100" w:afterAutospacing="1"/>
    </w:pPr>
    <w:rPr>
      <w:rFonts w:ascii="Times New Roman" w:hAnsi="Times New Roman"/>
      <w:sz w:val="24"/>
      <w:szCs w:val="24"/>
    </w:rPr>
  </w:style>
  <w:style w:type="character" w:customStyle="1" w:styleId="normaltextrun">
    <w:name w:val="normaltextrun"/>
    <w:basedOn w:val="a1"/>
    <w:rsid w:val="00E80A13"/>
  </w:style>
  <w:style w:type="character" w:customStyle="1" w:styleId="eop">
    <w:name w:val="eop"/>
    <w:basedOn w:val="a1"/>
    <w:rsid w:val="00E80A1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imes New Roman"/>
        <w:sz w:val="22"/>
        <w:szCs w:val="22"/>
        <w:lang w:val="en-US" w:eastAsia="en-US" w:bidi="ar-SA"/>
      </w:rPr>
    </w:rPrDefault>
    <w:pPrDefault>
      <w:pPr>
        <w:spacing w:after="22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Closing" w:semiHidden="0" w:unhideWhenUsed="0" w:qFormat="1"/>
    <w:lsdException w:name="Default Paragraph Font" w:uiPriority="1"/>
    <w:lsdException w:name="Body Text" w:uiPriority="1" w:unhideWhenUsed="0" w:qFormat="1"/>
    <w:lsdException w:name="Subtitle" w:uiPriority="11" w:unhideWhenUsed="0"/>
    <w:lsdException w:name="Date" w:semiHidden="0" w:unhideWhenUsed="0"/>
    <w:lsdException w:name="Strong" w:semiHidden="0" w:uiPriority="22" w:unhideWhenUsed="0" w:qFormat="1"/>
    <w:lsdException w:name="Emphasis"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lsdException w:name="Intense Quote"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lsdException w:name="Intense Emphasis" w:uiPriority="21" w:unhideWhenUsed="0"/>
    <w:lsdException w:name="Subtle Reference"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a0">
    <w:name w:val="Normal"/>
    <w:uiPriority w:val="1"/>
    <w:qFormat/>
    <w:rsid w:val="009B591F"/>
  </w:style>
  <w:style w:type="paragraph" w:styleId="1">
    <w:name w:val="heading 1"/>
    <w:basedOn w:val="a0"/>
    <w:next w:val="a0"/>
    <w:link w:val="1Char"/>
    <w:uiPriority w:val="9"/>
    <w:qFormat/>
    <w:rsid w:val="00310F17"/>
    <w:pPr>
      <w:pBdr>
        <w:top w:val="single" w:sz="24" w:space="8" w:color="2C567A" w:themeColor="accent1"/>
      </w:pBdr>
      <w:kinsoku w:val="0"/>
      <w:overflowPunct w:val="0"/>
      <w:spacing w:before="240" w:after="120"/>
      <w:outlineLvl w:val="0"/>
    </w:pPr>
    <w:rPr>
      <w:rFonts w:asciiTheme="majorHAnsi" w:hAnsiTheme="majorHAnsi"/>
      <w:b/>
      <w:bCs/>
      <w:color w:val="2C567A" w:themeColor="accent1"/>
      <w:sz w:val="28"/>
      <w:szCs w:val="20"/>
    </w:rPr>
  </w:style>
  <w:style w:type="paragraph" w:styleId="2">
    <w:name w:val="heading 2"/>
    <w:basedOn w:val="a0"/>
    <w:next w:val="a0"/>
    <w:link w:val="2Char"/>
    <w:uiPriority w:val="9"/>
    <w:unhideWhenUsed/>
    <w:rsid w:val="008C34B5"/>
    <w:pPr>
      <w:keepNext/>
      <w:keepLines/>
      <w:spacing w:before="40" w:after="0"/>
      <w:outlineLvl w:val="1"/>
    </w:pPr>
    <w:rPr>
      <w:rFonts w:asciiTheme="majorHAnsi" w:eastAsiaTheme="majorEastAsia" w:hAnsiTheme="majorHAnsi" w:cstheme="majorBidi"/>
      <w:color w:val="21405B" w:themeColor="accent1" w:themeShade="BF"/>
      <w:sz w:val="26"/>
      <w:szCs w:val="26"/>
    </w:rPr>
  </w:style>
  <w:style w:type="paragraph" w:styleId="3">
    <w:name w:val="heading 3"/>
    <w:basedOn w:val="a0"/>
    <w:next w:val="a0"/>
    <w:link w:val="3Char"/>
    <w:uiPriority w:val="9"/>
    <w:unhideWhenUsed/>
    <w:qFormat/>
    <w:rsid w:val="002E61B0"/>
    <w:pPr>
      <w:keepNext/>
      <w:keepLines/>
      <w:spacing w:before="40" w:after="0"/>
      <w:outlineLvl w:val="2"/>
    </w:pPr>
    <w:rPr>
      <w:rFonts w:asciiTheme="majorHAnsi" w:eastAsiaTheme="majorEastAsia" w:hAnsiTheme="majorHAnsi" w:cstheme="majorBidi"/>
      <w:color w:val="162A3C" w:themeColor="accent1" w:themeShade="7F"/>
      <w:sz w:val="24"/>
      <w:szCs w:val="24"/>
    </w:rPr>
  </w:style>
  <w:style w:type="paragraph" w:styleId="4">
    <w:name w:val="heading 4"/>
    <w:basedOn w:val="a0"/>
    <w:next w:val="a0"/>
    <w:link w:val="4Char"/>
    <w:uiPriority w:val="9"/>
    <w:unhideWhenUsed/>
    <w:qFormat/>
    <w:rsid w:val="003D0CDD"/>
    <w:pPr>
      <w:keepNext/>
      <w:keepLines/>
      <w:spacing w:before="40" w:after="0"/>
      <w:outlineLvl w:val="3"/>
    </w:pPr>
    <w:rPr>
      <w:rFonts w:asciiTheme="majorHAnsi" w:eastAsiaTheme="majorEastAsia" w:hAnsiTheme="majorHAnsi" w:cstheme="majorBidi"/>
      <w:i/>
      <w:iCs/>
      <w:color w:val="21405B" w:themeColor="accent1" w:themeShade="BF"/>
    </w:rPr>
  </w:style>
  <w:style w:type="paragraph" w:styleId="5">
    <w:name w:val="heading 5"/>
    <w:basedOn w:val="a0"/>
    <w:next w:val="a0"/>
    <w:uiPriority w:val="9"/>
    <w:unhideWhenUsed/>
    <w:qFormat/>
    <w:rsid w:val="4694D8EF"/>
    <w:pPr>
      <w:keepNext/>
      <w:keepLines/>
      <w:spacing w:before="80" w:after="40"/>
      <w:outlineLvl w:val="4"/>
    </w:pPr>
    <w:rPr>
      <w:rFonts w:asciiTheme="majorHAnsi" w:eastAsiaTheme="minorEastAsia" w:hAnsiTheme="majorHAnsi" w:cstheme="majorEastAsia"/>
      <w:color w:val="21405B" w:themeColor="accent1" w:themeShade="BF"/>
    </w:rPr>
  </w:style>
  <w:style w:type="paragraph" w:styleId="6">
    <w:name w:val="heading 6"/>
    <w:basedOn w:val="a0"/>
    <w:next w:val="a0"/>
    <w:link w:val="6Char"/>
    <w:uiPriority w:val="9"/>
    <w:semiHidden/>
    <w:unhideWhenUsed/>
    <w:qFormat/>
    <w:rsid w:val="00BE33C0"/>
    <w:pPr>
      <w:keepNext/>
      <w:keepLines/>
      <w:spacing w:before="40" w:after="0"/>
      <w:outlineLvl w:val="5"/>
    </w:pPr>
    <w:rPr>
      <w:rFonts w:asciiTheme="majorHAnsi" w:eastAsiaTheme="majorEastAsia" w:hAnsiTheme="majorHAnsi" w:cstheme="majorBidi"/>
      <w:color w:val="162A3C"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w:basedOn w:val="a0"/>
    <w:link w:val="Char"/>
    <w:uiPriority w:val="1"/>
    <w:semiHidden/>
    <w:qFormat/>
    <w:rsid w:val="00F0223C"/>
    <w:rPr>
      <w:sz w:val="20"/>
      <w:szCs w:val="20"/>
    </w:rPr>
  </w:style>
  <w:style w:type="character" w:customStyle="1" w:styleId="Char">
    <w:name w:val="نص أساسي Char"/>
    <w:basedOn w:val="a1"/>
    <w:link w:val="a4"/>
    <w:uiPriority w:val="1"/>
    <w:semiHidden/>
    <w:rsid w:val="00EE7E09"/>
    <w:rPr>
      <w:rFonts w:asciiTheme="minorHAnsi" w:hAnsiTheme="minorHAnsi" w:cs="Georgia"/>
    </w:rPr>
  </w:style>
  <w:style w:type="character" w:customStyle="1" w:styleId="1Char">
    <w:name w:val="عنوان 1 Char"/>
    <w:basedOn w:val="a1"/>
    <w:link w:val="1"/>
    <w:uiPriority w:val="9"/>
    <w:rsid w:val="00310F17"/>
    <w:rPr>
      <w:rFonts w:asciiTheme="majorHAnsi" w:hAnsiTheme="majorHAnsi" w:cs="Georgia"/>
      <w:b/>
      <w:bCs/>
      <w:color w:val="2C567A" w:themeColor="accent1"/>
      <w:sz w:val="28"/>
    </w:rPr>
  </w:style>
  <w:style w:type="paragraph" w:styleId="a">
    <w:name w:val="List Paragraph"/>
    <w:basedOn w:val="a4"/>
    <w:uiPriority w:val="34"/>
    <w:qFormat/>
    <w:rsid w:val="00F0223C"/>
    <w:pPr>
      <w:numPr>
        <w:numId w:val="1"/>
      </w:numPr>
      <w:spacing w:after="120"/>
    </w:pPr>
    <w:rPr>
      <w:szCs w:val="24"/>
    </w:rPr>
  </w:style>
  <w:style w:type="paragraph" w:customStyle="1" w:styleId="TableParagraph">
    <w:name w:val="Table Paragraph"/>
    <w:basedOn w:val="a0"/>
    <w:uiPriority w:val="1"/>
    <w:semiHidden/>
    <w:rPr>
      <w:rFonts w:ascii="Times New Roman" w:hAnsi="Times New Roman"/>
      <w:sz w:val="24"/>
      <w:szCs w:val="24"/>
    </w:rPr>
  </w:style>
  <w:style w:type="paragraph" w:styleId="a5">
    <w:name w:val="header"/>
    <w:basedOn w:val="a0"/>
    <w:link w:val="Char0"/>
    <w:uiPriority w:val="99"/>
    <w:rsid w:val="00590471"/>
    <w:pPr>
      <w:tabs>
        <w:tab w:val="center" w:pos="4680"/>
        <w:tab w:val="right" w:pos="9360"/>
      </w:tabs>
    </w:pPr>
  </w:style>
  <w:style w:type="character" w:customStyle="1" w:styleId="Char0">
    <w:name w:val="رأس الصفحة Char"/>
    <w:basedOn w:val="a1"/>
    <w:link w:val="a5"/>
    <w:uiPriority w:val="99"/>
    <w:rsid w:val="00EE7E09"/>
    <w:rPr>
      <w:rFonts w:ascii="Georgia" w:hAnsi="Georgia" w:cs="Georgia"/>
      <w:sz w:val="22"/>
      <w:szCs w:val="22"/>
    </w:rPr>
  </w:style>
  <w:style w:type="paragraph" w:styleId="a6">
    <w:name w:val="footer"/>
    <w:basedOn w:val="a0"/>
    <w:link w:val="Char1"/>
    <w:uiPriority w:val="99"/>
    <w:rsid w:val="00590471"/>
    <w:pPr>
      <w:tabs>
        <w:tab w:val="center" w:pos="4680"/>
        <w:tab w:val="right" w:pos="9360"/>
      </w:tabs>
    </w:pPr>
  </w:style>
  <w:style w:type="character" w:customStyle="1" w:styleId="Char1">
    <w:name w:val="تذييل الصفحة Char"/>
    <w:basedOn w:val="a1"/>
    <w:link w:val="a6"/>
    <w:uiPriority w:val="99"/>
    <w:rsid w:val="00EE7E09"/>
    <w:rPr>
      <w:rFonts w:ascii="Georgia" w:hAnsi="Georgia" w:cs="Georgia"/>
      <w:sz w:val="22"/>
      <w:szCs w:val="22"/>
    </w:rPr>
  </w:style>
  <w:style w:type="table" w:styleId="a7">
    <w:name w:val="Table Grid"/>
    <w:basedOn w:val="a2"/>
    <w:uiPriority w:val="39"/>
    <w:rsid w:val="005904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Title"/>
    <w:basedOn w:val="a0"/>
    <w:next w:val="a0"/>
    <w:link w:val="Char2"/>
    <w:uiPriority w:val="10"/>
    <w:qFormat/>
    <w:rsid w:val="00310F17"/>
    <w:pPr>
      <w:pBdr>
        <w:bottom w:val="single" w:sz="24" w:space="8" w:color="2C567A" w:themeColor="accent1"/>
      </w:pBdr>
      <w:kinsoku w:val="0"/>
      <w:overflowPunct w:val="0"/>
      <w:spacing w:before="240" w:after="480"/>
    </w:pPr>
    <w:rPr>
      <w:rFonts w:asciiTheme="majorHAnsi" w:hAnsiTheme="majorHAnsi"/>
      <w:b/>
      <w:bCs/>
      <w:color w:val="2C567A" w:themeColor="accent1"/>
      <w:sz w:val="48"/>
      <w:szCs w:val="42"/>
    </w:rPr>
  </w:style>
  <w:style w:type="character" w:customStyle="1" w:styleId="Char2">
    <w:name w:val="العنوان Char"/>
    <w:basedOn w:val="a1"/>
    <w:link w:val="a8"/>
    <w:uiPriority w:val="10"/>
    <w:rsid w:val="00AE68A8"/>
    <w:rPr>
      <w:rFonts w:asciiTheme="majorHAnsi" w:hAnsiTheme="majorHAnsi"/>
      <w:b/>
      <w:bCs/>
      <w:color w:val="2C567A" w:themeColor="accent1"/>
      <w:sz w:val="48"/>
      <w:szCs w:val="42"/>
    </w:rPr>
  </w:style>
  <w:style w:type="paragraph" w:customStyle="1" w:styleId="Information">
    <w:name w:val="Information"/>
    <w:basedOn w:val="a4"/>
    <w:uiPriority w:val="1"/>
    <w:qFormat/>
    <w:rsid w:val="00AE68A8"/>
    <w:pPr>
      <w:kinsoku w:val="0"/>
      <w:overflowPunct w:val="0"/>
      <w:spacing w:before="4" w:after="0"/>
    </w:pPr>
    <w:rPr>
      <w:color w:val="666666" w:themeColor="accent4"/>
      <w:szCs w:val="17"/>
    </w:rPr>
  </w:style>
  <w:style w:type="paragraph" w:customStyle="1" w:styleId="Dates">
    <w:name w:val="Dates"/>
    <w:basedOn w:val="a4"/>
    <w:uiPriority w:val="1"/>
    <w:semiHidden/>
    <w:qFormat/>
    <w:rsid w:val="00F0223C"/>
    <w:pPr>
      <w:kinsoku w:val="0"/>
      <w:overflowPunct w:val="0"/>
    </w:pPr>
    <w:rPr>
      <w:b/>
      <w:color w:val="000000" w:themeColor="text1"/>
      <w:sz w:val="18"/>
    </w:rPr>
  </w:style>
  <w:style w:type="character" w:styleId="a9">
    <w:name w:val="Strong"/>
    <w:basedOn w:val="a1"/>
    <w:uiPriority w:val="22"/>
    <w:qFormat/>
    <w:rsid w:val="00F0223C"/>
    <w:rPr>
      <w:b/>
      <w:bCs/>
      <w:color w:val="666666" w:themeColor="accent4"/>
    </w:rPr>
  </w:style>
  <w:style w:type="character" w:styleId="aa">
    <w:name w:val="Placeholder Text"/>
    <w:basedOn w:val="a1"/>
    <w:uiPriority w:val="99"/>
    <w:semiHidden/>
    <w:rsid w:val="00222466"/>
    <w:rPr>
      <w:color w:val="808080"/>
    </w:rPr>
  </w:style>
  <w:style w:type="paragraph" w:styleId="ab">
    <w:name w:val="Date"/>
    <w:basedOn w:val="a0"/>
    <w:next w:val="a0"/>
    <w:link w:val="Char3"/>
    <w:uiPriority w:val="99"/>
    <w:rsid w:val="00222466"/>
    <w:pPr>
      <w:spacing w:line="480" w:lineRule="auto"/>
    </w:pPr>
  </w:style>
  <w:style w:type="character" w:customStyle="1" w:styleId="Char3">
    <w:name w:val="تاريخ Char"/>
    <w:basedOn w:val="a1"/>
    <w:link w:val="ab"/>
    <w:uiPriority w:val="99"/>
    <w:rsid w:val="00222466"/>
    <w:rPr>
      <w:rFonts w:asciiTheme="minorHAnsi" w:hAnsiTheme="minorHAnsi" w:cs="Georgia"/>
      <w:sz w:val="22"/>
      <w:szCs w:val="22"/>
    </w:rPr>
  </w:style>
  <w:style w:type="paragraph" w:styleId="ac">
    <w:name w:val="No Spacing"/>
    <w:basedOn w:val="a0"/>
    <w:link w:val="Char4"/>
    <w:uiPriority w:val="1"/>
    <w:qFormat/>
    <w:rsid w:val="00AE68A8"/>
    <w:pPr>
      <w:widowControl w:val="0"/>
      <w:autoSpaceDE w:val="0"/>
      <w:autoSpaceDN w:val="0"/>
      <w:adjustRightInd w:val="0"/>
      <w:spacing w:after="0"/>
    </w:pPr>
    <w:rPr>
      <w:rFonts w:cs="Georgia"/>
      <w:sz w:val="8"/>
    </w:rPr>
  </w:style>
  <w:style w:type="paragraph" w:customStyle="1" w:styleId="Contact">
    <w:name w:val="Contact"/>
    <w:basedOn w:val="a0"/>
    <w:link w:val="ContactChar"/>
    <w:uiPriority w:val="1"/>
    <w:qFormat/>
    <w:rsid w:val="00AE68A8"/>
    <w:pPr>
      <w:spacing w:after="0"/>
    </w:pPr>
  </w:style>
  <w:style w:type="paragraph" w:styleId="ad">
    <w:name w:val="Closing"/>
    <w:basedOn w:val="a0"/>
    <w:link w:val="Char5"/>
    <w:uiPriority w:val="99"/>
    <w:qFormat/>
    <w:rsid w:val="009B591F"/>
    <w:pPr>
      <w:spacing w:before="480" w:after="0"/>
    </w:pPr>
  </w:style>
  <w:style w:type="character" w:customStyle="1" w:styleId="ContactChar">
    <w:name w:val="Contact Char"/>
    <w:basedOn w:val="a1"/>
    <w:link w:val="Contact"/>
    <w:uiPriority w:val="1"/>
    <w:rsid w:val="00AE68A8"/>
  </w:style>
  <w:style w:type="character" w:customStyle="1" w:styleId="Char5">
    <w:name w:val="خاتمة Char"/>
    <w:basedOn w:val="a1"/>
    <w:link w:val="ad"/>
    <w:uiPriority w:val="99"/>
    <w:rsid w:val="009B591F"/>
  </w:style>
  <w:style w:type="character" w:customStyle="1" w:styleId="3Char">
    <w:name w:val="عنوان 3 Char"/>
    <w:basedOn w:val="a1"/>
    <w:link w:val="3"/>
    <w:uiPriority w:val="9"/>
    <w:rsid w:val="002E61B0"/>
    <w:rPr>
      <w:rFonts w:asciiTheme="majorHAnsi" w:eastAsiaTheme="majorEastAsia" w:hAnsiTheme="majorHAnsi" w:cstheme="majorBidi"/>
      <w:color w:val="162A3C" w:themeColor="accent1" w:themeShade="7F"/>
      <w:sz w:val="24"/>
      <w:szCs w:val="24"/>
    </w:rPr>
  </w:style>
  <w:style w:type="character" w:styleId="Hyperlink">
    <w:name w:val="Hyperlink"/>
    <w:basedOn w:val="a1"/>
    <w:uiPriority w:val="99"/>
    <w:unhideWhenUsed/>
    <w:rsid w:val="0033476B"/>
    <w:rPr>
      <w:color w:val="0000FF"/>
      <w:u w:val="single"/>
    </w:rPr>
  </w:style>
  <w:style w:type="paragraph" w:styleId="ae">
    <w:name w:val="Normal (Web)"/>
    <w:basedOn w:val="a0"/>
    <w:uiPriority w:val="99"/>
    <w:unhideWhenUsed/>
    <w:rsid w:val="007F6BFF"/>
    <w:pPr>
      <w:spacing w:before="100" w:beforeAutospacing="1" w:after="100" w:afterAutospacing="1"/>
    </w:pPr>
    <w:rPr>
      <w:rFonts w:ascii="Times New Roman" w:hAnsi="Times New Roman"/>
      <w:sz w:val="24"/>
      <w:szCs w:val="24"/>
    </w:rPr>
  </w:style>
  <w:style w:type="character" w:customStyle="1" w:styleId="4Char">
    <w:name w:val="عنوان 4 Char"/>
    <w:basedOn w:val="a1"/>
    <w:link w:val="4"/>
    <w:uiPriority w:val="9"/>
    <w:rsid w:val="003D0CDD"/>
    <w:rPr>
      <w:rFonts w:asciiTheme="majorHAnsi" w:eastAsiaTheme="majorEastAsia" w:hAnsiTheme="majorHAnsi" w:cstheme="majorBidi"/>
      <w:i/>
      <w:iCs/>
      <w:color w:val="21405B" w:themeColor="accent1" w:themeShade="BF"/>
    </w:rPr>
  </w:style>
  <w:style w:type="character" w:customStyle="1" w:styleId="overflow-hidden">
    <w:name w:val="overflow-hidden"/>
    <w:basedOn w:val="a1"/>
    <w:rsid w:val="00D84E4C"/>
  </w:style>
  <w:style w:type="table" w:customStyle="1" w:styleId="PlainTable3">
    <w:name w:val="Plain Table 3"/>
    <w:basedOn w:val="a2"/>
    <w:uiPriority w:val="43"/>
    <w:rsid w:val="000234C3"/>
    <w:pPr>
      <w:spacing w:after="0"/>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2">
    <w:name w:val="Plain Table 2"/>
    <w:basedOn w:val="a2"/>
    <w:uiPriority w:val="42"/>
    <w:rsid w:val="000234C3"/>
    <w:pPr>
      <w:spacing w:after="0"/>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
    <w:name w:val="Plain Table 1"/>
    <w:basedOn w:val="a2"/>
    <w:uiPriority w:val="41"/>
    <w:rsid w:val="000234C3"/>
    <w:pPr>
      <w:spacing w:after="0"/>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
    <w:name w:val="Emphasis"/>
    <w:basedOn w:val="a1"/>
    <w:uiPriority w:val="20"/>
    <w:qFormat/>
    <w:rsid w:val="0014476C"/>
    <w:rPr>
      <w:i/>
      <w:iCs/>
    </w:rPr>
  </w:style>
  <w:style w:type="character" w:customStyle="1" w:styleId="6Char">
    <w:name w:val="عنوان 6 Char"/>
    <w:basedOn w:val="a1"/>
    <w:link w:val="6"/>
    <w:uiPriority w:val="9"/>
    <w:semiHidden/>
    <w:rsid w:val="00BE33C0"/>
    <w:rPr>
      <w:rFonts w:asciiTheme="majorHAnsi" w:eastAsiaTheme="majorEastAsia" w:hAnsiTheme="majorHAnsi" w:cstheme="majorBidi"/>
      <w:color w:val="162A3C" w:themeColor="accent1" w:themeShade="7F"/>
    </w:rPr>
  </w:style>
  <w:style w:type="character" w:customStyle="1" w:styleId="Char4">
    <w:name w:val="بلا تباعد Char"/>
    <w:basedOn w:val="a1"/>
    <w:link w:val="ac"/>
    <w:uiPriority w:val="1"/>
    <w:rsid w:val="004C715F"/>
    <w:rPr>
      <w:rFonts w:cs="Georgia"/>
      <w:sz w:val="8"/>
    </w:rPr>
  </w:style>
  <w:style w:type="character" w:customStyle="1" w:styleId="2Char">
    <w:name w:val="عنوان 2 Char"/>
    <w:basedOn w:val="a1"/>
    <w:link w:val="2"/>
    <w:uiPriority w:val="9"/>
    <w:rsid w:val="008C34B5"/>
    <w:rPr>
      <w:rFonts w:asciiTheme="majorHAnsi" w:eastAsiaTheme="majorEastAsia" w:hAnsiTheme="majorHAnsi" w:cstheme="majorBidi"/>
      <w:color w:val="21405B" w:themeColor="accent1" w:themeShade="BF"/>
      <w:sz w:val="26"/>
      <w:szCs w:val="26"/>
    </w:rPr>
  </w:style>
  <w:style w:type="paragraph" w:styleId="af0">
    <w:name w:val="Subtitle"/>
    <w:basedOn w:val="a0"/>
    <w:next w:val="a0"/>
    <w:uiPriority w:val="11"/>
    <w:qFormat/>
    <w:rsid w:val="4694D8EF"/>
    <w:rPr>
      <w:rFonts w:asciiTheme="majorHAnsi" w:eastAsiaTheme="minorEastAsia" w:hAnsiTheme="majorHAnsi"/>
      <w:color w:val="595959" w:themeColor="text1" w:themeTint="A6"/>
      <w:sz w:val="28"/>
      <w:szCs w:val="28"/>
    </w:rPr>
  </w:style>
  <w:style w:type="paragraph" w:styleId="af1">
    <w:name w:val="Balloon Text"/>
    <w:basedOn w:val="a0"/>
    <w:link w:val="Char6"/>
    <w:uiPriority w:val="99"/>
    <w:semiHidden/>
    <w:unhideWhenUsed/>
    <w:rsid w:val="009B23FA"/>
    <w:pPr>
      <w:spacing w:after="0"/>
    </w:pPr>
    <w:rPr>
      <w:rFonts w:ascii="Tahoma" w:hAnsi="Tahoma" w:cs="Tahoma"/>
      <w:sz w:val="16"/>
      <w:szCs w:val="16"/>
    </w:rPr>
  </w:style>
  <w:style w:type="character" w:customStyle="1" w:styleId="Char6">
    <w:name w:val="نص في بالون Char"/>
    <w:basedOn w:val="a1"/>
    <w:link w:val="af1"/>
    <w:uiPriority w:val="99"/>
    <w:semiHidden/>
    <w:rsid w:val="009B23FA"/>
    <w:rPr>
      <w:rFonts w:ascii="Tahoma" w:hAnsi="Tahoma" w:cs="Tahoma"/>
      <w:sz w:val="16"/>
      <w:szCs w:val="16"/>
    </w:rPr>
  </w:style>
  <w:style w:type="paragraph" w:customStyle="1" w:styleId="paragraph">
    <w:name w:val="paragraph"/>
    <w:basedOn w:val="a0"/>
    <w:rsid w:val="00E80A13"/>
    <w:pPr>
      <w:spacing w:before="100" w:beforeAutospacing="1" w:after="100" w:afterAutospacing="1"/>
    </w:pPr>
    <w:rPr>
      <w:rFonts w:ascii="Times New Roman" w:hAnsi="Times New Roman"/>
      <w:sz w:val="24"/>
      <w:szCs w:val="24"/>
    </w:rPr>
  </w:style>
  <w:style w:type="character" w:customStyle="1" w:styleId="normaltextrun">
    <w:name w:val="normaltextrun"/>
    <w:basedOn w:val="a1"/>
    <w:rsid w:val="00E80A13"/>
  </w:style>
  <w:style w:type="character" w:customStyle="1" w:styleId="eop">
    <w:name w:val="eop"/>
    <w:basedOn w:val="a1"/>
    <w:rsid w:val="00E80A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03732">
      <w:bodyDiv w:val="1"/>
      <w:marLeft w:val="0"/>
      <w:marRight w:val="0"/>
      <w:marTop w:val="0"/>
      <w:marBottom w:val="0"/>
      <w:divBdr>
        <w:top w:val="none" w:sz="0" w:space="0" w:color="auto"/>
        <w:left w:val="none" w:sz="0" w:space="0" w:color="auto"/>
        <w:bottom w:val="none" w:sz="0" w:space="0" w:color="auto"/>
        <w:right w:val="none" w:sz="0" w:space="0" w:color="auto"/>
      </w:divBdr>
      <w:divsChild>
        <w:div w:id="321737884">
          <w:marLeft w:val="0"/>
          <w:marRight w:val="0"/>
          <w:marTop w:val="0"/>
          <w:marBottom w:val="0"/>
          <w:divBdr>
            <w:top w:val="none" w:sz="0" w:space="0" w:color="auto"/>
            <w:left w:val="none" w:sz="0" w:space="0" w:color="auto"/>
            <w:bottom w:val="none" w:sz="0" w:space="0" w:color="auto"/>
            <w:right w:val="none" w:sz="0" w:space="0" w:color="auto"/>
          </w:divBdr>
          <w:divsChild>
            <w:div w:id="1742406303">
              <w:marLeft w:val="0"/>
              <w:marRight w:val="0"/>
              <w:marTop w:val="0"/>
              <w:marBottom w:val="0"/>
              <w:divBdr>
                <w:top w:val="none" w:sz="0" w:space="0" w:color="auto"/>
                <w:left w:val="none" w:sz="0" w:space="0" w:color="auto"/>
                <w:bottom w:val="none" w:sz="0" w:space="0" w:color="auto"/>
                <w:right w:val="none" w:sz="0" w:space="0" w:color="auto"/>
              </w:divBdr>
              <w:divsChild>
                <w:div w:id="35855027">
                  <w:marLeft w:val="0"/>
                  <w:marRight w:val="0"/>
                  <w:marTop w:val="0"/>
                  <w:marBottom w:val="0"/>
                  <w:divBdr>
                    <w:top w:val="none" w:sz="0" w:space="0" w:color="auto"/>
                    <w:left w:val="none" w:sz="0" w:space="0" w:color="auto"/>
                    <w:bottom w:val="none" w:sz="0" w:space="0" w:color="auto"/>
                    <w:right w:val="none" w:sz="0" w:space="0" w:color="auto"/>
                  </w:divBdr>
                  <w:divsChild>
                    <w:div w:id="15522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603617">
          <w:marLeft w:val="0"/>
          <w:marRight w:val="0"/>
          <w:marTop w:val="0"/>
          <w:marBottom w:val="0"/>
          <w:divBdr>
            <w:top w:val="none" w:sz="0" w:space="0" w:color="auto"/>
            <w:left w:val="none" w:sz="0" w:space="0" w:color="auto"/>
            <w:bottom w:val="none" w:sz="0" w:space="0" w:color="auto"/>
            <w:right w:val="none" w:sz="0" w:space="0" w:color="auto"/>
          </w:divBdr>
          <w:divsChild>
            <w:div w:id="371198586">
              <w:marLeft w:val="0"/>
              <w:marRight w:val="0"/>
              <w:marTop w:val="0"/>
              <w:marBottom w:val="0"/>
              <w:divBdr>
                <w:top w:val="none" w:sz="0" w:space="0" w:color="auto"/>
                <w:left w:val="none" w:sz="0" w:space="0" w:color="auto"/>
                <w:bottom w:val="none" w:sz="0" w:space="0" w:color="auto"/>
                <w:right w:val="none" w:sz="0" w:space="0" w:color="auto"/>
              </w:divBdr>
              <w:divsChild>
                <w:div w:id="1474522494">
                  <w:marLeft w:val="0"/>
                  <w:marRight w:val="0"/>
                  <w:marTop w:val="0"/>
                  <w:marBottom w:val="0"/>
                  <w:divBdr>
                    <w:top w:val="none" w:sz="0" w:space="0" w:color="auto"/>
                    <w:left w:val="none" w:sz="0" w:space="0" w:color="auto"/>
                    <w:bottom w:val="none" w:sz="0" w:space="0" w:color="auto"/>
                    <w:right w:val="none" w:sz="0" w:space="0" w:color="auto"/>
                  </w:divBdr>
                  <w:divsChild>
                    <w:div w:id="213740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28645">
      <w:bodyDiv w:val="1"/>
      <w:marLeft w:val="0"/>
      <w:marRight w:val="0"/>
      <w:marTop w:val="0"/>
      <w:marBottom w:val="0"/>
      <w:divBdr>
        <w:top w:val="none" w:sz="0" w:space="0" w:color="auto"/>
        <w:left w:val="none" w:sz="0" w:space="0" w:color="auto"/>
        <w:bottom w:val="none" w:sz="0" w:space="0" w:color="auto"/>
        <w:right w:val="none" w:sz="0" w:space="0" w:color="auto"/>
      </w:divBdr>
      <w:divsChild>
        <w:div w:id="772673954">
          <w:marLeft w:val="0"/>
          <w:marRight w:val="0"/>
          <w:marTop w:val="0"/>
          <w:marBottom w:val="0"/>
          <w:divBdr>
            <w:top w:val="none" w:sz="0" w:space="0" w:color="auto"/>
            <w:left w:val="none" w:sz="0" w:space="0" w:color="auto"/>
            <w:bottom w:val="none" w:sz="0" w:space="0" w:color="auto"/>
            <w:right w:val="none" w:sz="0" w:space="0" w:color="auto"/>
          </w:divBdr>
          <w:divsChild>
            <w:div w:id="1377588091">
              <w:marLeft w:val="0"/>
              <w:marRight w:val="0"/>
              <w:marTop w:val="0"/>
              <w:marBottom w:val="0"/>
              <w:divBdr>
                <w:top w:val="none" w:sz="0" w:space="0" w:color="auto"/>
                <w:left w:val="none" w:sz="0" w:space="0" w:color="auto"/>
                <w:bottom w:val="none" w:sz="0" w:space="0" w:color="auto"/>
                <w:right w:val="none" w:sz="0" w:space="0" w:color="auto"/>
              </w:divBdr>
              <w:divsChild>
                <w:div w:id="1355963244">
                  <w:marLeft w:val="0"/>
                  <w:marRight w:val="0"/>
                  <w:marTop w:val="0"/>
                  <w:marBottom w:val="0"/>
                  <w:divBdr>
                    <w:top w:val="none" w:sz="0" w:space="0" w:color="auto"/>
                    <w:left w:val="none" w:sz="0" w:space="0" w:color="auto"/>
                    <w:bottom w:val="none" w:sz="0" w:space="0" w:color="auto"/>
                    <w:right w:val="none" w:sz="0" w:space="0" w:color="auto"/>
                  </w:divBdr>
                  <w:divsChild>
                    <w:div w:id="145779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890967">
          <w:marLeft w:val="0"/>
          <w:marRight w:val="0"/>
          <w:marTop w:val="0"/>
          <w:marBottom w:val="0"/>
          <w:divBdr>
            <w:top w:val="none" w:sz="0" w:space="0" w:color="auto"/>
            <w:left w:val="none" w:sz="0" w:space="0" w:color="auto"/>
            <w:bottom w:val="none" w:sz="0" w:space="0" w:color="auto"/>
            <w:right w:val="none" w:sz="0" w:space="0" w:color="auto"/>
          </w:divBdr>
          <w:divsChild>
            <w:div w:id="784346116">
              <w:marLeft w:val="0"/>
              <w:marRight w:val="0"/>
              <w:marTop w:val="0"/>
              <w:marBottom w:val="0"/>
              <w:divBdr>
                <w:top w:val="none" w:sz="0" w:space="0" w:color="auto"/>
                <w:left w:val="none" w:sz="0" w:space="0" w:color="auto"/>
                <w:bottom w:val="none" w:sz="0" w:space="0" w:color="auto"/>
                <w:right w:val="none" w:sz="0" w:space="0" w:color="auto"/>
              </w:divBdr>
              <w:divsChild>
                <w:div w:id="1325359402">
                  <w:marLeft w:val="0"/>
                  <w:marRight w:val="0"/>
                  <w:marTop w:val="0"/>
                  <w:marBottom w:val="0"/>
                  <w:divBdr>
                    <w:top w:val="none" w:sz="0" w:space="0" w:color="auto"/>
                    <w:left w:val="none" w:sz="0" w:space="0" w:color="auto"/>
                    <w:bottom w:val="none" w:sz="0" w:space="0" w:color="auto"/>
                    <w:right w:val="none" w:sz="0" w:space="0" w:color="auto"/>
                  </w:divBdr>
                  <w:divsChild>
                    <w:div w:id="24596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44443">
      <w:bodyDiv w:val="1"/>
      <w:marLeft w:val="0"/>
      <w:marRight w:val="0"/>
      <w:marTop w:val="0"/>
      <w:marBottom w:val="0"/>
      <w:divBdr>
        <w:top w:val="none" w:sz="0" w:space="0" w:color="auto"/>
        <w:left w:val="none" w:sz="0" w:space="0" w:color="auto"/>
        <w:bottom w:val="none" w:sz="0" w:space="0" w:color="auto"/>
        <w:right w:val="none" w:sz="0" w:space="0" w:color="auto"/>
      </w:divBdr>
    </w:div>
    <w:div w:id="291139494">
      <w:bodyDiv w:val="1"/>
      <w:marLeft w:val="0"/>
      <w:marRight w:val="0"/>
      <w:marTop w:val="0"/>
      <w:marBottom w:val="0"/>
      <w:divBdr>
        <w:top w:val="none" w:sz="0" w:space="0" w:color="auto"/>
        <w:left w:val="none" w:sz="0" w:space="0" w:color="auto"/>
        <w:bottom w:val="none" w:sz="0" w:space="0" w:color="auto"/>
        <w:right w:val="none" w:sz="0" w:space="0" w:color="auto"/>
      </w:divBdr>
    </w:div>
    <w:div w:id="360666613">
      <w:bodyDiv w:val="1"/>
      <w:marLeft w:val="0"/>
      <w:marRight w:val="0"/>
      <w:marTop w:val="0"/>
      <w:marBottom w:val="0"/>
      <w:divBdr>
        <w:top w:val="none" w:sz="0" w:space="0" w:color="auto"/>
        <w:left w:val="none" w:sz="0" w:space="0" w:color="auto"/>
        <w:bottom w:val="none" w:sz="0" w:space="0" w:color="auto"/>
        <w:right w:val="none" w:sz="0" w:space="0" w:color="auto"/>
      </w:divBdr>
    </w:div>
    <w:div w:id="380907427">
      <w:bodyDiv w:val="1"/>
      <w:marLeft w:val="0"/>
      <w:marRight w:val="0"/>
      <w:marTop w:val="0"/>
      <w:marBottom w:val="0"/>
      <w:divBdr>
        <w:top w:val="none" w:sz="0" w:space="0" w:color="auto"/>
        <w:left w:val="none" w:sz="0" w:space="0" w:color="auto"/>
        <w:bottom w:val="none" w:sz="0" w:space="0" w:color="auto"/>
        <w:right w:val="none" w:sz="0" w:space="0" w:color="auto"/>
      </w:divBdr>
    </w:div>
    <w:div w:id="431127855">
      <w:bodyDiv w:val="1"/>
      <w:marLeft w:val="0"/>
      <w:marRight w:val="0"/>
      <w:marTop w:val="0"/>
      <w:marBottom w:val="0"/>
      <w:divBdr>
        <w:top w:val="none" w:sz="0" w:space="0" w:color="auto"/>
        <w:left w:val="none" w:sz="0" w:space="0" w:color="auto"/>
        <w:bottom w:val="none" w:sz="0" w:space="0" w:color="auto"/>
        <w:right w:val="none" w:sz="0" w:space="0" w:color="auto"/>
      </w:divBdr>
    </w:div>
    <w:div w:id="474956021">
      <w:bodyDiv w:val="1"/>
      <w:marLeft w:val="0"/>
      <w:marRight w:val="0"/>
      <w:marTop w:val="0"/>
      <w:marBottom w:val="0"/>
      <w:divBdr>
        <w:top w:val="none" w:sz="0" w:space="0" w:color="auto"/>
        <w:left w:val="none" w:sz="0" w:space="0" w:color="auto"/>
        <w:bottom w:val="none" w:sz="0" w:space="0" w:color="auto"/>
        <w:right w:val="none" w:sz="0" w:space="0" w:color="auto"/>
      </w:divBdr>
      <w:divsChild>
        <w:div w:id="1190026731">
          <w:marLeft w:val="0"/>
          <w:marRight w:val="0"/>
          <w:marTop w:val="0"/>
          <w:marBottom w:val="0"/>
          <w:divBdr>
            <w:top w:val="none" w:sz="0" w:space="0" w:color="auto"/>
            <w:left w:val="none" w:sz="0" w:space="0" w:color="auto"/>
            <w:bottom w:val="none" w:sz="0" w:space="0" w:color="auto"/>
            <w:right w:val="none" w:sz="0" w:space="0" w:color="auto"/>
          </w:divBdr>
          <w:divsChild>
            <w:div w:id="1722629249">
              <w:marLeft w:val="0"/>
              <w:marRight w:val="0"/>
              <w:marTop w:val="0"/>
              <w:marBottom w:val="0"/>
              <w:divBdr>
                <w:top w:val="none" w:sz="0" w:space="0" w:color="auto"/>
                <w:left w:val="none" w:sz="0" w:space="0" w:color="auto"/>
                <w:bottom w:val="none" w:sz="0" w:space="0" w:color="auto"/>
                <w:right w:val="none" w:sz="0" w:space="0" w:color="auto"/>
              </w:divBdr>
              <w:divsChild>
                <w:div w:id="230435285">
                  <w:marLeft w:val="0"/>
                  <w:marRight w:val="0"/>
                  <w:marTop w:val="0"/>
                  <w:marBottom w:val="0"/>
                  <w:divBdr>
                    <w:top w:val="none" w:sz="0" w:space="0" w:color="auto"/>
                    <w:left w:val="none" w:sz="0" w:space="0" w:color="auto"/>
                    <w:bottom w:val="none" w:sz="0" w:space="0" w:color="auto"/>
                    <w:right w:val="none" w:sz="0" w:space="0" w:color="auto"/>
                  </w:divBdr>
                  <w:divsChild>
                    <w:div w:id="867135249">
                      <w:marLeft w:val="0"/>
                      <w:marRight w:val="0"/>
                      <w:marTop w:val="0"/>
                      <w:marBottom w:val="0"/>
                      <w:divBdr>
                        <w:top w:val="none" w:sz="0" w:space="0" w:color="auto"/>
                        <w:left w:val="none" w:sz="0" w:space="0" w:color="auto"/>
                        <w:bottom w:val="none" w:sz="0" w:space="0" w:color="auto"/>
                        <w:right w:val="none" w:sz="0" w:space="0" w:color="auto"/>
                      </w:divBdr>
                      <w:divsChild>
                        <w:div w:id="2067948429">
                          <w:marLeft w:val="0"/>
                          <w:marRight w:val="0"/>
                          <w:marTop w:val="0"/>
                          <w:marBottom w:val="0"/>
                          <w:divBdr>
                            <w:top w:val="none" w:sz="0" w:space="0" w:color="auto"/>
                            <w:left w:val="none" w:sz="0" w:space="0" w:color="auto"/>
                            <w:bottom w:val="none" w:sz="0" w:space="0" w:color="auto"/>
                            <w:right w:val="none" w:sz="0" w:space="0" w:color="auto"/>
                          </w:divBdr>
                          <w:divsChild>
                            <w:div w:id="178411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5027058">
      <w:bodyDiv w:val="1"/>
      <w:marLeft w:val="0"/>
      <w:marRight w:val="0"/>
      <w:marTop w:val="0"/>
      <w:marBottom w:val="0"/>
      <w:divBdr>
        <w:top w:val="none" w:sz="0" w:space="0" w:color="auto"/>
        <w:left w:val="none" w:sz="0" w:space="0" w:color="auto"/>
        <w:bottom w:val="none" w:sz="0" w:space="0" w:color="auto"/>
        <w:right w:val="none" w:sz="0" w:space="0" w:color="auto"/>
      </w:divBdr>
    </w:div>
    <w:div w:id="540673648">
      <w:bodyDiv w:val="1"/>
      <w:marLeft w:val="0"/>
      <w:marRight w:val="0"/>
      <w:marTop w:val="0"/>
      <w:marBottom w:val="0"/>
      <w:divBdr>
        <w:top w:val="none" w:sz="0" w:space="0" w:color="auto"/>
        <w:left w:val="none" w:sz="0" w:space="0" w:color="auto"/>
        <w:bottom w:val="none" w:sz="0" w:space="0" w:color="auto"/>
        <w:right w:val="none" w:sz="0" w:space="0" w:color="auto"/>
      </w:divBdr>
    </w:div>
    <w:div w:id="673653791">
      <w:bodyDiv w:val="1"/>
      <w:marLeft w:val="0"/>
      <w:marRight w:val="0"/>
      <w:marTop w:val="0"/>
      <w:marBottom w:val="0"/>
      <w:divBdr>
        <w:top w:val="none" w:sz="0" w:space="0" w:color="auto"/>
        <w:left w:val="none" w:sz="0" w:space="0" w:color="auto"/>
        <w:bottom w:val="none" w:sz="0" w:space="0" w:color="auto"/>
        <w:right w:val="none" w:sz="0" w:space="0" w:color="auto"/>
      </w:divBdr>
    </w:div>
    <w:div w:id="760951193">
      <w:bodyDiv w:val="1"/>
      <w:marLeft w:val="0"/>
      <w:marRight w:val="0"/>
      <w:marTop w:val="0"/>
      <w:marBottom w:val="0"/>
      <w:divBdr>
        <w:top w:val="none" w:sz="0" w:space="0" w:color="auto"/>
        <w:left w:val="none" w:sz="0" w:space="0" w:color="auto"/>
        <w:bottom w:val="none" w:sz="0" w:space="0" w:color="auto"/>
        <w:right w:val="none" w:sz="0" w:space="0" w:color="auto"/>
      </w:divBdr>
    </w:div>
    <w:div w:id="762992698">
      <w:bodyDiv w:val="1"/>
      <w:marLeft w:val="0"/>
      <w:marRight w:val="0"/>
      <w:marTop w:val="0"/>
      <w:marBottom w:val="0"/>
      <w:divBdr>
        <w:top w:val="none" w:sz="0" w:space="0" w:color="auto"/>
        <w:left w:val="none" w:sz="0" w:space="0" w:color="auto"/>
        <w:bottom w:val="none" w:sz="0" w:space="0" w:color="auto"/>
        <w:right w:val="none" w:sz="0" w:space="0" w:color="auto"/>
      </w:divBdr>
    </w:div>
    <w:div w:id="817722365">
      <w:bodyDiv w:val="1"/>
      <w:marLeft w:val="0"/>
      <w:marRight w:val="0"/>
      <w:marTop w:val="0"/>
      <w:marBottom w:val="0"/>
      <w:divBdr>
        <w:top w:val="none" w:sz="0" w:space="0" w:color="auto"/>
        <w:left w:val="none" w:sz="0" w:space="0" w:color="auto"/>
        <w:bottom w:val="none" w:sz="0" w:space="0" w:color="auto"/>
        <w:right w:val="none" w:sz="0" w:space="0" w:color="auto"/>
      </w:divBdr>
    </w:div>
    <w:div w:id="832380181">
      <w:bodyDiv w:val="1"/>
      <w:marLeft w:val="0"/>
      <w:marRight w:val="0"/>
      <w:marTop w:val="0"/>
      <w:marBottom w:val="0"/>
      <w:divBdr>
        <w:top w:val="none" w:sz="0" w:space="0" w:color="auto"/>
        <w:left w:val="none" w:sz="0" w:space="0" w:color="auto"/>
        <w:bottom w:val="none" w:sz="0" w:space="0" w:color="auto"/>
        <w:right w:val="none" w:sz="0" w:space="0" w:color="auto"/>
      </w:divBdr>
    </w:div>
    <w:div w:id="867373394">
      <w:bodyDiv w:val="1"/>
      <w:marLeft w:val="0"/>
      <w:marRight w:val="0"/>
      <w:marTop w:val="0"/>
      <w:marBottom w:val="0"/>
      <w:divBdr>
        <w:top w:val="none" w:sz="0" w:space="0" w:color="auto"/>
        <w:left w:val="none" w:sz="0" w:space="0" w:color="auto"/>
        <w:bottom w:val="none" w:sz="0" w:space="0" w:color="auto"/>
        <w:right w:val="none" w:sz="0" w:space="0" w:color="auto"/>
      </w:divBdr>
    </w:div>
    <w:div w:id="882718294">
      <w:bodyDiv w:val="1"/>
      <w:marLeft w:val="0"/>
      <w:marRight w:val="0"/>
      <w:marTop w:val="0"/>
      <w:marBottom w:val="0"/>
      <w:divBdr>
        <w:top w:val="none" w:sz="0" w:space="0" w:color="auto"/>
        <w:left w:val="none" w:sz="0" w:space="0" w:color="auto"/>
        <w:bottom w:val="none" w:sz="0" w:space="0" w:color="auto"/>
        <w:right w:val="none" w:sz="0" w:space="0" w:color="auto"/>
      </w:divBdr>
    </w:div>
    <w:div w:id="887184029">
      <w:bodyDiv w:val="1"/>
      <w:marLeft w:val="0"/>
      <w:marRight w:val="0"/>
      <w:marTop w:val="0"/>
      <w:marBottom w:val="0"/>
      <w:divBdr>
        <w:top w:val="none" w:sz="0" w:space="0" w:color="auto"/>
        <w:left w:val="none" w:sz="0" w:space="0" w:color="auto"/>
        <w:bottom w:val="none" w:sz="0" w:space="0" w:color="auto"/>
        <w:right w:val="none" w:sz="0" w:space="0" w:color="auto"/>
      </w:divBdr>
    </w:div>
    <w:div w:id="973753647">
      <w:bodyDiv w:val="1"/>
      <w:marLeft w:val="0"/>
      <w:marRight w:val="0"/>
      <w:marTop w:val="0"/>
      <w:marBottom w:val="0"/>
      <w:divBdr>
        <w:top w:val="none" w:sz="0" w:space="0" w:color="auto"/>
        <w:left w:val="none" w:sz="0" w:space="0" w:color="auto"/>
        <w:bottom w:val="none" w:sz="0" w:space="0" w:color="auto"/>
        <w:right w:val="none" w:sz="0" w:space="0" w:color="auto"/>
      </w:divBdr>
    </w:div>
    <w:div w:id="992027134">
      <w:bodyDiv w:val="1"/>
      <w:marLeft w:val="0"/>
      <w:marRight w:val="0"/>
      <w:marTop w:val="0"/>
      <w:marBottom w:val="0"/>
      <w:divBdr>
        <w:top w:val="none" w:sz="0" w:space="0" w:color="auto"/>
        <w:left w:val="none" w:sz="0" w:space="0" w:color="auto"/>
        <w:bottom w:val="none" w:sz="0" w:space="0" w:color="auto"/>
        <w:right w:val="none" w:sz="0" w:space="0" w:color="auto"/>
      </w:divBdr>
      <w:divsChild>
        <w:div w:id="248782635">
          <w:marLeft w:val="0"/>
          <w:marRight w:val="0"/>
          <w:marTop w:val="0"/>
          <w:marBottom w:val="0"/>
          <w:divBdr>
            <w:top w:val="none" w:sz="0" w:space="0" w:color="auto"/>
            <w:left w:val="none" w:sz="0" w:space="0" w:color="auto"/>
            <w:bottom w:val="none" w:sz="0" w:space="0" w:color="auto"/>
            <w:right w:val="none" w:sz="0" w:space="0" w:color="auto"/>
          </w:divBdr>
          <w:divsChild>
            <w:div w:id="1460227398">
              <w:marLeft w:val="0"/>
              <w:marRight w:val="0"/>
              <w:marTop w:val="0"/>
              <w:marBottom w:val="0"/>
              <w:divBdr>
                <w:top w:val="none" w:sz="0" w:space="0" w:color="auto"/>
                <w:left w:val="none" w:sz="0" w:space="0" w:color="auto"/>
                <w:bottom w:val="none" w:sz="0" w:space="0" w:color="auto"/>
                <w:right w:val="none" w:sz="0" w:space="0" w:color="auto"/>
              </w:divBdr>
              <w:divsChild>
                <w:div w:id="1053697119">
                  <w:marLeft w:val="0"/>
                  <w:marRight w:val="0"/>
                  <w:marTop w:val="0"/>
                  <w:marBottom w:val="0"/>
                  <w:divBdr>
                    <w:top w:val="none" w:sz="0" w:space="0" w:color="auto"/>
                    <w:left w:val="none" w:sz="0" w:space="0" w:color="auto"/>
                    <w:bottom w:val="none" w:sz="0" w:space="0" w:color="auto"/>
                    <w:right w:val="none" w:sz="0" w:space="0" w:color="auto"/>
                  </w:divBdr>
                  <w:divsChild>
                    <w:div w:id="174347435">
                      <w:marLeft w:val="0"/>
                      <w:marRight w:val="0"/>
                      <w:marTop w:val="0"/>
                      <w:marBottom w:val="0"/>
                      <w:divBdr>
                        <w:top w:val="none" w:sz="0" w:space="0" w:color="auto"/>
                        <w:left w:val="none" w:sz="0" w:space="0" w:color="auto"/>
                        <w:bottom w:val="none" w:sz="0" w:space="0" w:color="auto"/>
                        <w:right w:val="none" w:sz="0" w:space="0" w:color="auto"/>
                      </w:divBdr>
                      <w:divsChild>
                        <w:div w:id="1474978967">
                          <w:marLeft w:val="0"/>
                          <w:marRight w:val="0"/>
                          <w:marTop w:val="0"/>
                          <w:marBottom w:val="0"/>
                          <w:divBdr>
                            <w:top w:val="none" w:sz="0" w:space="0" w:color="auto"/>
                            <w:left w:val="none" w:sz="0" w:space="0" w:color="auto"/>
                            <w:bottom w:val="none" w:sz="0" w:space="0" w:color="auto"/>
                            <w:right w:val="none" w:sz="0" w:space="0" w:color="auto"/>
                          </w:divBdr>
                          <w:divsChild>
                            <w:div w:id="809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052541">
      <w:bodyDiv w:val="1"/>
      <w:marLeft w:val="0"/>
      <w:marRight w:val="0"/>
      <w:marTop w:val="0"/>
      <w:marBottom w:val="0"/>
      <w:divBdr>
        <w:top w:val="none" w:sz="0" w:space="0" w:color="auto"/>
        <w:left w:val="none" w:sz="0" w:space="0" w:color="auto"/>
        <w:bottom w:val="none" w:sz="0" w:space="0" w:color="auto"/>
        <w:right w:val="none" w:sz="0" w:space="0" w:color="auto"/>
      </w:divBdr>
    </w:div>
    <w:div w:id="1076127196">
      <w:bodyDiv w:val="1"/>
      <w:marLeft w:val="0"/>
      <w:marRight w:val="0"/>
      <w:marTop w:val="0"/>
      <w:marBottom w:val="0"/>
      <w:divBdr>
        <w:top w:val="none" w:sz="0" w:space="0" w:color="auto"/>
        <w:left w:val="none" w:sz="0" w:space="0" w:color="auto"/>
        <w:bottom w:val="none" w:sz="0" w:space="0" w:color="auto"/>
        <w:right w:val="none" w:sz="0" w:space="0" w:color="auto"/>
      </w:divBdr>
    </w:div>
    <w:div w:id="1088035509">
      <w:bodyDiv w:val="1"/>
      <w:marLeft w:val="0"/>
      <w:marRight w:val="0"/>
      <w:marTop w:val="0"/>
      <w:marBottom w:val="0"/>
      <w:divBdr>
        <w:top w:val="none" w:sz="0" w:space="0" w:color="auto"/>
        <w:left w:val="none" w:sz="0" w:space="0" w:color="auto"/>
        <w:bottom w:val="none" w:sz="0" w:space="0" w:color="auto"/>
        <w:right w:val="none" w:sz="0" w:space="0" w:color="auto"/>
      </w:divBdr>
    </w:div>
    <w:div w:id="1116407095">
      <w:bodyDiv w:val="1"/>
      <w:marLeft w:val="0"/>
      <w:marRight w:val="0"/>
      <w:marTop w:val="0"/>
      <w:marBottom w:val="0"/>
      <w:divBdr>
        <w:top w:val="none" w:sz="0" w:space="0" w:color="auto"/>
        <w:left w:val="none" w:sz="0" w:space="0" w:color="auto"/>
        <w:bottom w:val="none" w:sz="0" w:space="0" w:color="auto"/>
        <w:right w:val="none" w:sz="0" w:space="0" w:color="auto"/>
      </w:divBdr>
    </w:div>
    <w:div w:id="1125192483">
      <w:bodyDiv w:val="1"/>
      <w:marLeft w:val="0"/>
      <w:marRight w:val="0"/>
      <w:marTop w:val="0"/>
      <w:marBottom w:val="0"/>
      <w:divBdr>
        <w:top w:val="none" w:sz="0" w:space="0" w:color="auto"/>
        <w:left w:val="none" w:sz="0" w:space="0" w:color="auto"/>
        <w:bottom w:val="none" w:sz="0" w:space="0" w:color="auto"/>
        <w:right w:val="none" w:sz="0" w:space="0" w:color="auto"/>
      </w:divBdr>
    </w:div>
    <w:div w:id="1134711773">
      <w:bodyDiv w:val="1"/>
      <w:marLeft w:val="0"/>
      <w:marRight w:val="0"/>
      <w:marTop w:val="0"/>
      <w:marBottom w:val="0"/>
      <w:divBdr>
        <w:top w:val="none" w:sz="0" w:space="0" w:color="auto"/>
        <w:left w:val="none" w:sz="0" w:space="0" w:color="auto"/>
        <w:bottom w:val="none" w:sz="0" w:space="0" w:color="auto"/>
        <w:right w:val="none" w:sz="0" w:space="0" w:color="auto"/>
      </w:divBdr>
      <w:divsChild>
        <w:div w:id="480004353">
          <w:marLeft w:val="0"/>
          <w:marRight w:val="0"/>
          <w:marTop w:val="0"/>
          <w:marBottom w:val="0"/>
          <w:divBdr>
            <w:top w:val="none" w:sz="0" w:space="0" w:color="auto"/>
            <w:left w:val="none" w:sz="0" w:space="0" w:color="auto"/>
            <w:bottom w:val="none" w:sz="0" w:space="0" w:color="auto"/>
            <w:right w:val="none" w:sz="0" w:space="0" w:color="auto"/>
          </w:divBdr>
          <w:divsChild>
            <w:div w:id="1556158296">
              <w:marLeft w:val="0"/>
              <w:marRight w:val="0"/>
              <w:marTop w:val="0"/>
              <w:marBottom w:val="0"/>
              <w:divBdr>
                <w:top w:val="none" w:sz="0" w:space="0" w:color="auto"/>
                <w:left w:val="none" w:sz="0" w:space="0" w:color="auto"/>
                <w:bottom w:val="none" w:sz="0" w:space="0" w:color="auto"/>
                <w:right w:val="none" w:sz="0" w:space="0" w:color="auto"/>
              </w:divBdr>
              <w:divsChild>
                <w:div w:id="1298225114">
                  <w:marLeft w:val="0"/>
                  <w:marRight w:val="0"/>
                  <w:marTop w:val="0"/>
                  <w:marBottom w:val="0"/>
                  <w:divBdr>
                    <w:top w:val="none" w:sz="0" w:space="0" w:color="auto"/>
                    <w:left w:val="none" w:sz="0" w:space="0" w:color="auto"/>
                    <w:bottom w:val="none" w:sz="0" w:space="0" w:color="auto"/>
                    <w:right w:val="none" w:sz="0" w:space="0" w:color="auto"/>
                  </w:divBdr>
                  <w:divsChild>
                    <w:div w:id="141350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63860">
          <w:marLeft w:val="0"/>
          <w:marRight w:val="0"/>
          <w:marTop w:val="0"/>
          <w:marBottom w:val="0"/>
          <w:divBdr>
            <w:top w:val="none" w:sz="0" w:space="0" w:color="auto"/>
            <w:left w:val="none" w:sz="0" w:space="0" w:color="auto"/>
            <w:bottom w:val="none" w:sz="0" w:space="0" w:color="auto"/>
            <w:right w:val="none" w:sz="0" w:space="0" w:color="auto"/>
          </w:divBdr>
          <w:divsChild>
            <w:div w:id="1127435616">
              <w:marLeft w:val="0"/>
              <w:marRight w:val="0"/>
              <w:marTop w:val="0"/>
              <w:marBottom w:val="0"/>
              <w:divBdr>
                <w:top w:val="none" w:sz="0" w:space="0" w:color="auto"/>
                <w:left w:val="none" w:sz="0" w:space="0" w:color="auto"/>
                <w:bottom w:val="none" w:sz="0" w:space="0" w:color="auto"/>
                <w:right w:val="none" w:sz="0" w:space="0" w:color="auto"/>
              </w:divBdr>
              <w:divsChild>
                <w:div w:id="94906336">
                  <w:marLeft w:val="0"/>
                  <w:marRight w:val="0"/>
                  <w:marTop w:val="0"/>
                  <w:marBottom w:val="0"/>
                  <w:divBdr>
                    <w:top w:val="none" w:sz="0" w:space="0" w:color="auto"/>
                    <w:left w:val="none" w:sz="0" w:space="0" w:color="auto"/>
                    <w:bottom w:val="none" w:sz="0" w:space="0" w:color="auto"/>
                    <w:right w:val="none" w:sz="0" w:space="0" w:color="auto"/>
                  </w:divBdr>
                  <w:divsChild>
                    <w:div w:id="9646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680867">
      <w:bodyDiv w:val="1"/>
      <w:marLeft w:val="0"/>
      <w:marRight w:val="0"/>
      <w:marTop w:val="0"/>
      <w:marBottom w:val="0"/>
      <w:divBdr>
        <w:top w:val="none" w:sz="0" w:space="0" w:color="auto"/>
        <w:left w:val="none" w:sz="0" w:space="0" w:color="auto"/>
        <w:bottom w:val="none" w:sz="0" w:space="0" w:color="auto"/>
        <w:right w:val="none" w:sz="0" w:space="0" w:color="auto"/>
      </w:divBdr>
    </w:div>
    <w:div w:id="1225065415">
      <w:bodyDiv w:val="1"/>
      <w:marLeft w:val="0"/>
      <w:marRight w:val="0"/>
      <w:marTop w:val="0"/>
      <w:marBottom w:val="0"/>
      <w:divBdr>
        <w:top w:val="none" w:sz="0" w:space="0" w:color="auto"/>
        <w:left w:val="none" w:sz="0" w:space="0" w:color="auto"/>
        <w:bottom w:val="none" w:sz="0" w:space="0" w:color="auto"/>
        <w:right w:val="none" w:sz="0" w:space="0" w:color="auto"/>
      </w:divBdr>
    </w:div>
    <w:div w:id="1284994780">
      <w:bodyDiv w:val="1"/>
      <w:marLeft w:val="0"/>
      <w:marRight w:val="0"/>
      <w:marTop w:val="0"/>
      <w:marBottom w:val="0"/>
      <w:divBdr>
        <w:top w:val="none" w:sz="0" w:space="0" w:color="auto"/>
        <w:left w:val="none" w:sz="0" w:space="0" w:color="auto"/>
        <w:bottom w:val="none" w:sz="0" w:space="0" w:color="auto"/>
        <w:right w:val="none" w:sz="0" w:space="0" w:color="auto"/>
      </w:divBdr>
    </w:div>
    <w:div w:id="1401176100">
      <w:bodyDiv w:val="1"/>
      <w:marLeft w:val="0"/>
      <w:marRight w:val="0"/>
      <w:marTop w:val="0"/>
      <w:marBottom w:val="0"/>
      <w:divBdr>
        <w:top w:val="none" w:sz="0" w:space="0" w:color="auto"/>
        <w:left w:val="none" w:sz="0" w:space="0" w:color="auto"/>
        <w:bottom w:val="none" w:sz="0" w:space="0" w:color="auto"/>
        <w:right w:val="none" w:sz="0" w:space="0" w:color="auto"/>
      </w:divBdr>
      <w:divsChild>
        <w:div w:id="560992208">
          <w:marLeft w:val="0"/>
          <w:marRight w:val="0"/>
          <w:marTop w:val="0"/>
          <w:marBottom w:val="0"/>
          <w:divBdr>
            <w:top w:val="none" w:sz="0" w:space="0" w:color="auto"/>
            <w:left w:val="none" w:sz="0" w:space="0" w:color="auto"/>
            <w:bottom w:val="none" w:sz="0" w:space="0" w:color="auto"/>
            <w:right w:val="none" w:sz="0" w:space="0" w:color="auto"/>
          </w:divBdr>
          <w:divsChild>
            <w:div w:id="2029210166">
              <w:marLeft w:val="0"/>
              <w:marRight w:val="0"/>
              <w:marTop w:val="0"/>
              <w:marBottom w:val="0"/>
              <w:divBdr>
                <w:top w:val="none" w:sz="0" w:space="0" w:color="auto"/>
                <w:left w:val="none" w:sz="0" w:space="0" w:color="auto"/>
                <w:bottom w:val="none" w:sz="0" w:space="0" w:color="auto"/>
                <w:right w:val="none" w:sz="0" w:space="0" w:color="auto"/>
              </w:divBdr>
              <w:divsChild>
                <w:div w:id="2082367622">
                  <w:marLeft w:val="0"/>
                  <w:marRight w:val="0"/>
                  <w:marTop w:val="0"/>
                  <w:marBottom w:val="0"/>
                  <w:divBdr>
                    <w:top w:val="none" w:sz="0" w:space="0" w:color="auto"/>
                    <w:left w:val="none" w:sz="0" w:space="0" w:color="auto"/>
                    <w:bottom w:val="none" w:sz="0" w:space="0" w:color="auto"/>
                    <w:right w:val="none" w:sz="0" w:space="0" w:color="auto"/>
                  </w:divBdr>
                  <w:divsChild>
                    <w:div w:id="3169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20399">
          <w:marLeft w:val="0"/>
          <w:marRight w:val="0"/>
          <w:marTop w:val="0"/>
          <w:marBottom w:val="0"/>
          <w:divBdr>
            <w:top w:val="none" w:sz="0" w:space="0" w:color="auto"/>
            <w:left w:val="none" w:sz="0" w:space="0" w:color="auto"/>
            <w:bottom w:val="none" w:sz="0" w:space="0" w:color="auto"/>
            <w:right w:val="none" w:sz="0" w:space="0" w:color="auto"/>
          </w:divBdr>
          <w:divsChild>
            <w:div w:id="580482936">
              <w:marLeft w:val="0"/>
              <w:marRight w:val="0"/>
              <w:marTop w:val="0"/>
              <w:marBottom w:val="0"/>
              <w:divBdr>
                <w:top w:val="none" w:sz="0" w:space="0" w:color="auto"/>
                <w:left w:val="none" w:sz="0" w:space="0" w:color="auto"/>
                <w:bottom w:val="none" w:sz="0" w:space="0" w:color="auto"/>
                <w:right w:val="none" w:sz="0" w:space="0" w:color="auto"/>
              </w:divBdr>
              <w:divsChild>
                <w:div w:id="858861148">
                  <w:marLeft w:val="0"/>
                  <w:marRight w:val="0"/>
                  <w:marTop w:val="0"/>
                  <w:marBottom w:val="0"/>
                  <w:divBdr>
                    <w:top w:val="none" w:sz="0" w:space="0" w:color="auto"/>
                    <w:left w:val="none" w:sz="0" w:space="0" w:color="auto"/>
                    <w:bottom w:val="none" w:sz="0" w:space="0" w:color="auto"/>
                    <w:right w:val="none" w:sz="0" w:space="0" w:color="auto"/>
                  </w:divBdr>
                  <w:divsChild>
                    <w:div w:id="46223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96626">
      <w:bodyDiv w:val="1"/>
      <w:marLeft w:val="0"/>
      <w:marRight w:val="0"/>
      <w:marTop w:val="0"/>
      <w:marBottom w:val="0"/>
      <w:divBdr>
        <w:top w:val="none" w:sz="0" w:space="0" w:color="auto"/>
        <w:left w:val="none" w:sz="0" w:space="0" w:color="auto"/>
        <w:bottom w:val="none" w:sz="0" w:space="0" w:color="auto"/>
        <w:right w:val="none" w:sz="0" w:space="0" w:color="auto"/>
      </w:divBdr>
    </w:div>
    <w:div w:id="1469008047">
      <w:bodyDiv w:val="1"/>
      <w:marLeft w:val="0"/>
      <w:marRight w:val="0"/>
      <w:marTop w:val="0"/>
      <w:marBottom w:val="0"/>
      <w:divBdr>
        <w:top w:val="none" w:sz="0" w:space="0" w:color="auto"/>
        <w:left w:val="none" w:sz="0" w:space="0" w:color="auto"/>
        <w:bottom w:val="none" w:sz="0" w:space="0" w:color="auto"/>
        <w:right w:val="none" w:sz="0" w:space="0" w:color="auto"/>
      </w:divBdr>
      <w:divsChild>
        <w:div w:id="2076587514">
          <w:marLeft w:val="0"/>
          <w:marRight w:val="0"/>
          <w:marTop w:val="0"/>
          <w:marBottom w:val="0"/>
          <w:divBdr>
            <w:top w:val="none" w:sz="0" w:space="0" w:color="auto"/>
            <w:left w:val="none" w:sz="0" w:space="0" w:color="auto"/>
            <w:bottom w:val="none" w:sz="0" w:space="0" w:color="auto"/>
            <w:right w:val="none" w:sz="0" w:space="0" w:color="auto"/>
          </w:divBdr>
          <w:divsChild>
            <w:div w:id="919102344">
              <w:marLeft w:val="0"/>
              <w:marRight w:val="0"/>
              <w:marTop w:val="0"/>
              <w:marBottom w:val="0"/>
              <w:divBdr>
                <w:top w:val="none" w:sz="0" w:space="0" w:color="auto"/>
                <w:left w:val="none" w:sz="0" w:space="0" w:color="auto"/>
                <w:bottom w:val="none" w:sz="0" w:space="0" w:color="auto"/>
                <w:right w:val="none" w:sz="0" w:space="0" w:color="auto"/>
              </w:divBdr>
              <w:divsChild>
                <w:div w:id="976573144">
                  <w:marLeft w:val="0"/>
                  <w:marRight w:val="0"/>
                  <w:marTop w:val="0"/>
                  <w:marBottom w:val="0"/>
                  <w:divBdr>
                    <w:top w:val="none" w:sz="0" w:space="0" w:color="auto"/>
                    <w:left w:val="none" w:sz="0" w:space="0" w:color="auto"/>
                    <w:bottom w:val="none" w:sz="0" w:space="0" w:color="auto"/>
                    <w:right w:val="none" w:sz="0" w:space="0" w:color="auto"/>
                  </w:divBdr>
                  <w:divsChild>
                    <w:div w:id="38738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919233">
          <w:marLeft w:val="0"/>
          <w:marRight w:val="0"/>
          <w:marTop w:val="0"/>
          <w:marBottom w:val="0"/>
          <w:divBdr>
            <w:top w:val="none" w:sz="0" w:space="0" w:color="auto"/>
            <w:left w:val="none" w:sz="0" w:space="0" w:color="auto"/>
            <w:bottom w:val="none" w:sz="0" w:space="0" w:color="auto"/>
            <w:right w:val="none" w:sz="0" w:space="0" w:color="auto"/>
          </w:divBdr>
          <w:divsChild>
            <w:div w:id="320083559">
              <w:marLeft w:val="0"/>
              <w:marRight w:val="0"/>
              <w:marTop w:val="0"/>
              <w:marBottom w:val="0"/>
              <w:divBdr>
                <w:top w:val="none" w:sz="0" w:space="0" w:color="auto"/>
                <w:left w:val="none" w:sz="0" w:space="0" w:color="auto"/>
                <w:bottom w:val="none" w:sz="0" w:space="0" w:color="auto"/>
                <w:right w:val="none" w:sz="0" w:space="0" w:color="auto"/>
              </w:divBdr>
              <w:divsChild>
                <w:div w:id="1878001792">
                  <w:marLeft w:val="0"/>
                  <w:marRight w:val="0"/>
                  <w:marTop w:val="0"/>
                  <w:marBottom w:val="0"/>
                  <w:divBdr>
                    <w:top w:val="none" w:sz="0" w:space="0" w:color="auto"/>
                    <w:left w:val="none" w:sz="0" w:space="0" w:color="auto"/>
                    <w:bottom w:val="none" w:sz="0" w:space="0" w:color="auto"/>
                    <w:right w:val="none" w:sz="0" w:space="0" w:color="auto"/>
                  </w:divBdr>
                  <w:divsChild>
                    <w:div w:id="152837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356805">
      <w:bodyDiv w:val="1"/>
      <w:marLeft w:val="0"/>
      <w:marRight w:val="0"/>
      <w:marTop w:val="0"/>
      <w:marBottom w:val="0"/>
      <w:divBdr>
        <w:top w:val="none" w:sz="0" w:space="0" w:color="auto"/>
        <w:left w:val="none" w:sz="0" w:space="0" w:color="auto"/>
        <w:bottom w:val="none" w:sz="0" w:space="0" w:color="auto"/>
        <w:right w:val="none" w:sz="0" w:space="0" w:color="auto"/>
      </w:divBdr>
    </w:div>
    <w:div w:id="1598636662">
      <w:bodyDiv w:val="1"/>
      <w:marLeft w:val="0"/>
      <w:marRight w:val="0"/>
      <w:marTop w:val="0"/>
      <w:marBottom w:val="0"/>
      <w:divBdr>
        <w:top w:val="none" w:sz="0" w:space="0" w:color="auto"/>
        <w:left w:val="none" w:sz="0" w:space="0" w:color="auto"/>
        <w:bottom w:val="none" w:sz="0" w:space="0" w:color="auto"/>
        <w:right w:val="none" w:sz="0" w:space="0" w:color="auto"/>
      </w:divBdr>
    </w:div>
    <w:div w:id="1748573696">
      <w:bodyDiv w:val="1"/>
      <w:marLeft w:val="0"/>
      <w:marRight w:val="0"/>
      <w:marTop w:val="0"/>
      <w:marBottom w:val="0"/>
      <w:divBdr>
        <w:top w:val="none" w:sz="0" w:space="0" w:color="auto"/>
        <w:left w:val="none" w:sz="0" w:space="0" w:color="auto"/>
        <w:bottom w:val="none" w:sz="0" w:space="0" w:color="auto"/>
        <w:right w:val="none" w:sz="0" w:space="0" w:color="auto"/>
      </w:divBdr>
    </w:div>
    <w:div w:id="1815832802">
      <w:bodyDiv w:val="1"/>
      <w:marLeft w:val="0"/>
      <w:marRight w:val="0"/>
      <w:marTop w:val="0"/>
      <w:marBottom w:val="0"/>
      <w:divBdr>
        <w:top w:val="none" w:sz="0" w:space="0" w:color="auto"/>
        <w:left w:val="none" w:sz="0" w:space="0" w:color="auto"/>
        <w:bottom w:val="none" w:sz="0" w:space="0" w:color="auto"/>
        <w:right w:val="none" w:sz="0" w:space="0" w:color="auto"/>
      </w:divBdr>
    </w:div>
    <w:div w:id="1977101415">
      <w:bodyDiv w:val="1"/>
      <w:marLeft w:val="0"/>
      <w:marRight w:val="0"/>
      <w:marTop w:val="0"/>
      <w:marBottom w:val="0"/>
      <w:divBdr>
        <w:top w:val="none" w:sz="0" w:space="0" w:color="auto"/>
        <w:left w:val="none" w:sz="0" w:space="0" w:color="auto"/>
        <w:bottom w:val="none" w:sz="0" w:space="0" w:color="auto"/>
        <w:right w:val="none" w:sz="0" w:space="0" w:color="auto"/>
      </w:divBdr>
    </w:div>
    <w:div w:id="2035110399">
      <w:bodyDiv w:val="1"/>
      <w:marLeft w:val="0"/>
      <w:marRight w:val="0"/>
      <w:marTop w:val="0"/>
      <w:marBottom w:val="0"/>
      <w:divBdr>
        <w:top w:val="none" w:sz="0" w:space="0" w:color="auto"/>
        <w:left w:val="none" w:sz="0" w:space="0" w:color="auto"/>
        <w:bottom w:val="none" w:sz="0" w:space="0" w:color="auto"/>
        <w:right w:val="none" w:sz="0" w:space="0" w:color="auto"/>
      </w:divBdr>
      <w:divsChild>
        <w:div w:id="1251158905">
          <w:marLeft w:val="0"/>
          <w:marRight w:val="0"/>
          <w:marTop w:val="0"/>
          <w:marBottom w:val="0"/>
          <w:divBdr>
            <w:top w:val="none" w:sz="0" w:space="0" w:color="auto"/>
            <w:left w:val="none" w:sz="0" w:space="0" w:color="auto"/>
            <w:bottom w:val="none" w:sz="0" w:space="0" w:color="auto"/>
            <w:right w:val="none" w:sz="0" w:space="0" w:color="auto"/>
          </w:divBdr>
          <w:divsChild>
            <w:div w:id="72746026">
              <w:marLeft w:val="0"/>
              <w:marRight w:val="0"/>
              <w:marTop w:val="0"/>
              <w:marBottom w:val="0"/>
              <w:divBdr>
                <w:top w:val="none" w:sz="0" w:space="0" w:color="auto"/>
                <w:left w:val="none" w:sz="0" w:space="0" w:color="auto"/>
                <w:bottom w:val="none" w:sz="0" w:space="0" w:color="auto"/>
                <w:right w:val="none" w:sz="0" w:space="0" w:color="auto"/>
              </w:divBdr>
              <w:divsChild>
                <w:div w:id="741872755">
                  <w:marLeft w:val="0"/>
                  <w:marRight w:val="0"/>
                  <w:marTop w:val="0"/>
                  <w:marBottom w:val="0"/>
                  <w:divBdr>
                    <w:top w:val="none" w:sz="0" w:space="0" w:color="auto"/>
                    <w:left w:val="none" w:sz="0" w:space="0" w:color="auto"/>
                    <w:bottom w:val="none" w:sz="0" w:space="0" w:color="auto"/>
                    <w:right w:val="none" w:sz="0" w:space="0" w:color="auto"/>
                  </w:divBdr>
                  <w:divsChild>
                    <w:div w:id="6996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343584">
          <w:marLeft w:val="0"/>
          <w:marRight w:val="0"/>
          <w:marTop w:val="0"/>
          <w:marBottom w:val="0"/>
          <w:divBdr>
            <w:top w:val="none" w:sz="0" w:space="0" w:color="auto"/>
            <w:left w:val="none" w:sz="0" w:space="0" w:color="auto"/>
            <w:bottom w:val="none" w:sz="0" w:space="0" w:color="auto"/>
            <w:right w:val="none" w:sz="0" w:space="0" w:color="auto"/>
          </w:divBdr>
          <w:divsChild>
            <w:div w:id="1673532539">
              <w:marLeft w:val="0"/>
              <w:marRight w:val="0"/>
              <w:marTop w:val="0"/>
              <w:marBottom w:val="0"/>
              <w:divBdr>
                <w:top w:val="none" w:sz="0" w:space="0" w:color="auto"/>
                <w:left w:val="none" w:sz="0" w:space="0" w:color="auto"/>
                <w:bottom w:val="none" w:sz="0" w:space="0" w:color="auto"/>
                <w:right w:val="none" w:sz="0" w:space="0" w:color="auto"/>
              </w:divBdr>
              <w:divsChild>
                <w:div w:id="682824164">
                  <w:marLeft w:val="0"/>
                  <w:marRight w:val="0"/>
                  <w:marTop w:val="0"/>
                  <w:marBottom w:val="0"/>
                  <w:divBdr>
                    <w:top w:val="none" w:sz="0" w:space="0" w:color="auto"/>
                    <w:left w:val="none" w:sz="0" w:space="0" w:color="auto"/>
                    <w:bottom w:val="none" w:sz="0" w:space="0" w:color="auto"/>
                    <w:right w:val="none" w:sz="0" w:space="0" w:color="auto"/>
                  </w:divBdr>
                  <w:divsChild>
                    <w:div w:id="11680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445777">
      <w:bodyDiv w:val="1"/>
      <w:marLeft w:val="0"/>
      <w:marRight w:val="0"/>
      <w:marTop w:val="0"/>
      <w:marBottom w:val="0"/>
      <w:divBdr>
        <w:top w:val="none" w:sz="0" w:space="0" w:color="auto"/>
        <w:left w:val="none" w:sz="0" w:space="0" w:color="auto"/>
        <w:bottom w:val="none" w:sz="0" w:space="0" w:color="auto"/>
        <w:right w:val="none" w:sz="0" w:space="0" w:color="auto"/>
      </w:divBdr>
    </w:div>
    <w:div w:id="2065325762">
      <w:bodyDiv w:val="1"/>
      <w:marLeft w:val="0"/>
      <w:marRight w:val="0"/>
      <w:marTop w:val="0"/>
      <w:marBottom w:val="0"/>
      <w:divBdr>
        <w:top w:val="none" w:sz="0" w:space="0" w:color="auto"/>
        <w:left w:val="none" w:sz="0" w:space="0" w:color="auto"/>
        <w:bottom w:val="none" w:sz="0" w:space="0" w:color="auto"/>
        <w:right w:val="none" w:sz="0" w:space="0" w:color="auto"/>
      </w:divBdr>
    </w:div>
    <w:div w:id="2104953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uc-word-edit.officeapps.live.com/we/wordeditorframe.aspx?ui=en-US&amp;rs=en-US&amp;wopisrc=https%3A%2F%2Fstudenteeluedu-my.sharepoint.com%2Fpersonal%2Fyouma21-02146_student_eelu_edu_eg%2F_vti_bin%2Fwopi.ashx%2Ffiles%2Fd6834c801efe433da82529082c18896e&amp;wdorigin=APPHOME.MARKETING.WORD.SIGNIN,APPHOME-WEB.JUMPBACKIN&amp;wdprevioussession=b37c510e-11b8-4654-86e0-4019422d849c&amp;wdprevioussessionsrc=AppHomeWeb&amp;wdenableroaming=1&amp;mscc=1&amp;wdodb=1&amp;hid=66C3A6A1-90C1-0000-60B0-FC4B708B2114.0&amp;uih=sharepointcom&amp;wdlcid=en-US&amp;jsapi=1&amp;jsapiver=v2&amp;corrid=692143d8-35d4-aeca-9e7f-51992449250a&amp;usid=692143d8-35d4-aeca-9e7f-51992449250a&amp;newsession=1&amp;sftc=1&amp;uihit=docaspx&amp;muv=1&amp;ats=PairwiseBroker&amp;cac=1&amp;sams=1&amp;mtf=1&amp;sfp=1&amp;sdp=1&amp;hch=1&amp;hwfh=1&amp;dchat=1&amp;sc=%7B%22pmo%22%3A%22https%3A%2F%2Fstudenteeluedu-my.sharepoint.com%22%2C%22pmshare%22%3Atrue%7D&amp;ctp=LeastProtected&amp;rct=Normal&amp;wdhostclicktime=1749533341148&amp;afdflight=10&amp;csc=1&amp;instantedit=1&amp;wopicomplete=1&amp;wdredirectionreason=Unified_SingleFlush" TargetMode="External"/><Relationship Id="rId18" Type="http://schemas.openxmlformats.org/officeDocument/2006/relationships/hyperlink" Target="https://www.resnexus.com/" TargetMode="External"/><Relationship Id="rId26" Type="http://schemas.openxmlformats.org/officeDocument/2006/relationships/header" Target="header3.xml"/><Relationship Id="rId39" Type="http://schemas.openxmlformats.org/officeDocument/2006/relationships/image" Target="media/image14.png"/><Relationship Id="rId21" Type="http://schemas.openxmlformats.org/officeDocument/2006/relationships/hyperlink" Target="https://www.hyatt.com/ar-AE/hotel/egypt/hyatt-regency-cairo-west/hberc"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3.png"/><Relationship Id="rId68"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76"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4" Type="http://schemas.openxmlformats.org/officeDocument/2006/relationships/footer" Target="footer4.xml"/><Relationship Id="rId7" Type="http://schemas.microsoft.com/office/2007/relationships/stylesWithEffects" Target="stylesWithEffects.xml"/><Relationship Id="rId71"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2" Type="http://schemas.openxmlformats.org/officeDocument/2006/relationships/customXml" Target="../customXml/item2.xml"/><Relationship Id="rId16" Type="http://schemas.openxmlformats.org/officeDocument/2006/relationships/hyperlink" Target="https://www.hotelogix.com/" TargetMode="External"/><Relationship Id="rId29" Type="http://schemas.openxmlformats.org/officeDocument/2006/relationships/image" Target="media/image4.jpeg"/><Relationship Id="rId11" Type="http://schemas.openxmlformats.org/officeDocument/2006/relationships/endnotes" Target="endnotes.xml"/><Relationship Id="rId24"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yperlink" Target="https://github.com/user/frontend.git" TargetMode="External"/><Relationship Id="rId66"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74"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79"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7"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vercel.com/" TargetMode="External"/><Relationship Id="rId82" Type="http://schemas.openxmlformats.org/officeDocument/2006/relationships/header" Target="header4.xml"/><Relationship Id="rId19" Type="http://schemas.openxmlformats.org/officeDocument/2006/relationships/hyperlink" Target="https://www.booking.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4.png"/><Relationship Id="rId69"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77"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80"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5"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yperlink" Target="https://euc-word-edit.officeapps.live.com/we/wordeditorframe.aspx?ui=en-US&amp;rs=en-US&amp;wopisrc=https%3A%2F%2Fstudenteeluedu-my.sharepoint.com%2Fpersonal%2Fyouma21-02146_student_eelu_edu_eg%2F_vti_bin%2Fwopi.ashx%2Ffiles%2Fd6834c801efe433da82529082c18896e&amp;wdorigin=APPHOME.MARKETING.WORD.SIGNIN,APPHOME-WEB.JUMPBACKIN&amp;wdprevioussession=b37c510e-11b8-4654-86e0-4019422d849c&amp;wdprevioussessionsrc=AppHomeWeb&amp;wdenableroaming=1&amp;mscc=1&amp;wdodb=1&amp;hid=66C3A6A1-90C1-0000-60B0-FC4B708B2114.0&amp;uih=sharepointcom&amp;wdlcid=en-US&amp;jsapi=1&amp;jsapiver=v2&amp;corrid=692143d8-35d4-aeca-9e7f-51992449250a&amp;usid=692143d8-35d4-aeca-9e7f-51992449250a&amp;newsession=1&amp;sftc=1&amp;uihit=docaspx&amp;muv=1&amp;ats=PairwiseBroker&amp;cac=1&amp;sams=1&amp;mtf=1&amp;sfp=1&amp;sdp=1&amp;hch=1&amp;hwfh=1&amp;dchat=1&amp;sc=%7B%22pmo%22%3A%22https%3A%2F%2Fstudenteeluedu-my.sharepoint.com%22%2C%22pmshare%22%3Atrue%7D&amp;ctp=LeastProtected&amp;rct=Normal&amp;wdhostclicktime=1749533341148&amp;afdflight=10&amp;csc=1&amp;instantedit=1&amp;wopicomplete=1&amp;wdredirectionreason=Unified_SingleFlush" TargetMode="External"/><Relationship Id="rId17" Type="http://schemas.openxmlformats.org/officeDocument/2006/relationships/hyperlink" Target="https://www.cloudbeds.com/" TargetMode="External"/><Relationship Id="rId25"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github.com/user/backend.git" TargetMode="External"/><Relationship Id="rId67"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20" Type="http://schemas.openxmlformats.org/officeDocument/2006/relationships/hyperlink" Target="https://leiden-centre.goldentulip.com/en-us/?sr=SEAGOOGLEGTBE&amp;gad_source=1&amp;gclid=Cj0KCQiAvP-6BhDyARIsAJ3uv7ZFPIQi6_Uvgy5FRXyGEIL525OCmUtVzT6-92XXSCSYyABrB-56C-YaAmt3EALw_wcB&amp;gclsrc=aw.ds%23The%20Hotel"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hyperlink" Target="https://graduation-project-gmv6.vercel.app/" TargetMode="External"/><Relationship Id="rId70"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75"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3" Type="http://schemas.openxmlformats.org/officeDocument/2006/relationships/header" Target="header5.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oracle.com/eg/hospitality/products/opera-property-services/" TargetMode="External"/><Relationship Id="rId23" Type="http://schemas.openxmlformats.org/officeDocument/2006/relationships/header" Target="header2.xml"/><Relationship Id="rId28" Type="http://schemas.openxmlformats.org/officeDocument/2006/relationships/image" Target="media/image3.jpe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notes" Target="footnotes.xml"/><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vercel.com/" TargetMode="External"/><Relationship Id="rId65" Type="http://schemas.openxmlformats.org/officeDocument/2006/relationships/hyperlink" Target="https://www.booking.com/index.ar.html?aid=2311236;label=ar-eg-booking-desktop-J0eEFVeEPF5nuQzuUnAyGQS652897951130:pl:ta:p1:p2:ac:ap:neg:fi:tikwd-334108349:lp1005382:li:dec:dm;ws=&amp;gad_source=1&amp;gclid=CjwKCAiAnpy9BhAkEiwA-P8N4imHSU9NuDl3iwjfz1I277WMpzDenQWZxHdIermPJRnocr7AXr2i4xoCEpMQAvD_BwE" TargetMode="External"/><Relationship Id="rId73" Type="http://schemas.openxmlformats.org/officeDocument/2006/relationships/hyperlink" Target="https://leiden-centre.goldentulip.com/en-us/" TargetMode="External"/><Relationship Id="rId78" Type="http://schemas.openxmlformats.org/officeDocument/2006/relationships/hyperlink" Target="https://www.ruzzinipalace.com/it?utm_source=google&amp;utm_medium=cpc&amp;utm_campaign=Brand%20Protection%20-%20IT&amp;gad_source=1&amp;gclid=CjwKCAiAnpy9BhAkEiwA-P8N4kykY_N4U6_eytBUEigdI_AhBORYzhgYw86gyKoc7sDGvH1KkJAhuhoCO9sQAvD_BwE" TargetMode="External"/><Relationship Id="rId81" Type="http://schemas.openxmlformats.org/officeDocument/2006/relationships/image" Target="media/image35.png"/><Relationship Id="rId86" Type="http://schemas.openxmlformats.org/officeDocument/2006/relationships/footer" Target="foot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Y\AppData\Roaming\Microsoft\Templates\Blue%20spheres%20cover%20letter.dotx" TargetMode="External"/></Relationships>
</file>

<file path=word/theme/theme1.xml><?xml version="1.0" encoding="utf-8"?>
<a:theme xmlns:a="http://schemas.openxmlformats.org/drawingml/2006/main" name="StoneSet">
  <a:themeElements>
    <a:clrScheme name="Contoso v1">
      <a:dk1>
        <a:sysClr val="windowText" lastClr="000000"/>
      </a:dk1>
      <a:lt1>
        <a:sysClr val="window" lastClr="FFFFFF"/>
      </a:lt1>
      <a:dk2>
        <a:srgbClr val="44546A"/>
      </a:dk2>
      <a:lt2>
        <a:srgbClr val="E7E6E6"/>
      </a:lt2>
      <a:accent1>
        <a:srgbClr val="2C567A"/>
      </a:accent1>
      <a:accent2>
        <a:srgbClr val="0072C7"/>
      </a:accent2>
      <a:accent3>
        <a:srgbClr val="0D1D51"/>
      </a:accent3>
      <a:accent4>
        <a:srgbClr val="666666"/>
      </a:accent4>
      <a:accent5>
        <a:srgbClr val="3C76A6"/>
      </a:accent5>
      <a:accent6>
        <a:srgbClr val="1E44BC"/>
      </a:accent6>
      <a:hlink>
        <a:srgbClr val="0563C1"/>
      </a:hlink>
      <a:folHlink>
        <a:srgbClr val="954F72"/>
      </a:folHlink>
    </a:clrScheme>
    <a:fontScheme name="Contoso v1">
      <a:majorFont>
        <a:latin typeface="Corbel"/>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StoneSet" id="{F2BFEA35-E3A2-864B-9B31-47C3D98EAA98}" vid="{CDA613A3-2608-854A-9071-CC13B290F31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25CCA-2DB1-4A33-9AC5-96A8184476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CDE5B2-A10B-490B-9F5E-D0303E7F5782}">
  <ds:schemaRefs>
    <ds:schemaRef ds:uri="http://schemas.microsoft.com/sharepoint/v3/contenttype/forms"/>
  </ds:schemaRefs>
</ds:datastoreItem>
</file>

<file path=customXml/itemProps3.xml><?xml version="1.0" encoding="utf-8"?>
<ds:datastoreItem xmlns:ds="http://schemas.openxmlformats.org/officeDocument/2006/customXml" ds:itemID="{EA7ED9DE-6E1E-48CE-8CC0-09ECBF5CEA0D}">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7EF207C4-3FAE-452B-9D43-117B5952F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Blue spheres cover letter</Template>
  <TotalTime>0</TotalTime>
  <Pages>99</Pages>
  <Words>12308</Words>
  <Characters>70162</Characters>
  <Application>Microsoft Office Word</Application>
  <DocSecurity>0</DocSecurity>
  <Lines>584</Lines>
  <Paragraphs>164</Paragraphs>
  <ScaleCrop>false</ScaleCrop>
  <HeadingPairs>
    <vt:vector size="2" baseType="variant">
      <vt:variant>
        <vt:lpstr>العنوان</vt:lpstr>
      </vt:variant>
      <vt:variant>
        <vt:i4>1</vt:i4>
      </vt:variant>
    </vt:vector>
  </HeadingPairs>
  <TitlesOfParts>
    <vt:vector size="1" baseType="lpstr">
      <vt:lpstr>Hotel Management and Booking System</vt:lpstr>
    </vt:vector>
  </TitlesOfParts>
  <LinksUpToDate>false</LinksUpToDate>
  <CharactersWithSpaces>82306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Management and Booking System</dc:title>
  <dc:creator/>
  <cp:lastModifiedBy/>
  <cp:revision>1</cp:revision>
  <dcterms:created xsi:type="dcterms:W3CDTF">2025-06-11T19:21:00Z</dcterms:created>
  <dcterms:modified xsi:type="dcterms:W3CDTF">2025-06-11T19:54:00Z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